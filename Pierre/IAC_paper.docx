
<file path=[Content_Types].xml><?xml version="1.0" encoding="utf-8"?>
<Types xmlns="http://schemas.openxmlformats.org/package/2006/content-types">
  <Default Extension="xml" ContentType="application/xml"/>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32A87" w14:textId="77777777" w:rsidR="00AA1C4C" w:rsidRPr="00537E19" w:rsidRDefault="00336F5D" w:rsidP="007B07EA">
      <w:pPr>
        <w:jc w:val="center"/>
      </w:pPr>
      <w:r w:rsidRPr="00537E19">
        <w:t>IAC-</w:t>
      </w:r>
      <w:r w:rsidRPr="00784E85">
        <w:t>1</w:t>
      </w:r>
      <w:r w:rsidR="006E4628" w:rsidRPr="00784E85">
        <w:t>4</w:t>
      </w:r>
      <w:r w:rsidRPr="00784E85">
        <w:t>-</w:t>
      </w:r>
      <w:r w:rsidR="00784E85">
        <w:rPr>
          <w:lang w:val="en-US"/>
        </w:rPr>
        <w:t>E3-3-2-</w:t>
      </w:r>
      <w:r w:rsidR="00784E85" w:rsidRPr="00784E85">
        <w:rPr>
          <w:lang w:val="en-US"/>
        </w:rPr>
        <w:t>x22415</w:t>
      </w:r>
    </w:p>
    <w:p w14:paraId="7C5372C1" w14:textId="77777777" w:rsidR="00336F5D" w:rsidRPr="00537E19" w:rsidRDefault="00336F5D" w:rsidP="007B07EA">
      <w:pPr>
        <w:jc w:val="center"/>
      </w:pPr>
    </w:p>
    <w:p w14:paraId="28663DAA" w14:textId="77777777" w:rsidR="00C0543B" w:rsidRDefault="00165C6C" w:rsidP="007B07EA">
      <w:pPr>
        <w:jc w:val="center"/>
      </w:pPr>
      <w:r>
        <w:t xml:space="preserve">HUMAN SPACEFLIGHT </w:t>
      </w:r>
      <w:r w:rsidR="00D62936">
        <w:t>IN</w:t>
      </w:r>
      <w:r>
        <w:t xml:space="preserve"> SOCIAL MEDIA: </w:t>
      </w:r>
    </w:p>
    <w:p w14:paraId="75587DCB" w14:textId="77777777" w:rsidR="00336F5D" w:rsidRDefault="00D96961" w:rsidP="007B07EA">
      <w:pPr>
        <w:jc w:val="center"/>
      </w:pPr>
      <w:r>
        <w:t>PROMOTING SPACE EXPLORATION THROUGH TWITTER</w:t>
      </w:r>
    </w:p>
    <w:p w14:paraId="5EDEC92F" w14:textId="77777777" w:rsidR="00165C6C" w:rsidRPr="00537E19" w:rsidRDefault="00165C6C" w:rsidP="007B07EA">
      <w:pPr>
        <w:jc w:val="center"/>
      </w:pPr>
    </w:p>
    <w:p w14:paraId="23D8F468" w14:textId="77777777" w:rsidR="00336F5D" w:rsidRPr="00784E85" w:rsidRDefault="007E59D1" w:rsidP="007B07EA">
      <w:pPr>
        <w:jc w:val="center"/>
        <w:rPr>
          <w:b/>
        </w:rPr>
      </w:pPr>
      <w:r w:rsidRPr="00784E85">
        <w:rPr>
          <w:b/>
        </w:rPr>
        <w:t xml:space="preserve">Pierre </w:t>
      </w:r>
      <w:r w:rsidR="00165C6C">
        <w:rPr>
          <w:b/>
        </w:rPr>
        <w:t xml:space="preserve">J. </w:t>
      </w:r>
      <w:r w:rsidRPr="00784E85">
        <w:rPr>
          <w:b/>
        </w:rPr>
        <w:t>Bertrand</w:t>
      </w:r>
    </w:p>
    <w:p w14:paraId="5524F593" w14:textId="30588797" w:rsidR="00336F5D" w:rsidRDefault="007E183B" w:rsidP="007B07EA">
      <w:pPr>
        <w:jc w:val="center"/>
      </w:pPr>
      <w:r>
        <w:t>Man-</w:t>
      </w:r>
      <w:r w:rsidR="00165C6C">
        <w:t>Vehicle Laboratory, Depar</w:t>
      </w:r>
      <w:r w:rsidR="00F00D21">
        <w:t>tment of Aeronautics and Astron</w:t>
      </w:r>
      <w:r w:rsidR="00165C6C">
        <w:t>a</w:t>
      </w:r>
      <w:r w:rsidR="00F00D21">
        <w:t>u</w:t>
      </w:r>
      <w:r w:rsidR="00165C6C">
        <w:t xml:space="preserve">tics, </w:t>
      </w:r>
      <w:r w:rsidR="007E59D1" w:rsidRPr="00784E85">
        <w:t>Massachusetts Institute of Technology</w:t>
      </w:r>
      <w:r w:rsidR="00165C6C">
        <w:t>,</w:t>
      </w:r>
      <w:r w:rsidR="007E59D1" w:rsidRPr="00784E85">
        <w:t xml:space="preserve"> pjbertra@mit.edu </w:t>
      </w:r>
    </w:p>
    <w:p w14:paraId="05EDE04C" w14:textId="77777777" w:rsidR="00165C6C" w:rsidRDefault="00165C6C" w:rsidP="007B07EA">
      <w:pPr>
        <w:jc w:val="center"/>
      </w:pPr>
    </w:p>
    <w:p w14:paraId="11C27990" w14:textId="77777777" w:rsidR="00165C6C" w:rsidRPr="00784E85" w:rsidRDefault="00165C6C" w:rsidP="00165C6C">
      <w:pPr>
        <w:jc w:val="center"/>
        <w:rPr>
          <w:b/>
        </w:rPr>
      </w:pPr>
      <w:r>
        <w:rPr>
          <w:b/>
        </w:rPr>
        <w:t>Savannah L. Niles</w:t>
      </w:r>
    </w:p>
    <w:p w14:paraId="6CBE3465" w14:textId="77777777" w:rsidR="00165C6C" w:rsidRPr="00784E85" w:rsidRDefault="00165C6C" w:rsidP="00165C6C">
      <w:pPr>
        <w:jc w:val="center"/>
      </w:pPr>
      <w:r>
        <w:t xml:space="preserve">Media Lab, Department of Media Arts and Sciences, </w:t>
      </w:r>
      <w:r w:rsidRPr="00784E85">
        <w:t>Massachusetts Institute of Technology</w:t>
      </w:r>
      <w:r>
        <w:t>,</w:t>
      </w:r>
      <w:r w:rsidRPr="00784E85">
        <w:t xml:space="preserve"> </w:t>
      </w:r>
    </w:p>
    <w:p w14:paraId="57ECF18A" w14:textId="77777777" w:rsidR="00165C6C" w:rsidRPr="00537E19" w:rsidRDefault="00165C6C" w:rsidP="00165C6C">
      <w:pPr>
        <w:jc w:val="center"/>
      </w:pPr>
      <w:r>
        <w:t>savannah</w:t>
      </w:r>
      <w:r w:rsidRPr="00784E85">
        <w:t>@mit.edu</w:t>
      </w:r>
      <w:r w:rsidRPr="00537E19">
        <w:t xml:space="preserve"> </w:t>
      </w:r>
    </w:p>
    <w:p w14:paraId="37FB15DF" w14:textId="77777777" w:rsidR="00336F5D" w:rsidRPr="00784E85" w:rsidRDefault="00336F5D" w:rsidP="00165C6C">
      <w:pPr>
        <w:ind w:firstLine="0"/>
      </w:pPr>
    </w:p>
    <w:p w14:paraId="3682E494" w14:textId="77777777" w:rsidR="003C3F3F" w:rsidRPr="00784E85" w:rsidRDefault="007E59D1" w:rsidP="004770B0">
      <w:pPr>
        <w:jc w:val="center"/>
        <w:rPr>
          <w:b/>
        </w:rPr>
      </w:pPr>
      <w:proofErr w:type="spellStart"/>
      <w:r w:rsidRPr="00784E85">
        <w:rPr>
          <w:b/>
        </w:rPr>
        <w:t>Dava</w:t>
      </w:r>
      <w:proofErr w:type="spellEnd"/>
      <w:r w:rsidRPr="00784E85">
        <w:rPr>
          <w:b/>
        </w:rPr>
        <w:t xml:space="preserve"> </w:t>
      </w:r>
      <w:r w:rsidR="00165C6C">
        <w:rPr>
          <w:b/>
        </w:rPr>
        <w:t xml:space="preserve">J. </w:t>
      </w:r>
      <w:r w:rsidRPr="00784E85">
        <w:rPr>
          <w:b/>
        </w:rPr>
        <w:t>Newman</w:t>
      </w:r>
    </w:p>
    <w:p w14:paraId="5687D011" w14:textId="5961C6FA" w:rsidR="00165C6C" w:rsidRPr="00784E85" w:rsidRDefault="007E183B" w:rsidP="00165C6C">
      <w:pPr>
        <w:jc w:val="center"/>
      </w:pPr>
      <w:r>
        <w:t>Man-</w:t>
      </w:r>
      <w:r w:rsidR="00165C6C">
        <w:t>Vehicle Laboratory, Depar</w:t>
      </w:r>
      <w:r w:rsidR="00F00D21">
        <w:t>tment of Aeronautics and Astron</w:t>
      </w:r>
      <w:r w:rsidR="00165C6C">
        <w:t>a</w:t>
      </w:r>
      <w:r w:rsidR="00F00D21">
        <w:t>u</w:t>
      </w:r>
      <w:r w:rsidR="00165C6C">
        <w:t>tics</w:t>
      </w:r>
      <w:r>
        <w:t xml:space="preserve"> and Engineering Systems</w:t>
      </w:r>
      <w:r w:rsidR="00165C6C">
        <w:t xml:space="preserve">, </w:t>
      </w:r>
      <w:r w:rsidR="00165C6C" w:rsidRPr="00784E85">
        <w:t>Massachusetts Institute of Technology</w:t>
      </w:r>
      <w:r w:rsidR="00165C6C">
        <w:t>,</w:t>
      </w:r>
      <w:r w:rsidR="00165C6C" w:rsidRPr="00784E85">
        <w:t xml:space="preserve"> </w:t>
      </w:r>
    </w:p>
    <w:p w14:paraId="3345EEE6" w14:textId="77777777" w:rsidR="007E59D1" w:rsidRPr="00537E19" w:rsidRDefault="007E59D1" w:rsidP="007E59D1">
      <w:pPr>
        <w:jc w:val="center"/>
      </w:pPr>
      <w:r w:rsidRPr="00784E85">
        <w:t>dnewman@mit.edu</w:t>
      </w:r>
      <w:r w:rsidRPr="00537E19">
        <w:t xml:space="preserve"> </w:t>
      </w:r>
    </w:p>
    <w:p w14:paraId="1CEAB56A" w14:textId="77777777" w:rsidR="007B07EA" w:rsidRPr="00537E19" w:rsidRDefault="007B07EA" w:rsidP="007B07EA"/>
    <w:p w14:paraId="733E5E66" w14:textId="77777777" w:rsidR="007B07EA" w:rsidRPr="00537E19" w:rsidRDefault="007B07EA" w:rsidP="007B07EA">
      <w:pPr>
        <w:sectPr w:rsidR="007B07EA" w:rsidRPr="00537E19" w:rsidSect="00B3666B">
          <w:headerReference w:type="default" r:id="rId9"/>
          <w:footerReference w:type="default" r:id="rId10"/>
          <w:footnotePr>
            <w:pos w:val="beneathText"/>
            <w:numFmt w:val="chicago"/>
          </w:footnotePr>
          <w:endnotePr>
            <w:numFmt w:val="decimal"/>
          </w:endnotePr>
          <w:pgSz w:w="12240" w:h="15840" w:code="1"/>
          <w:pgMar w:top="1417" w:right="1417" w:bottom="1417" w:left="1417" w:header="709" w:footer="709" w:gutter="0"/>
          <w:cols w:space="708"/>
          <w:docGrid w:linePitch="360"/>
        </w:sectPr>
      </w:pPr>
    </w:p>
    <w:p w14:paraId="3AB8666B" w14:textId="72315FE9" w:rsidR="00DD15E8" w:rsidRPr="006D148D" w:rsidRDefault="007E183B" w:rsidP="00E47EE0">
      <w:pPr>
        <w:rPr>
          <w:rFonts w:ascii="Optima" w:hAnsi="Optima"/>
        </w:rPr>
      </w:pPr>
      <w:r>
        <w:lastRenderedPageBreak/>
        <w:t>While space-</w:t>
      </w:r>
      <w:r w:rsidR="00DD15E8" w:rsidRPr="00DD15E8">
        <w:t>based technologies for Earth application</w:t>
      </w:r>
      <w:r>
        <w:t>s are</w:t>
      </w:r>
      <w:r w:rsidR="00DD15E8" w:rsidRPr="00DD15E8">
        <w:t xml:space="preserve"> flourishing, space exploration </w:t>
      </w:r>
      <w:r>
        <w:t>activities suffer</w:t>
      </w:r>
      <w:r w:rsidR="00DD15E8" w:rsidRPr="00DD15E8">
        <w:t xml:space="preserve"> from</w:t>
      </w:r>
      <w:r>
        <w:t xml:space="preserve"> a </w:t>
      </w:r>
      <w:r w:rsidR="00DD15E8" w:rsidRPr="00DD15E8">
        <w:t xml:space="preserve">lack of </w:t>
      </w:r>
      <w:r>
        <w:t>public awareness as well as decreasing budgets.</w:t>
      </w:r>
      <w:r w:rsidR="00DD15E8" w:rsidRPr="00DD15E8">
        <w:t xml:space="preserve"> However, space exploration </w:t>
      </w:r>
      <w:r>
        <w:t xml:space="preserve">benefits </w:t>
      </w:r>
      <w:r w:rsidR="00DD15E8" w:rsidRPr="00DD15E8">
        <w:t>are numerous</w:t>
      </w:r>
      <w:r>
        <w:t xml:space="preserve"> and include</w:t>
      </w:r>
      <w:r w:rsidR="00DD15E8" w:rsidRPr="00DD15E8">
        <w:t xml:space="preserve"> </w:t>
      </w:r>
      <w:r>
        <w:t xml:space="preserve">significant </w:t>
      </w:r>
      <w:r w:rsidR="00DD15E8" w:rsidRPr="00DD15E8">
        <w:t xml:space="preserve">science, technological development, socio-economic benefits, </w:t>
      </w:r>
      <w:r>
        <w:t xml:space="preserve">education and </w:t>
      </w:r>
      <w:r w:rsidR="00DD15E8" w:rsidRPr="00DD15E8">
        <w:t>leadership</w:t>
      </w:r>
      <w:r>
        <w:t xml:space="preserve"> contributions. </w:t>
      </w:r>
      <w:r w:rsidR="00216A71">
        <w:t>R</w:t>
      </w:r>
      <w:r w:rsidR="00DD15E8" w:rsidRPr="00DD15E8">
        <w:t xml:space="preserve">ecent robotic exploration missions have </w:t>
      </w:r>
      <w:r w:rsidR="00325D03">
        <w:t>positively influenced</w:t>
      </w:r>
      <w:r w:rsidR="00DD15E8" w:rsidRPr="00DD15E8">
        <w:t xml:space="preserve"> public perception</w:t>
      </w:r>
      <w:r w:rsidR="00216A71">
        <w:t xml:space="preserve"> by </w:t>
      </w:r>
      <w:r w:rsidR="00DD15E8" w:rsidRPr="00DD15E8">
        <w:t>utilizing video and social media communication.</w:t>
      </w:r>
      <w:r w:rsidR="00E47EE0">
        <w:t xml:space="preserve"> </w:t>
      </w:r>
      <w:r w:rsidR="00F00D21">
        <w:t xml:space="preserve">How </w:t>
      </w:r>
      <w:r w:rsidR="000E6B1E">
        <w:t xml:space="preserve">can </w:t>
      </w:r>
      <w:r w:rsidR="00F00D21">
        <w:t xml:space="preserve">these new communication technologies be used to better serve </w:t>
      </w:r>
      <w:r w:rsidR="00D62936">
        <w:t>h</w:t>
      </w:r>
      <w:r w:rsidR="00F00D21">
        <w:t xml:space="preserve">uman </w:t>
      </w:r>
      <w:r w:rsidR="00D62936">
        <w:t>s</w:t>
      </w:r>
      <w:r w:rsidR="00F00D21">
        <w:t>paceflight? How</w:t>
      </w:r>
      <w:r w:rsidR="00083154">
        <w:t xml:space="preserve"> can </w:t>
      </w:r>
      <w:r w:rsidR="00325D03">
        <w:t xml:space="preserve">space </w:t>
      </w:r>
      <w:r w:rsidR="00083154">
        <w:t>agencies and astronauts</w:t>
      </w:r>
      <w:r w:rsidR="00F00D21">
        <w:t xml:space="preserve"> inspire </w:t>
      </w:r>
      <w:r w:rsidR="000E6B1E">
        <w:t xml:space="preserve">tax-paying </w:t>
      </w:r>
      <w:r w:rsidR="00F00D21">
        <w:t>citiz</w:t>
      </w:r>
      <w:r w:rsidR="00881741">
        <w:t>ens, and thus politicians,</w:t>
      </w:r>
      <w:r w:rsidR="00E95944">
        <w:t xml:space="preserve"> to </w:t>
      </w:r>
      <w:r w:rsidR="00325D03">
        <w:t xml:space="preserve">commit to </w:t>
      </w:r>
      <w:r w:rsidR="00E95944">
        <w:t>an ambitious</w:t>
      </w:r>
      <w:r w:rsidR="00325D03">
        <w:t>, global</w:t>
      </w:r>
      <w:r w:rsidR="00E95944">
        <w:t xml:space="preserve"> h</w:t>
      </w:r>
      <w:r w:rsidR="00F00D21">
        <w:t>uma</w:t>
      </w:r>
      <w:r w:rsidR="00216A71">
        <w:t>n spaceflight program based on international c</w:t>
      </w:r>
      <w:r w:rsidR="00F00D21">
        <w:t xml:space="preserve">ollaboration? </w:t>
      </w:r>
      <w:r w:rsidR="00DD15E8" w:rsidRPr="00DD15E8">
        <w:t xml:space="preserve"> </w:t>
      </w:r>
      <w:r w:rsidR="00FF16DC">
        <w:t>This paper analyses how the T</w:t>
      </w:r>
      <w:r w:rsidR="00E95944">
        <w:t>witter network related to human s</w:t>
      </w:r>
      <w:r w:rsidR="00FF16DC">
        <w:t xml:space="preserve">paceflight is organized, measuring how influence and relationships are </w:t>
      </w:r>
      <w:r w:rsidR="00E95944">
        <w:t>linked</w:t>
      </w:r>
      <w:r w:rsidR="00325D03">
        <w:t>, to better capture the best</w:t>
      </w:r>
      <w:r w:rsidR="00FF16DC">
        <w:t xml:space="preserve"> practices and </w:t>
      </w:r>
      <w:r w:rsidR="00325D03">
        <w:t>enhance</w:t>
      </w:r>
      <w:r w:rsidR="00FF16DC">
        <w:t xml:space="preserve"> the promotion of space exploration. </w:t>
      </w:r>
      <w:r w:rsidR="00325D03">
        <w:t xml:space="preserve">We outline </w:t>
      </w:r>
      <w:r w:rsidR="00481819">
        <w:t>the Twitter network</w:t>
      </w:r>
      <w:r w:rsidR="00325D03">
        <w:t xml:space="preserve"> and organization</w:t>
      </w:r>
      <w:r w:rsidR="00481819">
        <w:t xml:space="preserve"> relate</w:t>
      </w:r>
      <w:r w:rsidR="00E95944">
        <w:t>d to human s</w:t>
      </w:r>
      <w:r w:rsidR="00216A71">
        <w:t xml:space="preserve">paceflights, </w:t>
      </w:r>
      <w:r w:rsidR="00325D03">
        <w:t>and,</w:t>
      </w:r>
      <w:r w:rsidR="00216A71">
        <w:t xml:space="preserve"> show</w:t>
      </w:r>
      <w:r w:rsidR="00481819">
        <w:t xml:space="preserve"> how the use</w:t>
      </w:r>
      <w:r w:rsidR="00216A71">
        <w:t xml:space="preserve"> of media</w:t>
      </w:r>
      <w:r w:rsidR="00325D03">
        <w:t xml:space="preserve"> (i.e. photos and videos)</w:t>
      </w:r>
      <w:r w:rsidR="00216A71">
        <w:t xml:space="preserve"> </w:t>
      </w:r>
      <w:r w:rsidR="00481819">
        <w:t>in tweets</w:t>
      </w:r>
      <w:r w:rsidR="00D96961">
        <w:t xml:space="preserve"> can affect</w:t>
      </w:r>
      <w:r w:rsidR="00325D03">
        <w:t>s</w:t>
      </w:r>
      <w:r w:rsidR="00D96961">
        <w:t xml:space="preserve"> the notoriety</w:t>
      </w:r>
      <w:r w:rsidR="00325D03">
        <w:t xml:space="preserve"> and popularity of Twitter accounts.</w:t>
      </w:r>
      <w:r w:rsidR="00D96961">
        <w:t xml:space="preserve"> </w:t>
      </w:r>
      <w:r w:rsidR="00325D03">
        <w:t>We investigate the cultural differences of astronaut followers. This paper crystallizes</w:t>
      </w:r>
      <w:r w:rsidR="00E95944">
        <w:t xml:space="preserve"> the study performed on Twitter human spaceflight network, which is available online as an interactive</w:t>
      </w:r>
      <w:r w:rsidR="00325D03">
        <w:t xml:space="preserve"> tool</w:t>
      </w:r>
      <w:r w:rsidR="00E95944">
        <w:t xml:space="preserve"> at: </w:t>
      </w:r>
      <w:r w:rsidR="00E85FF1">
        <w:t>http://www.socialmedia4spacexploration.com.</w:t>
      </w:r>
    </w:p>
    <w:p w14:paraId="4F3DD7FC" w14:textId="77777777" w:rsidR="00DD15E8" w:rsidRPr="00DD15E8" w:rsidRDefault="00DD15E8" w:rsidP="00DD15E8">
      <w:pPr>
        <w:ind w:firstLine="720"/>
      </w:pPr>
    </w:p>
    <w:p w14:paraId="1293B278" w14:textId="77777777" w:rsidR="007B07EA" w:rsidRDefault="007B07EA" w:rsidP="007B07EA">
      <w:pPr>
        <w:rPr>
          <w:lang w:val="en-US"/>
        </w:rPr>
      </w:pPr>
    </w:p>
    <w:p w14:paraId="473269DA" w14:textId="77777777" w:rsidR="00845F64" w:rsidRPr="005B5E2E" w:rsidRDefault="00845F64" w:rsidP="007B07EA">
      <w:pPr>
        <w:rPr>
          <w:lang w:val="en-US"/>
        </w:rPr>
      </w:pPr>
    </w:p>
    <w:p w14:paraId="7413BC3D" w14:textId="77777777" w:rsidR="007B07EA" w:rsidRPr="005B5E2E" w:rsidRDefault="007B07EA" w:rsidP="007B07EA">
      <w:pPr>
        <w:rPr>
          <w:lang w:val="en-US"/>
        </w:rPr>
        <w:sectPr w:rsidR="007B07EA" w:rsidRPr="005B5E2E" w:rsidSect="007B07EA">
          <w:footnotePr>
            <w:pos w:val="beneathText"/>
            <w:numFmt w:val="chicago"/>
          </w:footnotePr>
          <w:endnotePr>
            <w:numFmt w:val="decimal"/>
          </w:endnotePr>
          <w:type w:val="continuous"/>
          <w:pgSz w:w="12240" w:h="15840" w:code="1"/>
          <w:pgMar w:top="1418" w:right="1418" w:bottom="1418" w:left="1418" w:header="709" w:footer="709" w:gutter="0"/>
          <w:cols w:space="708"/>
          <w:docGrid w:linePitch="360"/>
        </w:sectPr>
      </w:pPr>
    </w:p>
    <w:p w14:paraId="34296D84" w14:textId="77777777" w:rsidR="007B07EA" w:rsidRPr="00537E19" w:rsidRDefault="007B07EA" w:rsidP="00E47120">
      <w:pPr>
        <w:pStyle w:val="IACHeading"/>
      </w:pPr>
      <w:r w:rsidRPr="00537E19">
        <w:lastRenderedPageBreak/>
        <w:t xml:space="preserve">I. </w:t>
      </w:r>
      <w:r w:rsidR="006C3DED">
        <w:t>INTRODUCTION</w:t>
      </w:r>
    </w:p>
    <w:p w14:paraId="345B3673" w14:textId="77777777" w:rsidR="007B07EA" w:rsidRPr="00537E19" w:rsidRDefault="007B07EA" w:rsidP="00332410"/>
    <w:p w14:paraId="245E979B" w14:textId="297083E1" w:rsidR="00E47120" w:rsidRDefault="00BC46DA" w:rsidP="00035F1A">
      <w:pPr>
        <w:pStyle w:val="IACSubheading"/>
        <w:ind w:firstLine="284"/>
      </w:pPr>
      <w:r>
        <w:t>Human Space Exploration</w:t>
      </w:r>
    </w:p>
    <w:p w14:paraId="5BEACDCE" w14:textId="67CCB1EE" w:rsidR="00BC46DA" w:rsidRDefault="00231022" w:rsidP="00035F1A">
      <w:pPr>
        <w:pStyle w:val="IACSubheading"/>
        <w:ind w:firstLine="284"/>
        <w:jc w:val="both"/>
        <w:rPr>
          <w:u w:val="none"/>
        </w:rPr>
      </w:pPr>
      <w:r>
        <w:rPr>
          <w:u w:val="none"/>
        </w:rPr>
        <w:t>“We cannot be indifferent to space, because the grand slow march of intelligence has brought us, in our generation, to a point from which we can explore and understand and utilize it. To turn back now would be to deny our history, our cap</w:t>
      </w:r>
      <w:r w:rsidR="00252225">
        <w:rPr>
          <w:u w:val="none"/>
        </w:rPr>
        <w:t>abilities”, said James Michener</w:t>
      </w:r>
      <w:r w:rsidR="008B41FF">
        <w:rPr>
          <w:u w:val="none"/>
          <w:vertAlign w:val="superscript"/>
        </w:rPr>
        <w:t>1</w:t>
      </w:r>
      <w:r w:rsidR="008B41FF">
        <w:rPr>
          <w:u w:val="none"/>
        </w:rPr>
        <w:t xml:space="preserve">. </w:t>
      </w:r>
      <w:r w:rsidR="00325D03">
        <w:rPr>
          <w:u w:val="none"/>
        </w:rPr>
        <w:t xml:space="preserve">The aerospace industry has successfully commercialized </w:t>
      </w:r>
      <w:r w:rsidR="00252225">
        <w:rPr>
          <w:u w:val="none"/>
        </w:rPr>
        <w:t>Earth application</w:t>
      </w:r>
      <w:r w:rsidR="00325D03">
        <w:rPr>
          <w:u w:val="none"/>
        </w:rPr>
        <w:t>s for space</w:t>
      </w:r>
      <w:r w:rsidR="00252225">
        <w:rPr>
          <w:u w:val="none"/>
        </w:rPr>
        <w:t xml:space="preserve"> technologies, </w:t>
      </w:r>
      <w:r w:rsidR="00325D03">
        <w:rPr>
          <w:u w:val="none"/>
        </w:rPr>
        <w:t xml:space="preserve">but human </w:t>
      </w:r>
      <w:r w:rsidR="00252225">
        <w:rPr>
          <w:u w:val="none"/>
        </w:rPr>
        <w:t xml:space="preserve">space exploration </w:t>
      </w:r>
      <w:r w:rsidR="00325D03">
        <w:rPr>
          <w:u w:val="none"/>
        </w:rPr>
        <w:t>seems to lack support from both financial and human public</w:t>
      </w:r>
      <w:r w:rsidR="00C50F2F">
        <w:rPr>
          <w:u w:val="none"/>
        </w:rPr>
        <w:t xml:space="preserve"> interest perspectives. </w:t>
      </w:r>
      <w:r w:rsidR="00252225">
        <w:rPr>
          <w:u w:val="none"/>
        </w:rPr>
        <w:t xml:space="preserve">Space agencies </w:t>
      </w:r>
      <w:r w:rsidR="000E6B1E">
        <w:rPr>
          <w:u w:val="none"/>
        </w:rPr>
        <w:t>no longer enjoy</w:t>
      </w:r>
      <w:r w:rsidR="00252225">
        <w:rPr>
          <w:u w:val="none"/>
        </w:rPr>
        <w:t xml:space="preserve"> the political support and public </w:t>
      </w:r>
      <w:r w:rsidR="00C50F2F">
        <w:rPr>
          <w:u w:val="none"/>
        </w:rPr>
        <w:t>enthusiasm</w:t>
      </w:r>
      <w:r w:rsidR="00252225">
        <w:rPr>
          <w:u w:val="none"/>
        </w:rPr>
        <w:t xml:space="preserve"> that </w:t>
      </w:r>
      <w:r w:rsidR="00C50F2F">
        <w:rPr>
          <w:u w:val="none"/>
        </w:rPr>
        <w:t xml:space="preserve">historically </w:t>
      </w:r>
      <w:r w:rsidR="00252225">
        <w:rPr>
          <w:u w:val="none"/>
        </w:rPr>
        <w:t>drove the human spa</w:t>
      </w:r>
      <w:r w:rsidR="002F40B8">
        <w:rPr>
          <w:u w:val="none"/>
        </w:rPr>
        <w:t xml:space="preserve">ce flight programs. The $16B </w:t>
      </w:r>
      <w:r w:rsidR="00E95944">
        <w:rPr>
          <w:u w:val="none"/>
        </w:rPr>
        <w:t>National Aeronautics and Space Administration (</w:t>
      </w:r>
      <w:r w:rsidR="002F40B8">
        <w:rPr>
          <w:u w:val="none"/>
        </w:rPr>
        <w:t>NASA</w:t>
      </w:r>
      <w:r w:rsidR="00E95944">
        <w:rPr>
          <w:u w:val="none"/>
        </w:rPr>
        <w:t>)</w:t>
      </w:r>
      <w:r w:rsidR="002F40B8">
        <w:rPr>
          <w:u w:val="none"/>
        </w:rPr>
        <w:t xml:space="preserve"> budget dedicated for </w:t>
      </w:r>
      <w:r w:rsidR="00D62936">
        <w:rPr>
          <w:u w:val="none"/>
        </w:rPr>
        <w:t>h</w:t>
      </w:r>
      <w:r w:rsidR="002F40B8">
        <w:rPr>
          <w:u w:val="none"/>
        </w:rPr>
        <w:t xml:space="preserve">uman </w:t>
      </w:r>
      <w:r w:rsidR="00D62936">
        <w:rPr>
          <w:u w:val="none"/>
        </w:rPr>
        <w:t>s</w:t>
      </w:r>
      <w:r w:rsidR="002F40B8">
        <w:rPr>
          <w:u w:val="none"/>
        </w:rPr>
        <w:t>pace</w:t>
      </w:r>
      <w:r w:rsidR="00D62936">
        <w:rPr>
          <w:u w:val="none"/>
        </w:rPr>
        <w:t>f</w:t>
      </w:r>
      <w:r w:rsidR="002F40B8">
        <w:rPr>
          <w:u w:val="none"/>
        </w:rPr>
        <w:t>light in the Apollo era has fall</w:t>
      </w:r>
      <w:r w:rsidR="002102C5">
        <w:rPr>
          <w:u w:val="none"/>
        </w:rPr>
        <w:t>en</w:t>
      </w:r>
      <w:r w:rsidR="00D62936">
        <w:rPr>
          <w:u w:val="none"/>
        </w:rPr>
        <w:t xml:space="preserve"> </w:t>
      </w:r>
      <w:r w:rsidR="002F40B8">
        <w:rPr>
          <w:u w:val="none"/>
        </w:rPr>
        <w:t xml:space="preserve">to $7.9B </w:t>
      </w:r>
      <w:r w:rsidR="002102C5">
        <w:rPr>
          <w:u w:val="none"/>
        </w:rPr>
        <w:t xml:space="preserve">in </w:t>
      </w:r>
      <w:r w:rsidR="002F40B8">
        <w:rPr>
          <w:u w:val="none"/>
        </w:rPr>
        <w:t>2014 essentially used to maintain</w:t>
      </w:r>
      <w:r w:rsidR="002102C5">
        <w:rPr>
          <w:u w:val="none"/>
        </w:rPr>
        <w:t xml:space="preserve"> the</w:t>
      </w:r>
      <w:r w:rsidR="002F40B8">
        <w:rPr>
          <w:u w:val="none"/>
        </w:rPr>
        <w:t xml:space="preserve"> </w:t>
      </w:r>
      <w:r w:rsidR="00D62936">
        <w:rPr>
          <w:u w:val="none"/>
        </w:rPr>
        <w:t>International Space Station (</w:t>
      </w:r>
      <w:proofErr w:type="gramStart"/>
      <w:r w:rsidR="002F40B8">
        <w:rPr>
          <w:u w:val="none"/>
        </w:rPr>
        <w:t>ISS</w:t>
      </w:r>
      <w:r w:rsidR="00D62936">
        <w:rPr>
          <w:u w:val="none"/>
        </w:rPr>
        <w:t>)</w:t>
      </w:r>
      <w:r w:rsidR="008B41FF">
        <w:rPr>
          <w:u w:val="none"/>
          <w:vertAlign w:val="superscript"/>
        </w:rPr>
        <w:t>2</w:t>
      </w:r>
      <w:proofErr w:type="gramEnd"/>
      <w:r w:rsidR="00C50F2F">
        <w:rPr>
          <w:u w:val="none"/>
        </w:rPr>
        <w:t xml:space="preserve"> in low earth orbit,</w:t>
      </w:r>
      <w:r w:rsidR="002F40B8">
        <w:rPr>
          <w:u w:val="none"/>
        </w:rPr>
        <w:t xml:space="preserve"> while </w:t>
      </w:r>
      <w:r w:rsidR="00D340A5">
        <w:rPr>
          <w:u w:val="none"/>
        </w:rPr>
        <w:t>the European Space Agency (</w:t>
      </w:r>
      <w:r w:rsidR="002F40B8">
        <w:rPr>
          <w:u w:val="none"/>
        </w:rPr>
        <w:t>ESA</w:t>
      </w:r>
      <w:r w:rsidR="00D340A5">
        <w:rPr>
          <w:u w:val="none"/>
        </w:rPr>
        <w:t>)</w:t>
      </w:r>
      <w:r w:rsidR="002F40B8">
        <w:rPr>
          <w:u w:val="none"/>
        </w:rPr>
        <w:t xml:space="preserve"> maintai</w:t>
      </w:r>
      <w:r w:rsidR="00E95944">
        <w:rPr>
          <w:u w:val="none"/>
        </w:rPr>
        <w:t>ns a budget of 400M€ for human space</w:t>
      </w:r>
      <w:r w:rsidR="002F40B8">
        <w:rPr>
          <w:u w:val="none"/>
        </w:rPr>
        <w:t xml:space="preserve">flight, approximately 10% of </w:t>
      </w:r>
      <w:r w:rsidR="002F40B8">
        <w:rPr>
          <w:u w:val="none"/>
        </w:rPr>
        <w:lastRenderedPageBreak/>
        <w:t>its total budget</w:t>
      </w:r>
      <w:r w:rsidR="008B41FF">
        <w:rPr>
          <w:u w:val="none"/>
          <w:vertAlign w:val="superscript"/>
        </w:rPr>
        <w:t>3</w:t>
      </w:r>
      <w:r w:rsidR="002F40B8">
        <w:rPr>
          <w:u w:val="none"/>
        </w:rPr>
        <w:t xml:space="preserve">. While </w:t>
      </w:r>
      <w:r w:rsidR="00C50F2F">
        <w:rPr>
          <w:u w:val="none"/>
        </w:rPr>
        <w:t>mission successes</w:t>
      </w:r>
      <w:r w:rsidR="002F40B8">
        <w:rPr>
          <w:u w:val="none"/>
        </w:rPr>
        <w:t xml:space="preserve"> </w:t>
      </w:r>
      <w:r w:rsidR="00C10649">
        <w:rPr>
          <w:u w:val="none"/>
        </w:rPr>
        <w:t xml:space="preserve">continues under these constraints, </w:t>
      </w:r>
      <w:r w:rsidR="002F40B8">
        <w:rPr>
          <w:u w:val="none"/>
        </w:rPr>
        <w:t xml:space="preserve">financial </w:t>
      </w:r>
      <w:r w:rsidR="00C10649">
        <w:rPr>
          <w:u w:val="none"/>
        </w:rPr>
        <w:t>as well</w:t>
      </w:r>
      <w:r w:rsidR="00C573DA">
        <w:rPr>
          <w:u w:val="none"/>
        </w:rPr>
        <w:t xml:space="preserve"> as renewed public </w:t>
      </w:r>
      <w:r w:rsidR="002F40B8">
        <w:rPr>
          <w:u w:val="none"/>
        </w:rPr>
        <w:t xml:space="preserve">support is </w:t>
      </w:r>
      <w:r w:rsidR="00C573DA">
        <w:rPr>
          <w:u w:val="none"/>
        </w:rPr>
        <w:t xml:space="preserve">required for human exploration to become a strategic and high priority among </w:t>
      </w:r>
      <w:r w:rsidR="002865D2">
        <w:rPr>
          <w:u w:val="none"/>
        </w:rPr>
        <w:t xml:space="preserve">many </w:t>
      </w:r>
      <w:r w:rsidR="00C573DA">
        <w:rPr>
          <w:u w:val="none"/>
        </w:rPr>
        <w:t>nations</w:t>
      </w:r>
      <w:r w:rsidR="002F40B8">
        <w:rPr>
          <w:u w:val="none"/>
        </w:rPr>
        <w:t>. Exploration is the expansion of the realm of human experience, the redefinition of what it means to be human</w:t>
      </w:r>
      <w:r w:rsidR="008B41FF">
        <w:rPr>
          <w:u w:val="none"/>
          <w:vertAlign w:val="superscript"/>
        </w:rPr>
        <w:t>4</w:t>
      </w:r>
      <w:r w:rsidR="002F40B8">
        <w:rPr>
          <w:u w:val="none"/>
        </w:rPr>
        <w:t xml:space="preserve">, </w:t>
      </w:r>
      <w:r w:rsidR="00C14B33">
        <w:rPr>
          <w:u w:val="none"/>
        </w:rPr>
        <w:t xml:space="preserve">and despite the non-direct benefits for society, numerous rationales rely on it. </w:t>
      </w:r>
      <w:r w:rsidR="00C573DA">
        <w:rPr>
          <w:u w:val="none"/>
        </w:rPr>
        <w:t>Primary and secondary rationales justify human space flight</w:t>
      </w:r>
      <w:r w:rsidR="00C573DA">
        <w:rPr>
          <w:u w:val="none"/>
          <w:vertAlign w:val="superscript"/>
        </w:rPr>
        <w:t>4</w:t>
      </w:r>
      <w:r w:rsidR="00C573DA">
        <w:rPr>
          <w:u w:val="none"/>
        </w:rPr>
        <w:t xml:space="preserve">. </w:t>
      </w:r>
      <w:r w:rsidR="002865D2">
        <w:rPr>
          <w:u w:val="none"/>
        </w:rPr>
        <w:t>P</w:t>
      </w:r>
      <w:r w:rsidR="00B77162">
        <w:rPr>
          <w:u w:val="none"/>
        </w:rPr>
        <w:t>rimary ones,</w:t>
      </w:r>
      <w:r w:rsidR="002102C5">
        <w:rPr>
          <w:u w:val="none"/>
        </w:rPr>
        <w:t xml:space="preserve"> which </w:t>
      </w:r>
      <w:r w:rsidR="002865D2">
        <w:rPr>
          <w:u w:val="none"/>
        </w:rPr>
        <w:t>rely on</w:t>
      </w:r>
      <w:r w:rsidR="00B77162">
        <w:rPr>
          <w:u w:val="none"/>
        </w:rPr>
        <w:t xml:space="preserve"> the presence of humans</w:t>
      </w:r>
      <w:r w:rsidR="002102C5">
        <w:rPr>
          <w:u w:val="none"/>
        </w:rPr>
        <w:t>, include</w:t>
      </w:r>
      <w:r w:rsidR="00B77162">
        <w:rPr>
          <w:u w:val="none"/>
        </w:rPr>
        <w:t xml:space="preserve"> national pride, international leadership, </w:t>
      </w:r>
      <w:r w:rsidR="002102C5">
        <w:rPr>
          <w:u w:val="none"/>
        </w:rPr>
        <w:t xml:space="preserve">and </w:t>
      </w:r>
      <w:r w:rsidR="00B77162">
        <w:rPr>
          <w:u w:val="none"/>
        </w:rPr>
        <w:t>inspiration</w:t>
      </w:r>
      <w:r w:rsidR="002102C5">
        <w:rPr>
          <w:u w:val="none"/>
        </w:rPr>
        <w:t>.</w:t>
      </w:r>
      <w:r w:rsidR="00B77162">
        <w:rPr>
          <w:u w:val="none"/>
        </w:rPr>
        <w:t xml:space="preserve"> </w:t>
      </w:r>
      <w:r w:rsidR="002865D2">
        <w:rPr>
          <w:u w:val="none"/>
        </w:rPr>
        <w:t>Secondary</w:t>
      </w:r>
      <w:r w:rsidR="00B77162">
        <w:rPr>
          <w:u w:val="none"/>
        </w:rPr>
        <w:t xml:space="preserve"> </w:t>
      </w:r>
      <w:r w:rsidR="002865D2">
        <w:rPr>
          <w:u w:val="none"/>
        </w:rPr>
        <w:t>rationales</w:t>
      </w:r>
      <w:r w:rsidR="00B77162">
        <w:rPr>
          <w:u w:val="none"/>
        </w:rPr>
        <w:t xml:space="preserve"> where humans augment the benefits of missions</w:t>
      </w:r>
      <w:r w:rsidR="002102C5">
        <w:rPr>
          <w:u w:val="none"/>
        </w:rPr>
        <w:t xml:space="preserve"> include</w:t>
      </w:r>
      <w:r w:rsidR="00B77162">
        <w:rPr>
          <w:u w:val="none"/>
        </w:rPr>
        <w:t xml:space="preserve"> science, econo</w:t>
      </w:r>
      <w:r w:rsidR="008B41FF">
        <w:rPr>
          <w:u w:val="none"/>
        </w:rPr>
        <w:t>mic development, and education</w:t>
      </w:r>
      <w:r w:rsidR="008B41FF">
        <w:rPr>
          <w:u w:val="none"/>
          <w:vertAlign w:val="superscript"/>
        </w:rPr>
        <w:t>4</w:t>
      </w:r>
      <w:r w:rsidR="008B41FF">
        <w:rPr>
          <w:u w:val="none"/>
        </w:rPr>
        <w:t>.</w:t>
      </w:r>
      <w:r w:rsidR="00C376D5">
        <w:rPr>
          <w:u w:val="none"/>
        </w:rPr>
        <w:t xml:space="preserve"> </w:t>
      </w:r>
      <w:r w:rsidR="002865D2">
        <w:rPr>
          <w:u w:val="none"/>
        </w:rPr>
        <w:t>Human spaceflight</w:t>
      </w:r>
      <w:r w:rsidR="00682ACE">
        <w:rPr>
          <w:u w:val="none"/>
        </w:rPr>
        <w:t>,</w:t>
      </w:r>
      <w:r w:rsidR="00682ACE" w:rsidRPr="00682ACE">
        <w:rPr>
          <w:u w:val="none"/>
        </w:rPr>
        <w:t xml:space="preserve"> </w:t>
      </w:r>
      <w:r w:rsidR="00682ACE">
        <w:rPr>
          <w:u w:val="none"/>
        </w:rPr>
        <w:t xml:space="preserve">compared to other space missions, </w:t>
      </w:r>
      <w:r w:rsidR="002865D2">
        <w:rPr>
          <w:u w:val="none"/>
        </w:rPr>
        <w:t>is</w:t>
      </w:r>
      <w:r w:rsidR="000E6364">
        <w:rPr>
          <w:u w:val="none"/>
        </w:rPr>
        <w:t xml:space="preserve"> the most </w:t>
      </w:r>
      <w:r w:rsidR="002865D2">
        <w:rPr>
          <w:u w:val="none"/>
        </w:rPr>
        <w:t>definite</w:t>
      </w:r>
      <w:r w:rsidR="000E6364">
        <w:rPr>
          <w:u w:val="none"/>
        </w:rPr>
        <w:t xml:space="preserve"> way to build identity and</w:t>
      </w:r>
      <w:r w:rsidR="00E734E4">
        <w:rPr>
          <w:u w:val="none"/>
        </w:rPr>
        <w:t xml:space="preserve"> contribute to national stature</w:t>
      </w:r>
      <w:r w:rsidR="002B2DBB">
        <w:rPr>
          <w:u w:val="none"/>
          <w:vertAlign w:val="superscript"/>
        </w:rPr>
        <w:t>2</w:t>
      </w:r>
      <w:proofErr w:type="gramStart"/>
      <w:r w:rsidR="002B2DBB">
        <w:rPr>
          <w:u w:val="none"/>
          <w:vertAlign w:val="superscript"/>
        </w:rPr>
        <w:t>,5</w:t>
      </w:r>
      <w:proofErr w:type="gramEnd"/>
      <w:r w:rsidR="002865D2">
        <w:rPr>
          <w:u w:val="none"/>
        </w:rPr>
        <w:t>. Human spaceflight remains</w:t>
      </w:r>
      <w:r w:rsidR="000E6364">
        <w:rPr>
          <w:u w:val="none"/>
        </w:rPr>
        <w:t xml:space="preserve"> a powerful instrument for international diplomacy</w:t>
      </w:r>
      <w:r w:rsidR="00E734E4">
        <w:rPr>
          <w:u w:val="none"/>
        </w:rPr>
        <w:t xml:space="preserve">, </w:t>
      </w:r>
      <w:r w:rsidR="002865D2">
        <w:rPr>
          <w:u w:val="none"/>
        </w:rPr>
        <w:t xml:space="preserve">which can promote </w:t>
      </w:r>
      <w:r w:rsidR="00E734E4">
        <w:rPr>
          <w:u w:val="none"/>
        </w:rPr>
        <w:t>peaceful international relations.</w:t>
      </w:r>
      <w:r w:rsidR="000E6364">
        <w:rPr>
          <w:u w:val="none"/>
        </w:rPr>
        <w:t xml:space="preserve"> The </w:t>
      </w:r>
      <w:r w:rsidR="008662B9">
        <w:rPr>
          <w:u w:val="none"/>
        </w:rPr>
        <w:t>ISS</w:t>
      </w:r>
      <w:r w:rsidR="000E6364">
        <w:rPr>
          <w:u w:val="none"/>
        </w:rPr>
        <w:t xml:space="preserve"> is </w:t>
      </w:r>
      <w:r w:rsidR="002865D2">
        <w:rPr>
          <w:u w:val="none"/>
        </w:rPr>
        <w:t>the best</w:t>
      </w:r>
      <w:r w:rsidR="000E6364">
        <w:rPr>
          <w:u w:val="none"/>
        </w:rPr>
        <w:t xml:space="preserve"> </w:t>
      </w:r>
      <w:r w:rsidR="002865D2">
        <w:rPr>
          <w:u w:val="none"/>
        </w:rPr>
        <w:t>example, currently</w:t>
      </w:r>
      <w:r w:rsidR="000E6364">
        <w:rPr>
          <w:u w:val="none"/>
        </w:rPr>
        <w:t xml:space="preserve">. </w:t>
      </w:r>
      <w:r w:rsidR="00682ACE">
        <w:rPr>
          <w:u w:val="none"/>
        </w:rPr>
        <w:t xml:space="preserve">Space exploration </w:t>
      </w:r>
      <w:r w:rsidR="002102C5">
        <w:rPr>
          <w:u w:val="none"/>
        </w:rPr>
        <w:t xml:space="preserve">also </w:t>
      </w:r>
      <w:r w:rsidR="00682ACE">
        <w:rPr>
          <w:u w:val="none"/>
        </w:rPr>
        <w:t xml:space="preserve">offers an “extraordinary opportunity to stimulate math, science and engineering </w:t>
      </w:r>
      <w:r w:rsidR="00682ACE">
        <w:rPr>
          <w:u w:val="none"/>
        </w:rPr>
        <w:lastRenderedPageBreak/>
        <w:t>excellence”</w:t>
      </w:r>
      <w:r w:rsidR="007E1720">
        <w:rPr>
          <w:u w:val="none"/>
          <w:vertAlign w:val="superscript"/>
        </w:rPr>
        <w:t>2,6</w:t>
      </w:r>
      <w:r w:rsidR="007E1720">
        <w:rPr>
          <w:u w:val="none"/>
        </w:rPr>
        <w:t xml:space="preserve"> </w:t>
      </w:r>
      <w:r w:rsidR="002865D2">
        <w:rPr>
          <w:u w:val="none"/>
        </w:rPr>
        <w:t>in</w:t>
      </w:r>
      <w:r w:rsidR="00682ACE">
        <w:rPr>
          <w:u w:val="none"/>
        </w:rPr>
        <w:t xml:space="preserve"> coun</w:t>
      </w:r>
      <w:r w:rsidR="002865D2">
        <w:rPr>
          <w:u w:val="none"/>
        </w:rPr>
        <w:t>tries involved in the</w:t>
      </w:r>
      <w:r w:rsidR="00682ACE">
        <w:rPr>
          <w:u w:val="none"/>
        </w:rPr>
        <w:t xml:space="preserve">se programs, a </w:t>
      </w:r>
      <w:r w:rsidR="002865D2">
        <w:rPr>
          <w:u w:val="none"/>
        </w:rPr>
        <w:t xml:space="preserve">significant </w:t>
      </w:r>
      <w:r w:rsidR="00682ACE">
        <w:rPr>
          <w:u w:val="none"/>
        </w:rPr>
        <w:t>benefit</w:t>
      </w:r>
      <w:r w:rsidR="000C5268">
        <w:rPr>
          <w:u w:val="none"/>
        </w:rPr>
        <w:t>,</w:t>
      </w:r>
      <w:r w:rsidR="00682ACE">
        <w:rPr>
          <w:u w:val="none"/>
        </w:rPr>
        <w:t xml:space="preserve"> </w:t>
      </w:r>
      <w:r w:rsidR="002865D2">
        <w:rPr>
          <w:u w:val="none"/>
        </w:rPr>
        <w:t>as many</w:t>
      </w:r>
      <w:r w:rsidR="00682ACE">
        <w:rPr>
          <w:u w:val="none"/>
        </w:rPr>
        <w:t xml:space="preserve"> governments </w:t>
      </w:r>
      <w:r w:rsidR="002865D2">
        <w:rPr>
          <w:u w:val="none"/>
        </w:rPr>
        <w:t>currently place high priority on</w:t>
      </w:r>
      <w:r w:rsidR="00682ACE">
        <w:rPr>
          <w:u w:val="none"/>
        </w:rPr>
        <w:t xml:space="preserve"> STEM education</w:t>
      </w:r>
      <w:r w:rsidR="007E1720">
        <w:rPr>
          <w:u w:val="none"/>
          <w:vertAlign w:val="superscript"/>
        </w:rPr>
        <w:t>7</w:t>
      </w:r>
      <w:r w:rsidR="00682ACE">
        <w:rPr>
          <w:u w:val="none"/>
        </w:rPr>
        <w:t xml:space="preserve"> (Science, Technology, Engineering and Mathematics). </w:t>
      </w:r>
      <w:r w:rsidR="008662B9">
        <w:rPr>
          <w:u w:val="none"/>
        </w:rPr>
        <w:t>The rationales of human space</w:t>
      </w:r>
      <w:r w:rsidR="000E6364">
        <w:rPr>
          <w:u w:val="none"/>
        </w:rPr>
        <w:t>flight are more topical than ever</w:t>
      </w:r>
      <w:r w:rsidR="002102C5">
        <w:rPr>
          <w:u w:val="none"/>
        </w:rPr>
        <w:t>,</w:t>
      </w:r>
      <w:r w:rsidR="000E6364">
        <w:rPr>
          <w:u w:val="none"/>
        </w:rPr>
        <w:t xml:space="preserve"> but the paradigm needs to change in order to build a strong and ambi</w:t>
      </w:r>
      <w:r w:rsidR="008D5CA0">
        <w:rPr>
          <w:u w:val="none"/>
        </w:rPr>
        <w:t>tious space exploration program. I</w:t>
      </w:r>
      <w:r w:rsidR="000E6364">
        <w:rPr>
          <w:u w:val="none"/>
        </w:rPr>
        <w:t>n the time of a flat world w</w:t>
      </w:r>
      <w:r w:rsidR="004A3290">
        <w:rPr>
          <w:u w:val="none"/>
        </w:rPr>
        <w:t>ithin a global economic crisis</w:t>
      </w:r>
      <w:r w:rsidR="004A3290">
        <w:rPr>
          <w:u w:val="none"/>
          <w:vertAlign w:val="superscript"/>
        </w:rPr>
        <w:t>8</w:t>
      </w:r>
      <w:r w:rsidR="008D5CA0">
        <w:rPr>
          <w:u w:val="none"/>
        </w:rPr>
        <w:t>, international collaboration appears to be the framework for the new exploration era.</w:t>
      </w:r>
      <w:r w:rsidR="007B64D7">
        <w:rPr>
          <w:u w:val="none"/>
        </w:rPr>
        <w:t xml:space="preserve"> As a coordination of financial and intellectual resources, international collaboration increases the scope of programs beyond the capabilities of individual </w:t>
      </w:r>
      <w:r w:rsidR="002865D2">
        <w:rPr>
          <w:u w:val="none"/>
        </w:rPr>
        <w:t xml:space="preserve">space </w:t>
      </w:r>
      <w:r w:rsidR="007B64D7">
        <w:rPr>
          <w:u w:val="none"/>
        </w:rPr>
        <w:t>agencies</w:t>
      </w:r>
      <w:r w:rsidR="004A3290">
        <w:rPr>
          <w:u w:val="none"/>
          <w:vertAlign w:val="superscript"/>
        </w:rPr>
        <w:t>2</w:t>
      </w:r>
      <w:proofErr w:type="gramStart"/>
      <w:r w:rsidR="004A3290">
        <w:rPr>
          <w:u w:val="none"/>
          <w:vertAlign w:val="superscript"/>
        </w:rPr>
        <w:t>,5</w:t>
      </w:r>
      <w:proofErr w:type="gramEnd"/>
      <w:r w:rsidR="007B64D7">
        <w:rPr>
          <w:u w:val="none"/>
        </w:rPr>
        <w:t xml:space="preserve">. </w:t>
      </w:r>
      <w:r w:rsidR="00A5293C">
        <w:rPr>
          <w:u w:val="none"/>
        </w:rPr>
        <w:t>“Engage the public in Expl</w:t>
      </w:r>
      <w:r w:rsidR="002865D2">
        <w:rPr>
          <w:u w:val="none"/>
        </w:rPr>
        <w:t>oration” is one of the 8 common</w:t>
      </w:r>
      <w:r w:rsidR="00A5293C">
        <w:rPr>
          <w:u w:val="none"/>
        </w:rPr>
        <w:t xml:space="preserve"> goals and objectives that the International </w:t>
      </w:r>
      <w:r w:rsidR="00CE7AB8">
        <w:rPr>
          <w:u w:val="none"/>
        </w:rPr>
        <w:t>Space Exploration Coordination G</w:t>
      </w:r>
      <w:r w:rsidR="00A5293C">
        <w:rPr>
          <w:u w:val="none"/>
        </w:rPr>
        <w:t>roup defined</w:t>
      </w:r>
      <w:r w:rsidR="004A3290">
        <w:rPr>
          <w:u w:val="none"/>
          <w:vertAlign w:val="superscript"/>
        </w:rPr>
        <w:t>1</w:t>
      </w:r>
      <w:r w:rsidR="00CE7AB8">
        <w:rPr>
          <w:u w:val="none"/>
        </w:rPr>
        <w:t xml:space="preserve">, in order to build a sustainable human space exploration endeavour that </w:t>
      </w:r>
      <w:r w:rsidR="008662B9">
        <w:rPr>
          <w:u w:val="none"/>
        </w:rPr>
        <w:t>will last</w:t>
      </w:r>
      <w:r w:rsidR="00983409">
        <w:rPr>
          <w:u w:val="none"/>
        </w:rPr>
        <w:t xml:space="preserve"> for</w:t>
      </w:r>
      <w:r w:rsidR="00CE7AB8">
        <w:rPr>
          <w:u w:val="none"/>
        </w:rPr>
        <w:t xml:space="preserve"> decades.</w:t>
      </w:r>
    </w:p>
    <w:p w14:paraId="59E63006" w14:textId="77777777" w:rsidR="00E47120" w:rsidRDefault="00E47120" w:rsidP="00252225">
      <w:pPr>
        <w:pStyle w:val="IACSubheading"/>
        <w:jc w:val="both"/>
        <w:rPr>
          <w:u w:val="none"/>
        </w:rPr>
      </w:pPr>
    </w:p>
    <w:p w14:paraId="55442D1C" w14:textId="30BF230F" w:rsidR="00E47120" w:rsidRDefault="00E47120" w:rsidP="00035F1A">
      <w:pPr>
        <w:pStyle w:val="IACSubheading"/>
        <w:ind w:firstLine="284"/>
      </w:pPr>
      <w:r>
        <w:t>Communication in Human Space Flight</w:t>
      </w:r>
    </w:p>
    <w:p w14:paraId="33837798" w14:textId="34DFC3D0" w:rsidR="00F158CE" w:rsidRDefault="008307D5" w:rsidP="00035F1A">
      <w:r>
        <w:t>Astronauts are the incarnation of space exploration</w:t>
      </w:r>
      <w:r w:rsidR="00A3701B">
        <w:t xml:space="preserve">; </w:t>
      </w:r>
      <w:r>
        <w:t>they embody national prestige, inspire younger generations, and represent a very efficient way to gain public support, therefore</w:t>
      </w:r>
      <w:r w:rsidR="002865D2">
        <w:t>,</w:t>
      </w:r>
      <w:r>
        <w:t xml:space="preserve"> </w:t>
      </w:r>
      <w:r w:rsidR="00A3701B">
        <w:t xml:space="preserve">providing </w:t>
      </w:r>
      <w:r>
        <w:t>an incentive</w:t>
      </w:r>
      <w:r w:rsidR="008662B9">
        <w:t xml:space="preserve"> for </w:t>
      </w:r>
      <w:r w:rsidR="002865D2">
        <w:t>nations</w:t>
      </w:r>
      <w:r w:rsidR="008662B9">
        <w:t xml:space="preserve"> to fund human space</w:t>
      </w:r>
      <w:r>
        <w:t xml:space="preserve">flight programs. </w:t>
      </w:r>
      <w:r w:rsidR="00D340A5">
        <w:t xml:space="preserve">However, astronauts remain very nationalistic: their influence </w:t>
      </w:r>
      <w:r w:rsidR="00A3701B">
        <w:t xml:space="preserve">is </w:t>
      </w:r>
      <w:r w:rsidR="00D340A5">
        <w:t>difficult</w:t>
      </w:r>
      <w:r w:rsidR="00A3701B">
        <w:t xml:space="preserve"> to</w:t>
      </w:r>
      <w:r w:rsidR="00D62936">
        <w:t xml:space="preserve"> </w:t>
      </w:r>
      <w:r w:rsidR="00D340A5">
        <w:t xml:space="preserve">spread across </w:t>
      </w:r>
      <w:r w:rsidR="00A3701B">
        <w:t>borders</w:t>
      </w:r>
      <w:r w:rsidR="00D340A5">
        <w:t>, especially due to language barriers and l</w:t>
      </w:r>
      <w:r w:rsidR="002865D2">
        <w:t>ack of identification. This issue presents an obstacle for</w:t>
      </w:r>
      <w:r w:rsidR="00D340A5">
        <w:t xml:space="preserve"> ambitious international cooperation. As </w:t>
      </w:r>
      <w:r w:rsidR="008662B9">
        <w:t xml:space="preserve">astronaut </w:t>
      </w:r>
      <w:r w:rsidR="00D340A5">
        <w:t xml:space="preserve">Gerhard Thiele states in the “European Identity through Space” report, “while in the </w:t>
      </w:r>
      <w:r w:rsidR="00EE0F5F">
        <w:t>astronauts’ country</w:t>
      </w:r>
      <w:r w:rsidR="00D340A5">
        <w:t xml:space="preserve"> the news coverage is usually very broad and at a prominent place in the newspaper or the TV news, in other European media the space mission usually receives hardly more than a short mention”</w:t>
      </w:r>
      <w:r w:rsidR="004A3290">
        <w:rPr>
          <w:vertAlign w:val="superscript"/>
        </w:rPr>
        <w:t>5</w:t>
      </w:r>
      <w:r w:rsidR="00D340A5">
        <w:t xml:space="preserve">. What is true among the European countries collaborating within </w:t>
      </w:r>
      <w:r w:rsidR="004A3290">
        <w:t>ESA</w:t>
      </w:r>
      <w:r w:rsidR="00D340A5">
        <w:t xml:space="preserve"> is </w:t>
      </w:r>
      <w:r w:rsidR="00A3701B">
        <w:t xml:space="preserve">an </w:t>
      </w:r>
      <w:r w:rsidR="00D340A5">
        <w:t xml:space="preserve">even </w:t>
      </w:r>
      <w:r w:rsidR="00A3701B">
        <w:t>greater</w:t>
      </w:r>
      <w:r w:rsidR="00D340A5">
        <w:t xml:space="preserve"> reality between different agencies. In addition to the cultural gap that </w:t>
      </w:r>
      <w:r w:rsidR="003116F6">
        <w:t>can form</w:t>
      </w:r>
      <w:r w:rsidR="00D96A25">
        <w:t xml:space="preserve"> between an astronaut and the public, </w:t>
      </w:r>
      <w:r w:rsidR="0052605F">
        <w:t xml:space="preserve">a loss </w:t>
      </w:r>
      <w:r w:rsidR="00A3701B">
        <w:t xml:space="preserve">of </w:t>
      </w:r>
      <w:r w:rsidR="00EE0F5F">
        <w:t>general</w:t>
      </w:r>
      <w:r w:rsidR="0052605F">
        <w:t xml:space="preserve"> awareness about astronauts</w:t>
      </w:r>
      <w:r w:rsidR="002865D2">
        <w:t xml:space="preserve"> and their activities is observed</w:t>
      </w:r>
      <w:r w:rsidR="00A3701B">
        <w:t>.</w:t>
      </w:r>
      <w:r w:rsidR="00EE0F5F">
        <w:t xml:space="preserve"> </w:t>
      </w:r>
      <w:r w:rsidR="00A3701B">
        <w:t>F</w:t>
      </w:r>
      <w:r w:rsidR="00EE0F5F">
        <w:t xml:space="preserve">or example, Americans are </w:t>
      </w:r>
      <w:r w:rsidR="00A3701B">
        <w:t xml:space="preserve">currently </w:t>
      </w:r>
      <w:r w:rsidR="00EE0F5F">
        <w:t xml:space="preserve">less able to </w:t>
      </w:r>
      <w:r w:rsidR="00A3701B">
        <w:t xml:space="preserve">name </w:t>
      </w:r>
      <w:r w:rsidR="00EE0F5F">
        <w:t xml:space="preserve">an American astronaut than </w:t>
      </w:r>
      <w:r w:rsidR="00A3701B">
        <w:t xml:space="preserve">was the case </w:t>
      </w:r>
      <w:r w:rsidR="00EE0F5F">
        <w:t>ri</w:t>
      </w:r>
      <w:r w:rsidR="004A3290">
        <w:t>ght after the Apollo era</w:t>
      </w:r>
      <w:r w:rsidR="004A3290">
        <w:rPr>
          <w:vertAlign w:val="superscript"/>
        </w:rPr>
        <w:t>9</w:t>
      </w:r>
      <w:r w:rsidR="00EE0F5F">
        <w:t>.</w:t>
      </w:r>
      <w:r w:rsidR="00B72760">
        <w:t xml:space="preserve"> According to Gabriel Almond</w:t>
      </w:r>
      <w:r w:rsidR="00240F23">
        <w:t xml:space="preserve">, the engagement of the </w:t>
      </w:r>
      <w:r w:rsidR="00B72760">
        <w:t>citizens depends on a combination of</w:t>
      </w:r>
      <w:r w:rsidR="00240F23">
        <w:t xml:space="preserve"> interest in the topic and a sense of being adequately informed about it</w:t>
      </w:r>
      <w:r w:rsidR="000F648F">
        <w:rPr>
          <w:vertAlign w:val="superscript"/>
        </w:rPr>
        <w:t>2</w:t>
      </w:r>
      <w:proofErr w:type="gramStart"/>
      <w:r w:rsidR="000F648F">
        <w:rPr>
          <w:vertAlign w:val="superscript"/>
        </w:rPr>
        <w:t>,10</w:t>
      </w:r>
      <w:proofErr w:type="gramEnd"/>
      <w:r w:rsidR="00B72760">
        <w:t xml:space="preserve">, and recent studies have shown that both the </w:t>
      </w:r>
      <w:r w:rsidR="00A3701B">
        <w:t xml:space="preserve">well-informed </w:t>
      </w:r>
      <w:r w:rsidR="00B72760">
        <w:t>public and the p</w:t>
      </w:r>
      <w:r w:rsidR="008662B9">
        <w:t>ublic interested in human space</w:t>
      </w:r>
      <w:r w:rsidR="00B72760">
        <w:t xml:space="preserve">flight </w:t>
      </w:r>
      <w:r w:rsidR="00A3701B">
        <w:t xml:space="preserve">have </w:t>
      </w:r>
      <w:r w:rsidR="00B72760">
        <w:t xml:space="preserve">relatively low </w:t>
      </w:r>
      <w:r w:rsidR="00A3701B">
        <w:t xml:space="preserve">awareness </w:t>
      </w:r>
      <w:r w:rsidR="00B72760">
        <w:t>compared to other public policy issues</w:t>
      </w:r>
      <w:r w:rsidR="00A03119">
        <w:rPr>
          <w:vertAlign w:val="superscript"/>
        </w:rPr>
        <w:t>2</w:t>
      </w:r>
      <w:r w:rsidR="00B72760">
        <w:t>.</w:t>
      </w:r>
      <w:r w:rsidR="00110749">
        <w:t xml:space="preserve"> However, </w:t>
      </w:r>
      <w:r w:rsidR="0079650B">
        <w:t xml:space="preserve">the communication paradigm is rapidly changing with the development of the Web 2.0, an expression referring to the interactive and collaborative evolution of the Internet. </w:t>
      </w:r>
      <w:r w:rsidR="0079650B">
        <w:lastRenderedPageBreak/>
        <w:t>Information is now exchanged through blogs, social networks, web applications, and wikis. Li and Bernoff</w:t>
      </w:r>
      <w:r w:rsidR="000F648F">
        <w:rPr>
          <w:vertAlign w:val="superscript"/>
        </w:rPr>
        <w:t>11</w:t>
      </w:r>
      <w:r w:rsidR="0079650B">
        <w:t xml:space="preserve"> define it as </w:t>
      </w:r>
      <w:r w:rsidR="00BF128F">
        <w:t xml:space="preserve">“the social trend in which people use technologies and get the things they need from each other, rather </w:t>
      </w:r>
      <w:r w:rsidR="008662B9">
        <w:t>than tradit</w:t>
      </w:r>
      <w:r w:rsidR="002865D2">
        <w:t>ional institutions”. They call</w:t>
      </w:r>
      <w:r w:rsidR="008662B9">
        <w:t xml:space="preserve"> it the </w:t>
      </w:r>
      <w:r w:rsidR="002865D2">
        <w:t>“</w:t>
      </w:r>
      <w:r w:rsidR="008662B9" w:rsidRPr="002865D2">
        <w:rPr>
          <w:i/>
        </w:rPr>
        <w:t>groundswell</w:t>
      </w:r>
      <w:r w:rsidR="002865D2">
        <w:t>”.</w:t>
      </w:r>
      <w:r w:rsidR="008662B9">
        <w:t xml:space="preserve"> </w:t>
      </w:r>
      <w:r w:rsidR="00BF128F">
        <w:t xml:space="preserve">These new interactive tools are changing the way </w:t>
      </w:r>
      <w:r w:rsidR="002865D2">
        <w:t xml:space="preserve">space </w:t>
      </w:r>
      <w:r w:rsidR="00BF128F">
        <w:t>agencies communicate and the way t</w:t>
      </w:r>
      <w:r w:rsidR="008662B9">
        <w:t>he public perceives human space</w:t>
      </w:r>
      <w:r w:rsidR="00BF128F">
        <w:t xml:space="preserve">flight: the </w:t>
      </w:r>
      <w:r w:rsidR="00BF128F" w:rsidRPr="002865D2">
        <w:rPr>
          <w:i/>
        </w:rPr>
        <w:t>groundswell</w:t>
      </w:r>
      <w:r w:rsidR="00BF128F">
        <w:t xml:space="preserve"> is crossing </w:t>
      </w:r>
      <w:r w:rsidR="00A3701B">
        <w:t>borders</w:t>
      </w:r>
      <w:r w:rsidR="00BF128F">
        <w:t>, gathering people from all over the world, broadcasting inspiring videos and pictures. Already several examples have reached the public in a very inspiring way: Canadian astronaut Ch</w:t>
      </w:r>
      <w:r w:rsidR="008662B9">
        <w:t>ris Hadfield gained more than 22</w:t>
      </w:r>
      <w:r w:rsidR="00BF128F">
        <w:t xml:space="preserve"> million views on his “Space Oddity” You</w:t>
      </w:r>
      <w:r w:rsidR="00D62936">
        <w:t>T</w:t>
      </w:r>
      <w:r w:rsidR="00BF128F">
        <w:t>ube video</w:t>
      </w:r>
      <w:r w:rsidR="003A6B12">
        <w:rPr>
          <w:vertAlign w:val="superscript"/>
        </w:rPr>
        <w:t>2</w:t>
      </w:r>
      <w:r w:rsidR="00C376D5">
        <w:rPr>
          <w:vertAlign w:val="superscript"/>
        </w:rPr>
        <w:t>, 12,13</w:t>
      </w:r>
      <w:r w:rsidR="00C376D5">
        <w:t xml:space="preserve">, </w:t>
      </w:r>
      <w:r w:rsidR="00BF128F">
        <w:t xml:space="preserve">and inspired the entire </w:t>
      </w:r>
      <w:r w:rsidR="007C7A93">
        <w:t xml:space="preserve">space </w:t>
      </w:r>
      <w:r w:rsidR="00BF128F">
        <w:t>community</w:t>
      </w:r>
      <w:r w:rsidR="007C7A93">
        <w:t>, especially the Anglo-Saxon world</w:t>
      </w:r>
      <w:r w:rsidR="00BF128F">
        <w:t>.</w:t>
      </w:r>
      <w:r w:rsidR="00AC1BD6">
        <w:t xml:space="preserve"> The video of the Curiosity landing</w:t>
      </w:r>
      <w:proofErr w:type="gramStart"/>
      <w:r w:rsidR="006E2140">
        <w:t>,</w:t>
      </w:r>
      <w:r w:rsidR="0070785B">
        <w:rPr>
          <w:vertAlign w:val="superscript"/>
        </w:rPr>
        <w:t>14</w:t>
      </w:r>
      <w:proofErr w:type="gramEnd"/>
      <w:r w:rsidR="0070785B">
        <w:t xml:space="preserve"> </w:t>
      </w:r>
      <w:r w:rsidR="00AC1BD6">
        <w:t xml:space="preserve">demonstrating both the technological challenge of the mission and the </w:t>
      </w:r>
      <w:r w:rsidR="00D62936">
        <w:t>h</w:t>
      </w:r>
      <w:r w:rsidR="00AC1BD6">
        <w:t xml:space="preserve">uman joy of the Ground Control staff, </w:t>
      </w:r>
      <w:r w:rsidR="006E2140">
        <w:t xml:space="preserve">has </w:t>
      </w:r>
      <w:r w:rsidR="00AC1BD6">
        <w:t xml:space="preserve">gone viral and was part of the Google </w:t>
      </w:r>
      <w:proofErr w:type="spellStart"/>
      <w:r w:rsidR="007C7A93">
        <w:t>Zeitgest</w:t>
      </w:r>
      <w:proofErr w:type="spellEnd"/>
      <w:r w:rsidR="00AC1BD6">
        <w:t xml:space="preserve"> 2012</w:t>
      </w:r>
      <w:r w:rsidR="0070785B">
        <w:rPr>
          <w:vertAlign w:val="superscript"/>
        </w:rPr>
        <w:t>15</w:t>
      </w:r>
      <w:r w:rsidR="00AC1BD6">
        <w:t>, summarizing the year 2012.</w:t>
      </w:r>
      <w:r w:rsidR="007C7A93">
        <w:t xml:space="preserve"> Other salient example</w:t>
      </w:r>
      <w:r w:rsidR="006E2140">
        <w:t>s</w:t>
      </w:r>
      <w:r w:rsidR="007C7A93">
        <w:t xml:space="preserve"> have demonstrated an effective use of social network to convey messages, make the space community react and inspire the Web: the Rosetta campaign during the s</w:t>
      </w:r>
      <w:r w:rsidR="0070785B">
        <w:t xml:space="preserve">ummer </w:t>
      </w:r>
      <w:r w:rsidR="006E2140">
        <w:t xml:space="preserve">of </w:t>
      </w:r>
      <w:r w:rsidR="0070785B">
        <w:t>2014 was a case in point</w:t>
      </w:r>
      <w:r w:rsidR="0070785B">
        <w:rPr>
          <w:vertAlign w:val="superscript"/>
        </w:rPr>
        <w:t>16</w:t>
      </w:r>
      <w:r w:rsidR="0070785B">
        <w:t>.</w:t>
      </w:r>
      <w:r w:rsidR="007C7A93">
        <w:t xml:space="preserve"> </w:t>
      </w:r>
      <w:r w:rsidR="009F3F31">
        <w:t>The int</w:t>
      </w:r>
      <w:r w:rsidR="002865D2">
        <w:t>eractive tools provided by the Internet</w:t>
      </w:r>
      <w:r w:rsidR="009F3F31">
        <w:t xml:space="preserve"> are also very useful to educate and provide informal education supplemental to a classroom activity</w:t>
      </w:r>
      <w:r w:rsidR="0070785B">
        <w:rPr>
          <w:vertAlign w:val="superscript"/>
        </w:rPr>
        <w:t>17</w:t>
      </w:r>
      <w:r w:rsidR="009F3F31">
        <w:t xml:space="preserve">. </w:t>
      </w:r>
      <w:r w:rsidR="008C6560">
        <w:t>Different social phenomena are involved in this new communication tool: public information, public education, public engagement, public support and public participation</w:t>
      </w:r>
      <w:r w:rsidR="0070785B">
        <w:rPr>
          <w:vertAlign w:val="superscript"/>
        </w:rPr>
        <w:t>9</w:t>
      </w:r>
      <w:r w:rsidR="008662B9">
        <w:t xml:space="preserve">. </w:t>
      </w:r>
      <w:r w:rsidR="002865D2">
        <w:t>However, o</w:t>
      </w:r>
      <w:r w:rsidR="008C6560">
        <w:t>ne does not necessar</w:t>
      </w:r>
      <w:r w:rsidR="006E2140">
        <w:t>il</w:t>
      </w:r>
      <w:r w:rsidR="008C6560">
        <w:t>y lead to anot</w:t>
      </w:r>
      <w:r w:rsidR="002865D2">
        <w:t>her. Public participation seems</w:t>
      </w:r>
      <w:r w:rsidR="008C6560">
        <w:t xml:space="preserve"> to be a key phenomenon to endure public involvement. Some campaigns have successfully demonstrated the benefits of public participation: the #</w:t>
      </w:r>
      <w:proofErr w:type="spellStart"/>
      <w:r w:rsidR="008C6560">
        <w:t>HumansInSpace</w:t>
      </w:r>
      <w:proofErr w:type="spellEnd"/>
      <w:r w:rsidR="008C6560">
        <w:t xml:space="preserve"> campaign, where Twitter users were asked </w:t>
      </w:r>
      <w:r w:rsidR="006E2140">
        <w:t xml:space="preserve">to provide </w:t>
      </w:r>
      <w:r w:rsidR="008C6560">
        <w:t>ideas for human space flight program</w:t>
      </w:r>
      <w:r w:rsidR="0070785B">
        <w:rPr>
          <w:vertAlign w:val="superscript"/>
        </w:rPr>
        <w:t>2</w:t>
      </w:r>
      <w:r w:rsidR="008662B9">
        <w:t>, or</w:t>
      </w:r>
      <w:r w:rsidR="008C6560">
        <w:t xml:space="preserve"> NASA spacesuit </w:t>
      </w:r>
      <w:r w:rsidR="007A455B">
        <w:t>design vote</w:t>
      </w:r>
      <w:r w:rsidR="0070785B">
        <w:rPr>
          <w:vertAlign w:val="superscript"/>
        </w:rPr>
        <w:t>18</w:t>
      </w:r>
      <w:r w:rsidR="007A455B">
        <w:t>. T</w:t>
      </w:r>
      <w:r w:rsidR="0033773F">
        <w:t xml:space="preserve">he </w:t>
      </w:r>
      <w:r w:rsidR="002865D2" w:rsidRPr="002865D2">
        <w:rPr>
          <w:i/>
        </w:rPr>
        <w:t>g</w:t>
      </w:r>
      <w:r w:rsidR="009F3F31" w:rsidRPr="002865D2">
        <w:rPr>
          <w:i/>
        </w:rPr>
        <w:t>roundswell</w:t>
      </w:r>
      <w:r w:rsidR="009F3F31">
        <w:t xml:space="preserve"> </w:t>
      </w:r>
      <w:r w:rsidR="006E2140">
        <w:t xml:space="preserve">is </w:t>
      </w:r>
      <w:r w:rsidR="009F3F31">
        <w:t xml:space="preserve">a relatively inexpensive communication tool, prone to cross the </w:t>
      </w:r>
      <w:r w:rsidR="006E2140">
        <w:t xml:space="preserve">borders </w:t>
      </w:r>
      <w:r w:rsidR="009F3F31">
        <w:t xml:space="preserve">of culture and language, </w:t>
      </w:r>
      <w:r w:rsidR="006E2140">
        <w:t xml:space="preserve">and </w:t>
      </w:r>
      <w:r w:rsidR="009F3F31">
        <w:t xml:space="preserve">appears to be the adapted tool to build the space exploration program of tomorrow, based </w:t>
      </w:r>
      <w:r w:rsidR="00796CD2">
        <w:t>on international collaboration.</w:t>
      </w:r>
    </w:p>
    <w:p w14:paraId="558FD5B0" w14:textId="77777777" w:rsidR="009F3F31" w:rsidRDefault="009F3F31" w:rsidP="00E47120">
      <w:pPr>
        <w:ind w:firstLine="0"/>
      </w:pPr>
    </w:p>
    <w:p w14:paraId="160F3EF3" w14:textId="2FB0B730" w:rsidR="009F3F31" w:rsidRPr="00537E19" w:rsidRDefault="008C6560" w:rsidP="00035F1A">
      <w:pPr>
        <w:pStyle w:val="IACSubheading"/>
        <w:ind w:firstLine="284"/>
      </w:pPr>
      <w:r>
        <w:t>Twitter for</w:t>
      </w:r>
      <w:r w:rsidR="009F3F31">
        <w:t xml:space="preserve"> </w:t>
      </w:r>
      <w:r>
        <w:t>Human Space Flight Communication</w:t>
      </w:r>
    </w:p>
    <w:p w14:paraId="61EE9EA8" w14:textId="3B0BD425" w:rsidR="00FF2CFA" w:rsidRDefault="006933ED" w:rsidP="00035F1A">
      <w:r>
        <w:t>One of the common objectives that space agencies share is to use interactive communication tools to provide virtual experiences using real and live exploration data</w:t>
      </w:r>
      <w:r w:rsidR="009A4F9A">
        <w:rPr>
          <w:vertAlign w:val="superscript"/>
        </w:rPr>
        <w:t>1</w:t>
      </w:r>
      <w:r>
        <w:t>.</w:t>
      </w:r>
      <w:r w:rsidR="001350AD">
        <w:t xml:space="preserve"> </w:t>
      </w:r>
      <w:r w:rsidR="007478EF">
        <w:t xml:space="preserve">Social networks such as Facebook, </w:t>
      </w:r>
      <w:proofErr w:type="spellStart"/>
      <w:r w:rsidR="007478EF">
        <w:t>Instagram</w:t>
      </w:r>
      <w:proofErr w:type="spellEnd"/>
      <w:r w:rsidR="007478EF">
        <w:t xml:space="preserve">, Google+ or </w:t>
      </w:r>
      <w:proofErr w:type="spellStart"/>
      <w:r w:rsidR="007478EF">
        <w:t>Youtube</w:t>
      </w:r>
      <w:proofErr w:type="spellEnd"/>
      <w:r w:rsidR="007478EF">
        <w:t xml:space="preserve"> are particularly adapted to </w:t>
      </w:r>
      <w:r w:rsidR="002B4FB0">
        <w:t>inform, communicate, interact and inspire large and different communities of Internet users. However, they are all different in the way they work and connect people. Twitter, launched in March 2006, is one of</w:t>
      </w:r>
      <w:r w:rsidR="00BB7D3C">
        <w:t xml:space="preserve"> the most notable and used real-</w:t>
      </w:r>
      <w:r w:rsidR="002B4FB0">
        <w:t>time message routing platform</w:t>
      </w:r>
      <w:r w:rsidR="006E2140">
        <w:t>s</w:t>
      </w:r>
      <w:r w:rsidR="006F4083">
        <w:rPr>
          <w:vertAlign w:val="superscript"/>
        </w:rPr>
        <w:t>19</w:t>
      </w:r>
      <w:r w:rsidR="002B4FB0">
        <w:t xml:space="preserve">, also known as a </w:t>
      </w:r>
      <w:proofErr w:type="spellStart"/>
      <w:r w:rsidR="002B4FB0">
        <w:t>microblogging</w:t>
      </w:r>
      <w:proofErr w:type="spellEnd"/>
      <w:r w:rsidR="002B4FB0">
        <w:t xml:space="preserve"> </w:t>
      </w:r>
      <w:r w:rsidR="002B4FB0">
        <w:lastRenderedPageBreak/>
        <w:t xml:space="preserve">service. The principle is that users can communicate to </w:t>
      </w:r>
      <w:r w:rsidR="00C90860">
        <w:t>their network through short instant messages</w:t>
      </w:r>
      <w:r w:rsidR="002B4FB0">
        <w:t xml:space="preserve"> </w:t>
      </w:r>
      <w:r w:rsidR="00C90860">
        <w:t>called tweets, limited to 140 characters. The network is based on the “following principle”, in which each user chooses who to “follow” to receive tweets from this account</w:t>
      </w:r>
      <w:r w:rsidR="006F4083">
        <w:rPr>
          <w:vertAlign w:val="superscript"/>
        </w:rPr>
        <w:t>20</w:t>
      </w:r>
      <w:r w:rsidR="00C90860">
        <w:t xml:space="preserve">. </w:t>
      </w:r>
      <w:r w:rsidR="00FF2CFA">
        <w:t>The nature of Twitter, through its simplicity, utility and mobility</w:t>
      </w:r>
      <w:r w:rsidR="006F4083">
        <w:rPr>
          <w:vertAlign w:val="superscript"/>
        </w:rPr>
        <w:t>19</w:t>
      </w:r>
      <w:r w:rsidR="00FF2CFA">
        <w:t xml:space="preserve">, makes it </w:t>
      </w:r>
      <w:r w:rsidR="001E4678">
        <w:t>particularly effective platform</w:t>
      </w:r>
      <w:r w:rsidR="006E2140" w:rsidRPr="006E2140">
        <w:t xml:space="preserve"> </w:t>
      </w:r>
      <w:r w:rsidR="006E2140">
        <w:t xml:space="preserve">to disseminate </w:t>
      </w:r>
      <w:r w:rsidR="00BB7D3C">
        <w:t xml:space="preserve">brief </w:t>
      </w:r>
      <w:r w:rsidR="006E2140">
        <w:t>information</w:t>
      </w:r>
      <w:r w:rsidR="006E2140">
        <w:rPr>
          <w:vertAlign w:val="superscript"/>
        </w:rPr>
        <w:t>21</w:t>
      </w:r>
      <w:r w:rsidR="001E4678">
        <w:t xml:space="preserve">, unlike other user-declared networks like Facebook. </w:t>
      </w:r>
      <w:r w:rsidR="003A1AD4">
        <w:t>Used for many different purposes</w:t>
      </w:r>
      <w:r w:rsidR="006E2140">
        <w:t>,</w:t>
      </w:r>
      <w:r w:rsidR="00D62936">
        <w:t xml:space="preserve"> </w:t>
      </w:r>
      <w:r w:rsidR="003A1AD4">
        <w:t>from daily chatter</w:t>
      </w:r>
      <w:r w:rsidR="006E2140">
        <w:t xml:space="preserve"> </w:t>
      </w:r>
      <w:r w:rsidR="003A1AD4">
        <w:t xml:space="preserve">to </w:t>
      </w:r>
      <w:r w:rsidR="00BB7D3C">
        <w:t>mentioning</w:t>
      </w:r>
      <w:r w:rsidR="003A1AD4">
        <w:t xml:space="preserve"> news</w:t>
      </w:r>
      <w:r w:rsidR="006F4083">
        <w:rPr>
          <w:vertAlign w:val="superscript"/>
        </w:rPr>
        <w:t>22</w:t>
      </w:r>
      <w:r w:rsidR="003A1AD4">
        <w:t>, it gathers a broad and diverse public of 271 million monthly active users</w:t>
      </w:r>
      <w:r w:rsidR="00355821">
        <w:rPr>
          <w:vertAlign w:val="superscript"/>
        </w:rPr>
        <w:t>23</w:t>
      </w:r>
      <w:proofErr w:type="gramStart"/>
      <w:r w:rsidR="00355821">
        <w:rPr>
          <w:vertAlign w:val="superscript"/>
        </w:rPr>
        <w:t>,24</w:t>
      </w:r>
      <w:proofErr w:type="gramEnd"/>
      <w:r w:rsidR="003A1AD4">
        <w:t>, the most meaningful metric</w:t>
      </w:r>
      <w:r w:rsidR="00D4100C">
        <w:rPr>
          <w:vertAlign w:val="superscript"/>
        </w:rPr>
        <w:t>25</w:t>
      </w:r>
      <w:r w:rsidR="00BB7D3C">
        <w:t xml:space="preserve"> in social media</w:t>
      </w:r>
      <w:r w:rsidR="00E06E98">
        <w:t xml:space="preserve">. </w:t>
      </w:r>
      <w:r w:rsidR="004222D8">
        <w:t>Among these users, approximately 25% are from the United States, 10% from Japan, 6% from the United Kingdom, 4% from Spain, 2.6% from Russia and 2.1% from France</w:t>
      </w:r>
      <w:r w:rsidR="00D4100C">
        <w:rPr>
          <w:vertAlign w:val="superscript"/>
        </w:rPr>
        <w:t>24</w:t>
      </w:r>
      <w:r w:rsidR="004222D8">
        <w:t>. The 18-24 year old population represents 20% of the daily users in the United States and the 25-34 years old, 11%</w:t>
      </w:r>
      <w:r w:rsidR="00D4100C">
        <w:rPr>
          <w:vertAlign w:val="superscript"/>
        </w:rPr>
        <w:t>24</w:t>
      </w:r>
      <w:r w:rsidR="004222D8">
        <w:t xml:space="preserve">. The gender distribution is </w:t>
      </w:r>
      <w:r w:rsidR="00DF4DA5">
        <w:t>approximately</w:t>
      </w:r>
      <w:r w:rsidR="004222D8">
        <w:t xml:space="preserve"> 47% male and 53% female</w:t>
      </w:r>
      <w:r w:rsidR="00850326">
        <w:rPr>
          <w:vertAlign w:val="superscript"/>
        </w:rPr>
        <w:t>26</w:t>
      </w:r>
      <w:proofErr w:type="gramStart"/>
      <w:r w:rsidR="00850326">
        <w:rPr>
          <w:vertAlign w:val="superscript"/>
        </w:rPr>
        <w:t>,27</w:t>
      </w:r>
      <w:proofErr w:type="gramEnd"/>
      <w:r w:rsidR="004222D8">
        <w:t xml:space="preserve">. There are on average 500 million tweets posted </w:t>
      </w:r>
      <w:r w:rsidR="007E476A">
        <w:t xml:space="preserve">per </w:t>
      </w:r>
      <w:r w:rsidR="004222D8">
        <w:t>day</w:t>
      </w:r>
      <w:r w:rsidR="00952EF1">
        <w:rPr>
          <w:vertAlign w:val="superscript"/>
        </w:rPr>
        <w:t>23</w:t>
      </w:r>
      <w:r w:rsidR="007E476A">
        <w:t>, making</w:t>
      </w:r>
      <w:r w:rsidR="00D62936">
        <w:t xml:space="preserve"> </w:t>
      </w:r>
      <w:r w:rsidR="004222D8">
        <w:t>Twitter</w:t>
      </w:r>
      <w:r w:rsidR="00576520">
        <w:t xml:space="preserve"> </w:t>
      </w:r>
      <w:r w:rsidR="007E476A">
        <w:t>one</w:t>
      </w:r>
      <w:r w:rsidR="00576520">
        <w:t xml:space="preserve"> of </w:t>
      </w:r>
      <w:r w:rsidR="001C3500">
        <w:t>the top 10 most visited website</w:t>
      </w:r>
      <w:r w:rsidR="007E476A">
        <w:t>s</w:t>
      </w:r>
      <w:r w:rsidR="00850326">
        <w:rPr>
          <w:vertAlign w:val="superscript"/>
        </w:rPr>
        <w:t>28</w:t>
      </w:r>
      <w:r w:rsidR="00850326">
        <w:t>.</w:t>
      </w:r>
    </w:p>
    <w:p w14:paraId="1A497D95" w14:textId="60D08243" w:rsidR="001D15BA" w:rsidRDefault="006545EC" w:rsidP="008C6560">
      <w:pPr>
        <w:ind w:firstLine="0"/>
      </w:pPr>
      <w:r>
        <w:tab/>
        <w:t>Twitter has already been exploited by most of the space agencie</w:t>
      </w:r>
      <w:r w:rsidR="00603213">
        <w:t>s to promote space exploration</w:t>
      </w:r>
      <w:r w:rsidR="007E476A">
        <w:t>.</w:t>
      </w:r>
      <w:r w:rsidR="00603213">
        <w:t xml:space="preserve"> </w:t>
      </w:r>
      <w:r w:rsidR="007E476A">
        <w:t>I</w:t>
      </w:r>
      <w:r w:rsidR="00D95D5A">
        <w:t xml:space="preserve">t started with the NASA campaign around the Mars Phoenix Landing in 2009, followed by the first tweet from space by </w:t>
      </w:r>
      <w:r w:rsidR="00BB7D3C">
        <w:t xml:space="preserve">astronaut </w:t>
      </w:r>
      <w:r w:rsidR="00D95D5A">
        <w:t>Mike Massimino. Twitter has also been used for Live Tweets events (</w:t>
      </w:r>
      <w:proofErr w:type="spellStart"/>
      <w:r w:rsidR="00D95D5A">
        <w:t>TweetUp</w:t>
      </w:r>
      <w:proofErr w:type="spellEnd"/>
      <w:r w:rsidR="00D95D5A">
        <w:t xml:space="preserve">, Social, </w:t>
      </w:r>
      <w:r w:rsidR="00C376D5">
        <w:t>Hangout…)</w:t>
      </w:r>
      <w:r w:rsidR="00D95D5A">
        <w:t xml:space="preserve"> w</w:t>
      </w:r>
      <w:r w:rsidR="007E476A">
        <w:t>h</w:t>
      </w:r>
      <w:r w:rsidR="00D95D5A">
        <w:t>ere Twitter users are invited by agencies such as NASA, ESA or CNES to tweet about a subject.</w:t>
      </w:r>
      <w:r w:rsidR="003E6494">
        <w:t xml:space="preserve"> </w:t>
      </w:r>
      <w:r w:rsidR="001350AD">
        <w:t>Astronauts using Twitter are particular</w:t>
      </w:r>
      <w:r w:rsidR="00BB7D3C">
        <w:t>ly efficient communicators</w:t>
      </w:r>
      <w:r w:rsidR="001350AD">
        <w:t xml:space="preserve">: they inspire </w:t>
      </w:r>
      <w:r w:rsidR="00BB7D3C">
        <w:t xml:space="preserve">followers </w:t>
      </w:r>
      <w:r w:rsidR="001350AD">
        <w:t xml:space="preserve">by writing their space experiences, they inform by reporting news, they make the public feel closer to them by sharing their personal life and </w:t>
      </w:r>
      <w:r w:rsidR="00BB7D3C">
        <w:t xml:space="preserve">by </w:t>
      </w:r>
      <w:r w:rsidR="001350AD">
        <w:t>replying to people.</w:t>
      </w:r>
      <w:r w:rsidR="00651FDB">
        <w:t xml:space="preserve"> Astronauts</w:t>
      </w:r>
      <w:r w:rsidR="007E476A">
        <w:t>’</w:t>
      </w:r>
      <w:r w:rsidR="00651FDB">
        <w:t xml:space="preserve"> Twitter accounts represent a good mean</w:t>
      </w:r>
      <w:r w:rsidR="007E476A">
        <w:t>s</w:t>
      </w:r>
      <w:r w:rsidR="00651FDB">
        <w:t xml:space="preserve"> to “take the public along for the ride” as the </w:t>
      </w:r>
      <w:r w:rsidR="007478EF">
        <w:t>Space Studies Board workshop suggested</w:t>
      </w:r>
      <w:r w:rsidR="00952EF1">
        <w:rPr>
          <w:vertAlign w:val="superscript"/>
        </w:rPr>
        <w:t>9</w:t>
      </w:r>
      <w:r w:rsidR="007478EF">
        <w:t>.</w:t>
      </w:r>
      <w:r w:rsidR="003E6494">
        <w:t xml:space="preserve"> “Providing the widest and appropriate dissemination </w:t>
      </w:r>
      <w:r w:rsidR="007E476A">
        <w:t xml:space="preserve">of </w:t>
      </w:r>
      <w:r w:rsidR="003E6494">
        <w:t xml:space="preserve">information” </w:t>
      </w:r>
      <w:r w:rsidR="00BB7D3C">
        <w:t xml:space="preserve">concerning </w:t>
      </w:r>
      <w:r w:rsidR="003E6494">
        <w:t>its activities is one of the most important dut</w:t>
      </w:r>
      <w:r w:rsidR="007E476A">
        <w:t>ies</w:t>
      </w:r>
      <w:r w:rsidR="003E6494">
        <w:t xml:space="preserve"> of a space agency</w:t>
      </w:r>
      <w:r w:rsidR="002E3167">
        <w:rPr>
          <w:vertAlign w:val="superscript"/>
        </w:rPr>
        <w:t>29</w:t>
      </w:r>
      <w:r w:rsidR="003E6494">
        <w:t>, and using communication tools such as Twitter is a</w:t>
      </w:r>
      <w:r w:rsidR="00D62936">
        <w:t xml:space="preserve">n efficient </w:t>
      </w:r>
      <w:r w:rsidR="003E6494">
        <w:t xml:space="preserve">way to achieve it. </w:t>
      </w:r>
      <w:r w:rsidR="001D15BA">
        <w:t>In addition, the social media environment</w:t>
      </w:r>
      <w:r w:rsidR="00BB7D3C">
        <w:t>,</w:t>
      </w:r>
      <w:r w:rsidR="001D15BA">
        <w:t xml:space="preserve"> and Twitter in particular can be used for active political discussions</w:t>
      </w:r>
      <w:r w:rsidR="002E3167">
        <w:rPr>
          <w:vertAlign w:val="superscript"/>
        </w:rPr>
        <w:t>30</w:t>
      </w:r>
      <w:proofErr w:type="gramStart"/>
      <w:r w:rsidR="002E3167">
        <w:rPr>
          <w:vertAlign w:val="superscript"/>
        </w:rPr>
        <w:t>,31</w:t>
      </w:r>
      <w:proofErr w:type="gramEnd"/>
      <w:r w:rsidR="001D15BA">
        <w:t xml:space="preserve"> and can be a useful tool to assess pub</w:t>
      </w:r>
      <w:r w:rsidR="00BB7D3C">
        <w:t>lic opinion and perception on</w:t>
      </w:r>
      <w:r w:rsidR="001D15BA">
        <w:t xml:space="preserve"> a policy topic. Being actively involved in this environment is thus an incredible chance for agencies to build the future of human space exploration.</w:t>
      </w:r>
    </w:p>
    <w:p w14:paraId="10637BD9" w14:textId="3E9AC69D" w:rsidR="001D15BA" w:rsidRDefault="001D15BA" w:rsidP="008C6560">
      <w:pPr>
        <w:ind w:firstLine="0"/>
      </w:pPr>
      <w:r>
        <w:tab/>
        <w:t>The analysis of how people interact within Twitter is particularly easy compared to other social network</w:t>
      </w:r>
      <w:r w:rsidR="007E476A">
        <w:t>s</w:t>
      </w:r>
      <w:r>
        <w:t xml:space="preserve">, and numerous studies have </w:t>
      </w:r>
      <w:r w:rsidR="00BB7D3C">
        <w:t>analysed</w:t>
      </w:r>
      <w:r>
        <w:t xml:space="preserve"> </w:t>
      </w:r>
      <w:r w:rsidR="007E476A">
        <w:t xml:space="preserve">the </w:t>
      </w:r>
      <w:r>
        <w:t>influence</w:t>
      </w:r>
      <w:r w:rsidR="006F4083">
        <w:rPr>
          <w:vertAlign w:val="superscript"/>
        </w:rPr>
        <w:t>20</w:t>
      </w:r>
      <w:proofErr w:type="gramStart"/>
      <w:r w:rsidR="006F4083">
        <w:rPr>
          <w:vertAlign w:val="superscript"/>
        </w:rPr>
        <w:t>,21</w:t>
      </w:r>
      <w:r w:rsidR="00956A25">
        <w:rPr>
          <w:vertAlign w:val="superscript"/>
        </w:rPr>
        <w:t>,32</w:t>
      </w:r>
      <w:proofErr w:type="gramEnd"/>
      <w:r>
        <w:t>, diffusion of information</w:t>
      </w:r>
      <w:r w:rsidR="006F4083">
        <w:rPr>
          <w:vertAlign w:val="superscript"/>
        </w:rPr>
        <w:t>21</w:t>
      </w:r>
      <w:r>
        <w:t>, or</w:t>
      </w:r>
      <w:r w:rsidR="00603213">
        <w:t xml:space="preserve"> nature of</w:t>
      </w:r>
      <w:r>
        <w:t xml:space="preserve"> </w:t>
      </w:r>
      <w:r w:rsidR="00F453D9">
        <w:t>network</w:t>
      </w:r>
      <w:r w:rsidR="00603213">
        <w:t>s</w:t>
      </w:r>
      <w:r w:rsidR="006F4083">
        <w:rPr>
          <w:vertAlign w:val="superscript"/>
        </w:rPr>
        <w:t>22,</w:t>
      </w:r>
      <w:r w:rsidR="00956A25">
        <w:rPr>
          <w:vertAlign w:val="superscript"/>
        </w:rPr>
        <w:t>33</w:t>
      </w:r>
      <w:r w:rsidR="00F453D9">
        <w:t xml:space="preserve">. </w:t>
      </w:r>
      <w:r w:rsidR="00014395">
        <w:t>A particular</w:t>
      </w:r>
      <w:r w:rsidR="007E476A">
        <w:t>ly</w:t>
      </w:r>
      <w:r w:rsidR="00BB7D3C">
        <w:t xml:space="preserve"> relevant study is to </w:t>
      </w:r>
      <w:r w:rsidR="00BB7D3C">
        <w:lastRenderedPageBreak/>
        <w:t>analyse</w:t>
      </w:r>
      <w:r w:rsidR="00014395">
        <w:t xml:space="preserve"> who the most influential Twitter users </w:t>
      </w:r>
      <w:r w:rsidR="00BB7D3C">
        <w:t>are likely to spread</w:t>
      </w:r>
      <w:r w:rsidR="00014395">
        <w:t xml:space="preserve"> information</w:t>
      </w:r>
      <w:r w:rsidR="008B2D97">
        <w:t xml:space="preserve"> at low cost</w:t>
      </w:r>
      <w:r w:rsidR="00BB7D3C">
        <w:t xml:space="preserve">. According to </w:t>
      </w:r>
      <w:r w:rsidR="00014395">
        <w:t>traditional communication theory</w:t>
      </w:r>
      <w:r w:rsidR="002B0968">
        <w:rPr>
          <w:vertAlign w:val="superscript"/>
        </w:rPr>
        <w:t>32</w:t>
      </w:r>
      <w:proofErr w:type="gramStart"/>
      <w:r w:rsidR="00220E9E">
        <w:rPr>
          <w:vertAlign w:val="superscript"/>
        </w:rPr>
        <w:t>,34</w:t>
      </w:r>
      <w:proofErr w:type="gramEnd"/>
      <w:r w:rsidR="008B2D97">
        <w:t xml:space="preserve">, </w:t>
      </w:r>
      <w:r w:rsidR="009B4855">
        <w:t>by targeting “</w:t>
      </w:r>
      <w:proofErr w:type="spellStart"/>
      <w:r w:rsidR="009B4855">
        <w:t>influentials</w:t>
      </w:r>
      <w:proofErr w:type="spellEnd"/>
      <w:r w:rsidR="008B2D97">
        <w:t>” in the network, a large scal</w:t>
      </w:r>
      <w:r w:rsidR="009B4855">
        <w:t>e chain reaction of influence driven by word of mouth is more likely to happen</w:t>
      </w:r>
      <w:r w:rsidR="00220E9E">
        <w:rPr>
          <w:vertAlign w:val="superscript"/>
        </w:rPr>
        <w:t>21,3</w:t>
      </w:r>
      <w:r w:rsidR="002B0968">
        <w:rPr>
          <w:vertAlign w:val="superscript"/>
        </w:rPr>
        <w:t>2</w:t>
      </w:r>
      <w:r w:rsidR="008B2D97">
        <w:t xml:space="preserve">. </w:t>
      </w:r>
      <w:proofErr w:type="spellStart"/>
      <w:r w:rsidR="008B2D97" w:rsidRPr="00BB7D3C">
        <w:rPr>
          <w:i/>
        </w:rPr>
        <w:t>Influentials</w:t>
      </w:r>
      <w:proofErr w:type="spellEnd"/>
      <w:r w:rsidR="008B2D97">
        <w:t xml:space="preserve"> are usually well informed, respected, and well connected. Another view states that influence depends on both the “interpersonal relationship among ordinary users and the readiness of a society to adopt an innovation”</w:t>
      </w:r>
      <w:r w:rsidR="002B0968">
        <w:rPr>
          <w:vertAlign w:val="superscript"/>
        </w:rPr>
        <w:t>32</w:t>
      </w:r>
      <w:r w:rsidR="008B2D97">
        <w:t xml:space="preserve">, relying less on influential people. Influence is defined as  </w:t>
      </w:r>
      <w:r w:rsidR="003B61FC">
        <w:t xml:space="preserve">“the power or capacity of causing an effect in indirect or intangibles ways”, according to the </w:t>
      </w:r>
      <w:proofErr w:type="spellStart"/>
      <w:r w:rsidR="003B61FC">
        <w:t>Meriam</w:t>
      </w:r>
      <w:proofErr w:type="spellEnd"/>
      <w:r w:rsidR="003B61FC">
        <w:t>-Webster dictionary. When it comes to Twitter, however, there are no standards to measure influe</w:t>
      </w:r>
      <w:r w:rsidR="00BB7D3C">
        <w:t>nce. Some studies focus</w:t>
      </w:r>
      <w:r w:rsidR="003B61FC">
        <w:t xml:space="preserve"> on different metrics such as the number of followers, or the number of interactions between accounts</w:t>
      </w:r>
      <w:r w:rsidR="00220E9E">
        <w:rPr>
          <w:vertAlign w:val="superscript"/>
        </w:rPr>
        <w:t>2</w:t>
      </w:r>
      <w:r w:rsidR="0026783B">
        <w:rPr>
          <w:vertAlign w:val="superscript"/>
        </w:rPr>
        <w:t>0</w:t>
      </w:r>
      <w:proofErr w:type="gramStart"/>
      <w:r w:rsidR="0026783B">
        <w:rPr>
          <w:vertAlign w:val="superscript"/>
        </w:rPr>
        <w:t>,2</w:t>
      </w:r>
      <w:r w:rsidR="00220E9E">
        <w:rPr>
          <w:vertAlign w:val="superscript"/>
        </w:rPr>
        <w:t>7,3</w:t>
      </w:r>
      <w:r w:rsidR="002B0968">
        <w:rPr>
          <w:vertAlign w:val="superscript"/>
        </w:rPr>
        <w:t>2</w:t>
      </w:r>
      <w:r w:rsidR="00220E9E">
        <w:rPr>
          <w:vertAlign w:val="superscript"/>
        </w:rPr>
        <w:t>,35</w:t>
      </w:r>
      <w:proofErr w:type="gramEnd"/>
      <w:r w:rsidR="003B61FC">
        <w:t>.</w:t>
      </w:r>
      <w:r w:rsidR="000409FB">
        <w:t xml:space="preserve">  Four types of influence are the most relevant: 1 state and 3 actions. The state is the number of followers that an account </w:t>
      </w:r>
      <w:r w:rsidR="009032BE">
        <w:t>has</w:t>
      </w:r>
      <w:r w:rsidR="000409FB">
        <w:t>, which directly indicates the size of the audience for that user</w:t>
      </w:r>
      <w:r w:rsidR="002B0968">
        <w:rPr>
          <w:vertAlign w:val="superscript"/>
        </w:rPr>
        <w:t>32</w:t>
      </w:r>
      <w:r w:rsidR="000409FB">
        <w:t xml:space="preserve">. The 3 actions available on Twitter that are relevant to measure influence are: the reply, the </w:t>
      </w:r>
      <w:proofErr w:type="spellStart"/>
      <w:r w:rsidR="000409FB">
        <w:t>retweet</w:t>
      </w:r>
      <w:proofErr w:type="spellEnd"/>
      <w:r w:rsidR="000409FB">
        <w:t xml:space="preserve"> and the </w:t>
      </w:r>
      <w:proofErr w:type="spellStart"/>
      <w:r w:rsidR="000409FB">
        <w:t>favorite</w:t>
      </w:r>
      <w:proofErr w:type="spellEnd"/>
      <w:r w:rsidR="000409FB">
        <w:t>. The reply measures the ability of the user to be close to his followers</w:t>
      </w:r>
      <w:r w:rsidR="009032BE">
        <w:t xml:space="preserve"> and</w:t>
      </w:r>
      <w:r w:rsidR="000409FB">
        <w:t xml:space="preserve"> involved in his relationships. It defines what some agencies call th</w:t>
      </w:r>
      <w:r w:rsidR="00790843">
        <w:t>e</w:t>
      </w:r>
      <w:r w:rsidR="000409FB">
        <w:t xml:space="preserve"> engagement</w:t>
      </w:r>
      <w:r w:rsidR="00790843">
        <w:t xml:space="preserve"> of the account, or the ability to create and follow a conversation</w:t>
      </w:r>
      <w:r w:rsidR="00220E9E">
        <w:rPr>
          <w:vertAlign w:val="superscript"/>
        </w:rPr>
        <w:t>35</w:t>
      </w:r>
      <w:r w:rsidR="00790843">
        <w:t xml:space="preserve">. The </w:t>
      </w:r>
      <w:proofErr w:type="spellStart"/>
      <w:r w:rsidR="00790843">
        <w:t>retweet</w:t>
      </w:r>
      <w:proofErr w:type="spellEnd"/>
      <w:r w:rsidR="00790843">
        <w:t xml:space="preserve"> indicates the ability of that user to generate content with pass-along value</w:t>
      </w:r>
      <w:r w:rsidR="002B0968">
        <w:rPr>
          <w:vertAlign w:val="superscript"/>
        </w:rPr>
        <w:t>32</w:t>
      </w:r>
      <w:r w:rsidR="00790843">
        <w:t>, cal</w:t>
      </w:r>
      <w:r w:rsidR="00220E9E">
        <w:t>led content or reach influence</w:t>
      </w:r>
      <w:r w:rsidR="00220E9E">
        <w:rPr>
          <w:vertAlign w:val="superscript"/>
        </w:rPr>
        <w:t>35</w:t>
      </w:r>
      <w:r w:rsidR="00790843">
        <w:t xml:space="preserve">. Finally, the </w:t>
      </w:r>
      <w:proofErr w:type="spellStart"/>
      <w:r w:rsidR="00790843">
        <w:t>favorite</w:t>
      </w:r>
      <w:proofErr w:type="spellEnd"/>
      <w:r w:rsidR="00790843">
        <w:t xml:space="preserve"> metric represents the personal impact that a tweet can have on users and </w:t>
      </w:r>
      <w:r w:rsidR="002E2B6A">
        <w:t xml:space="preserve">why they would choose to </w:t>
      </w:r>
      <w:r w:rsidR="00E17A53">
        <w:t xml:space="preserve">keep that special tweet. Analysing these different metrics </w:t>
      </w:r>
      <w:r w:rsidR="00FC3DF4">
        <w:t>provides</w:t>
      </w:r>
      <w:r w:rsidR="004C39DF">
        <w:t xml:space="preserve"> a better understanding of Twitter i</w:t>
      </w:r>
      <w:r w:rsidR="00FC3DF4">
        <w:t>nfluence</w:t>
      </w:r>
      <w:r w:rsidR="004C39DF">
        <w:t>.</w:t>
      </w:r>
    </w:p>
    <w:p w14:paraId="5392E895" w14:textId="77777777" w:rsidR="00F453D9" w:rsidRDefault="00014395" w:rsidP="008C6560">
      <w:pPr>
        <w:ind w:firstLine="0"/>
      </w:pPr>
      <w:r>
        <w:tab/>
      </w:r>
    </w:p>
    <w:p w14:paraId="24F3A46A" w14:textId="23D7C601" w:rsidR="006D54EA" w:rsidRDefault="00F453D9" w:rsidP="008C6560">
      <w:pPr>
        <w:ind w:firstLine="0"/>
      </w:pPr>
      <w:r>
        <w:tab/>
        <w:t xml:space="preserve">While </w:t>
      </w:r>
      <w:r w:rsidR="00C376D5">
        <w:t>performance-tracking</w:t>
      </w:r>
      <w:r>
        <w:t xml:space="preserve"> services are provided to agencies and general Twitter statistics are available online, </w:t>
      </w:r>
      <w:r w:rsidR="00FC3DF4">
        <w:t xml:space="preserve">there is a lack of investigation on the </w:t>
      </w:r>
      <w:r w:rsidR="009032BE">
        <w:t xml:space="preserve">Twitter environment related to </w:t>
      </w:r>
      <w:r w:rsidR="00FC3DF4">
        <w:t>human space</w:t>
      </w:r>
      <w:r>
        <w:t xml:space="preserve">flight and how </w:t>
      </w:r>
      <w:r w:rsidR="009032BE">
        <w:t>this network</w:t>
      </w:r>
      <w:r>
        <w:t xml:space="preserve"> is organized. This paper aims </w:t>
      </w:r>
      <w:r w:rsidR="00FC3DF4">
        <w:t>to provide</w:t>
      </w:r>
      <w:r>
        <w:t xml:space="preserve"> a general analysis of this environment by quantifying the general existing practices and revealing the trends in the network. </w:t>
      </w:r>
      <w:r w:rsidR="004628B3">
        <w:t>The firs</w:t>
      </w:r>
      <w:r w:rsidR="00FC3DF4">
        <w:t>t part of the paper provides</w:t>
      </w:r>
      <w:r w:rsidR="004628B3">
        <w:t xml:space="preserve"> general results about the differe</w:t>
      </w:r>
      <w:r w:rsidR="00DB6281">
        <w:t>nt Twitter accounts related to human spacef</w:t>
      </w:r>
      <w:r w:rsidR="004628B3">
        <w:t>light, such as number of followers, following, favorites, tweets, and date of crea</w:t>
      </w:r>
      <w:r w:rsidR="00DF4DA5">
        <w:t>tion. The second part quantifies</w:t>
      </w:r>
      <w:r w:rsidR="004628B3">
        <w:t xml:space="preserve"> the content of the </w:t>
      </w:r>
      <w:r w:rsidR="00C96225">
        <w:t xml:space="preserve">tweets </w:t>
      </w:r>
      <w:r w:rsidR="00023B36">
        <w:t xml:space="preserve">and their effect </w:t>
      </w:r>
      <w:r w:rsidR="00C96225">
        <w:t>for e</w:t>
      </w:r>
      <w:r w:rsidR="00DF4DA5">
        <w:t xml:space="preserve">ach account revealing the percentage of tweets using media, the number of retweets and favorites by tweet posted. The third part presents a network analysis among the accounts and across the agencies based on different metrics: followers/following, replies, retweets. Finally the last part analyses the nationality of the </w:t>
      </w:r>
      <w:r w:rsidR="00DF4DA5">
        <w:lastRenderedPageBreak/>
        <w:t>followers for each account.</w:t>
      </w:r>
      <w:r w:rsidR="004C39DF">
        <w:t xml:space="preserve"> Besides giving a broad understanding of how the network is organized, this study aims at showing that Twitter is </w:t>
      </w:r>
      <w:r w:rsidR="00FC3DF4">
        <w:t>a powerful tool to cross-</w:t>
      </w:r>
      <w:r w:rsidR="00FB4E86">
        <w:t>cultu</w:t>
      </w:r>
      <w:r w:rsidR="00FC3DF4">
        <w:t>ral and linguistic frontiers that</w:t>
      </w:r>
      <w:r w:rsidR="00FB4E86">
        <w:t xml:space="preserve"> inspire</w:t>
      </w:r>
      <w:r w:rsidR="00FC3DF4">
        <w:t>s</w:t>
      </w:r>
      <w:r w:rsidR="00FB4E86">
        <w:t xml:space="preserve"> an international community. We </w:t>
      </w:r>
      <w:r w:rsidR="00FC3DF4">
        <w:t>pay</w:t>
      </w:r>
      <w:r w:rsidR="00FB4E86">
        <w:t xml:space="preserve"> particular attention </w:t>
      </w:r>
      <w:r w:rsidR="009032BE">
        <w:t xml:space="preserve">to </w:t>
      </w:r>
      <w:r w:rsidR="00FB4E86">
        <w:t>quantifying how sharing media tweets affects the popularity of the account and how</w:t>
      </w:r>
      <w:r w:rsidR="009032BE">
        <w:t xml:space="preserve"> the</w:t>
      </w:r>
      <w:r w:rsidR="00FB4E86">
        <w:t xml:space="preserve"> </w:t>
      </w:r>
      <w:r w:rsidR="009032BE">
        <w:t xml:space="preserve">nationalities </w:t>
      </w:r>
      <w:r w:rsidR="00FB4E86">
        <w:t xml:space="preserve">of </w:t>
      </w:r>
      <w:r w:rsidR="009032BE">
        <w:t>an account’s followers</w:t>
      </w:r>
      <w:r w:rsidR="00FB4E86">
        <w:t xml:space="preserve"> spread ove</w:t>
      </w:r>
      <w:r w:rsidR="006D54EA">
        <w:t xml:space="preserve">r a lot of </w:t>
      </w:r>
      <w:r w:rsidR="00FC3DF4">
        <w:t xml:space="preserve">many </w:t>
      </w:r>
      <w:r w:rsidR="006D54EA">
        <w:t>different countries. An interactive version, useful for a deeper understanding of the results is available on the website:</w:t>
      </w:r>
    </w:p>
    <w:p w14:paraId="45F1712C" w14:textId="755CB453" w:rsidR="00F453D9" w:rsidRDefault="006D54EA" w:rsidP="008C6560">
      <w:pPr>
        <w:ind w:firstLine="0"/>
      </w:pPr>
      <w:r>
        <w:t>http://www.socialmedia4spacexploration.com.</w:t>
      </w:r>
    </w:p>
    <w:p w14:paraId="4EEFCB97" w14:textId="77777777" w:rsidR="007B07EA" w:rsidRPr="00537E19" w:rsidRDefault="007B07EA" w:rsidP="0011402B">
      <w:pPr>
        <w:ind w:firstLine="0"/>
      </w:pPr>
    </w:p>
    <w:p w14:paraId="60623C77" w14:textId="77777777" w:rsidR="007B07EA" w:rsidRDefault="007B07EA" w:rsidP="00332410">
      <w:pPr>
        <w:pStyle w:val="IACHeading"/>
      </w:pPr>
      <w:r w:rsidRPr="00537E19">
        <w:t xml:space="preserve">II. </w:t>
      </w:r>
      <w:r w:rsidR="006C3DED">
        <w:t>METHODS</w:t>
      </w:r>
    </w:p>
    <w:p w14:paraId="33B68E8D" w14:textId="77777777" w:rsidR="006C3DED" w:rsidRDefault="006C3DED" w:rsidP="006C3DED">
      <w:pPr>
        <w:pStyle w:val="IACHeading"/>
        <w:ind w:firstLine="0"/>
        <w:jc w:val="both"/>
      </w:pPr>
    </w:p>
    <w:p w14:paraId="7D879195" w14:textId="4C558160" w:rsidR="006C3DED" w:rsidRPr="00563495" w:rsidRDefault="00216A71" w:rsidP="00563495">
      <w:pPr>
        <w:pStyle w:val="IACSub-subheading"/>
        <w:rPr>
          <w:u w:val="none"/>
        </w:rPr>
      </w:pPr>
      <w:r>
        <w:rPr>
          <w:u w:val="none"/>
        </w:rPr>
        <w:t xml:space="preserve">We </w:t>
      </w:r>
      <w:r w:rsidR="00563495">
        <w:rPr>
          <w:u w:val="none"/>
        </w:rPr>
        <w:t>analysed the data from 86 differe</w:t>
      </w:r>
      <w:r w:rsidR="00DB6281">
        <w:rPr>
          <w:u w:val="none"/>
        </w:rPr>
        <w:t>nt Twitter accounts related to human s</w:t>
      </w:r>
      <w:r w:rsidR="00563495">
        <w:rPr>
          <w:u w:val="none"/>
        </w:rPr>
        <w:t xml:space="preserve">paceflight across 5 different </w:t>
      </w:r>
      <w:r>
        <w:rPr>
          <w:u w:val="none"/>
        </w:rPr>
        <w:t xml:space="preserve">space </w:t>
      </w:r>
      <w:r w:rsidR="00563495">
        <w:rPr>
          <w:u w:val="none"/>
        </w:rPr>
        <w:t>agencies: NASA, ESA, CSA</w:t>
      </w:r>
      <w:r>
        <w:rPr>
          <w:u w:val="none"/>
        </w:rPr>
        <w:t xml:space="preserve"> (Canadian Space Agency)</w:t>
      </w:r>
      <w:r w:rsidR="00563495">
        <w:rPr>
          <w:u w:val="none"/>
        </w:rPr>
        <w:t>, JAXA</w:t>
      </w:r>
      <w:r>
        <w:rPr>
          <w:u w:val="none"/>
        </w:rPr>
        <w:t xml:space="preserve"> (Japan Aerospace Exploration Agency)</w:t>
      </w:r>
      <w:r w:rsidR="00563495">
        <w:rPr>
          <w:u w:val="none"/>
        </w:rPr>
        <w:t xml:space="preserve">, and Roscosmos. </w:t>
      </w:r>
      <w:r w:rsidR="00E66038">
        <w:rPr>
          <w:u w:val="none"/>
        </w:rPr>
        <w:t>These included</w:t>
      </w:r>
      <w:r w:rsidR="00563495">
        <w:rPr>
          <w:u w:val="none"/>
        </w:rPr>
        <w:t xml:space="preserve"> </w:t>
      </w:r>
      <w:r>
        <w:rPr>
          <w:u w:val="none"/>
        </w:rPr>
        <w:t xml:space="preserve">the accounts of </w:t>
      </w:r>
      <w:r w:rsidR="00563495">
        <w:rPr>
          <w:u w:val="none"/>
        </w:rPr>
        <w:t>astronauts, human spaceflight mission</w:t>
      </w:r>
      <w:r w:rsidR="00A33B24">
        <w:rPr>
          <w:u w:val="none"/>
        </w:rPr>
        <w:t>s,</w:t>
      </w:r>
      <w:r w:rsidR="00FC3DF4">
        <w:rPr>
          <w:u w:val="none"/>
        </w:rPr>
        <w:t xml:space="preserve"> and</w:t>
      </w:r>
      <w:r w:rsidR="00563495">
        <w:rPr>
          <w:u w:val="none"/>
        </w:rPr>
        <w:t xml:space="preserve"> </w:t>
      </w:r>
      <w:r w:rsidR="00FC3DF4">
        <w:rPr>
          <w:u w:val="none"/>
        </w:rPr>
        <w:t xml:space="preserve">space </w:t>
      </w:r>
      <w:r w:rsidR="00563495">
        <w:rPr>
          <w:u w:val="none"/>
        </w:rPr>
        <w:t>agenc</w:t>
      </w:r>
      <w:r w:rsidR="00A33B24">
        <w:rPr>
          <w:u w:val="none"/>
        </w:rPr>
        <w:t>ies</w:t>
      </w:r>
      <w:r w:rsidR="00563495">
        <w:rPr>
          <w:u w:val="none"/>
        </w:rPr>
        <w:t xml:space="preserve">. For each of these 86 accounts, we </w:t>
      </w:r>
      <w:r w:rsidR="007011E4">
        <w:rPr>
          <w:u w:val="none"/>
        </w:rPr>
        <w:t>used</w:t>
      </w:r>
      <w:r w:rsidR="00563495">
        <w:rPr>
          <w:u w:val="none"/>
        </w:rPr>
        <w:t xml:space="preserve"> the Twitter Application Programming Interface (API)</w:t>
      </w:r>
      <w:r w:rsidR="007011E4">
        <w:rPr>
          <w:u w:val="none"/>
        </w:rPr>
        <w:t xml:space="preserve"> to collect</w:t>
      </w:r>
      <w:r w:rsidR="00D62936">
        <w:rPr>
          <w:u w:val="none"/>
        </w:rPr>
        <w:t xml:space="preserve"> </w:t>
      </w:r>
      <w:r w:rsidR="00563495">
        <w:rPr>
          <w:u w:val="none"/>
        </w:rPr>
        <w:t>the number of followers</w:t>
      </w:r>
      <w:r w:rsidR="00A33B24">
        <w:rPr>
          <w:u w:val="none"/>
        </w:rPr>
        <w:t xml:space="preserve"> the account has</w:t>
      </w:r>
      <w:r w:rsidR="00563495">
        <w:rPr>
          <w:u w:val="none"/>
        </w:rPr>
        <w:t xml:space="preserve">, </w:t>
      </w:r>
      <w:r w:rsidR="00A33B24">
        <w:rPr>
          <w:u w:val="none"/>
        </w:rPr>
        <w:t>the number of accounts the account follows</w:t>
      </w:r>
      <w:r w:rsidR="00563495">
        <w:rPr>
          <w:u w:val="none"/>
        </w:rPr>
        <w:t xml:space="preserve">, tweets </w:t>
      </w:r>
      <w:r w:rsidR="00A33B24">
        <w:rPr>
          <w:u w:val="none"/>
        </w:rPr>
        <w:t xml:space="preserve">sent </w:t>
      </w:r>
      <w:r w:rsidR="00563495">
        <w:rPr>
          <w:u w:val="none"/>
        </w:rPr>
        <w:t xml:space="preserve">and </w:t>
      </w:r>
      <w:r w:rsidR="00A33B24">
        <w:rPr>
          <w:u w:val="none"/>
        </w:rPr>
        <w:t xml:space="preserve">tweets that have been favorited. </w:t>
      </w:r>
      <w:r w:rsidR="00563495">
        <w:rPr>
          <w:u w:val="none"/>
        </w:rPr>
        <w:t>These results were used in the first part</w:t>
      </w:r>
      <w:r w:rsidR="007011E4">
        <w:rPr>
          <w:u w:val="none"/>
        </w:rPr>
        <w:t xml:space="preserve"> of our analysis</w:t>
      </w:r>
      <w:r w:rsidR="00563495">
        <w:rPr>
          <w:u w:val="none"/>
        </w:rPr>
        <w:t>, describing the general tendency of the netw</w:t>
      </w:r>
      <w:r w:rsidR="00FC4B5F">
        <w:rPr>
          <w:u w:val="none"/>
        </w:rPr>
        <w:t>ork, and were colle</w:t>
      </w:r>
      <w:r w:rsidR="0046708D">
        <w:rPr>
          <w:u w:val="none"/>
        </w:rPr>
        <w:t>cted on July</w:t>
      </w:r>
      <w:r w:rsidR="00FC4B5F">
        <w:rPr>
          <w:u w:val="none"/>
        </w:rPr>
        <w:t xml:space="preserve"> 1</w:t>
      </w:r>
      <w:r w:rsidR="00FC4B5F" w:rsidRPr="00FC4B5F">
        <w:rPr>
          <w:u w:val="none"/>
          <w:vertAlign w:val="superscript"/>
        </w:rPr>
        <w:t>st</w:t>
      </w:r>
      <w:r w:rsidR="00FC4B5F">
        <w:rPr>
          <w:u w:val="none"/>
        </w:rPr>
        <w:t>, 2014</w:t>
      </w:r>
      <w:r w:rsidR="00563495">
        <w:rPr>
          <w:u w:val="none"/>
        </w:rPr>
        <w:t>. For the second part, we gathered the last 200 tweets posted by each account, the number of favorites a</w:t>
      </w:r>
      <w:r w:rsidR="0046708D">
        <w:rPr>
          <w:u w:val="none"/>
        </w:rPr>
        <w:t>nd retweets of these tweets, and</w:t>
      </w:r>
      <w:r w:rsidR="00563495">
        <w:rPr>
          <w:u w:val="none"/>
        </w:rPr>
        <w:t xml:space="preserve"> also the content of e</w:t>
      </w:r>
      <w:r w:rsidR="0046708D">
        <w:rPr>
          <w:u w:val="none"/>
        </w:rPr>
        <w:t>ach tweet: if the tweet shared</w:t>
      </w:r>
      <w:r w:rsidR="00563495">
        <w:rPr>
          <w:u w:val="none"/>
        </w:rPr>
        <w:t xml:space="preserve"> media (picture or video), </w:t>
      </w:r>
      <w:r w:rsidR="00DB6281">
        <w:rPr>
          <w:u w:val="none"/>
        </w:rPr>
        <w:t xml:space="preserve">and </w:t>
      </w:r>
      <w:r w:rsidR="00563495">
        <w:rPr>
          <w:u w:val="none"/>
        </w:rPr>
        <w:t>i</w:t>
      </w:r>
      <w:r w:rsidR="00DB6281">
        <w:rPr>
          <w:u w:val="none"/>
        </w:rPr>
        <w:t>f the tweet was a reply</w:t>
      </w:r>
      <w:r w:rsidR="00FC4B5F">
        <w:rPr>
          <w:u w:val="none"/>
        </w:rPr>
        <w:t>. This data was recorded on July 1</w:t>
      </w:r>
      <w:r w:rsidR="00FC4B5F" w:rsidRPr="00FC4B5F">
        <w:rPr>
          <w:u w:val="none"/>
          <w:vertAlign w:val="superscript"/>
        </w:rPr>
        <w:t>st</w:t>
      </w:r>
      <w:r w:rsidR="00FC4B5F">
        <w:rPr>
          <w:u w:val="none"/>
        </w:rPr>
        <w:t>, 2014</w:t>
      </w:r>
      <w:r w:rsidR="00563495">
        <w:rPr>
          <w:u w:val="none"/>
        </w:rPr>
        <w:t xml:space="preserve">. The third part used both the first and second set of data to define the interactions. Finally, </w:t>
      </w:r>
      <w:r w:rsidR="0046708D">
        <w:rPr>
          <w:u w:val="none"/>
        </w:rPr>
        <w:t>the nationality o</w:t>
      </w:r>
      <w:r w:rsidR="006307BB">
        <w:rPr>
          <w:u w:val="none"/>
        </w:rPr>
        <w:t xml:space="preserve">f the </w:t>
      </w:r>
      <w:r w:rsidR="00A33B24">
        <w:rPr>
          <w:u w:val="none"/>
        </w:rPr>
        <w:t xml:space="preserve">account </w:t>
      </w:r>
      <w:r w:rsidR="006307BB">
        <w:rPr>
          <w:u w:val="none"/>
        </w:rPr>
        <w:t>followers was col</w:t>
      </w:r>
      <w:r w:rsidR="00FC4B5F">
        <w:rPr>
          <w:u w:val="none"/>
        </w:rPr>
        <w:t>lected on August 1</w:t>
      </w:r>
      <w:r w:rsidR="00FC4B5F" w:rsidRPr="00FC4B5F">
        <w:rPr>
          <w:u w:val="none"/>
          <w:vertAlign w:val="superscript"/>
        </w:rPr>
        <w:t>st</w:t>
      </w:r>
      <w:r w:rsidR="00FC4B5F">
        <w:rPr>
          <w:u w:val="none"/>
        </w:rPr>
        <w:t>, 2014</w:t>
      </w:r>
      <w:r w:rsidR="006307BB">
        <w:rPr>
          <w:u w:val="none"/>
        </w:rPr>
        <w:t xml:space="preserve"> and analysed in the </w:t>
      </w:r>
      <w:r w:rsidR="00FC3DF4">
        <w:rPr>
          <w:u w:val="none"/>
        </w:rPr>
        <w:t>final</w:t>
      </w:r>
      <w:r w:rsidR="006307BB">
        <w:rPr>
          <w:u w:val="none"/>
        </w:rPr>
        <w:t xml:space="preserve"> part of the paper.</w:t>
      </w:r>
      <w:r w:rsidR="00E176D4">
        <w:rPr>
          <w:u w:val="none"/>
        </w:rPr>
        <w:t xml:space="preserve"> </w:t>
      </w:r>
      <w:r w:rsidR="002C0DFE">
        <w:rPr>
          <w:u w:val="none"/>
        </w:rPr>
        <w:t xml:space="preserve">We used a Kruskal Wallis test (α = 0.05) to assess the significance of the results, followed by a Mann-Whitney U test with a Bonferonni correction </w:t>
      </w:r>
      <w:r w:rsidR="00035F1A">
        <w:rPr>
          <w:u w:val="none"/>
        </w:rPr>
        <w:t>for the pairwise comparison when needed.</w:t>
      </w:r>
      <w:r w:rsidR="002C0DFE">
        <w:rPr>
          <w:u w:val="none"/>
        </w:rPr>
        <w:t xml:space="preserve"> </w:t>
      </w:r>
    </w:p>
    <w:p w14:paraId="54E90394" w14:textId="77777777" w:rsidR="006C3DED" w:rsidRDefault="006C3DED" w:rsidP="006C3DED">
      <w:pPr>
        <w:pStyle w:val="IACHeading"/>
        <w:ind w:firstLine="0"/>
        <w:jc w:val="both"/>
      </w:pPr>
    </w:p>
    <w:p w14:paraId="0A3B27C0" w14:textId="77777777" w:rsidR="00F70EBD" w:rsidRDefault="006C3DED" w:rsidP="00956A25">
      <w:pPr>
        <w:pStyle w:val="IACHeading"/>
      </w:pPr>
      <w:r w:rsidRPr="00537E19">
        <w:t>II</w:t>
      </w:r>
      <w:r>
        <w:t>I</w:t>
      </w:r>
      <w:r w:rsidRPr="00537E19">
        <w:t xml:space="preserve">. </w:t>
      </w:r>
      <w:r>
        <w:t>RESULTS</w:t>
      </w:r>
    </w:p>
    <w:p w14:paraId="1A70A235" w14:textId="77777777" w:rsidR="006307BB" w:rsidRDefault="006307BB" w:rsidP="00956A25">
      <w:pPr>
        <w:pStyle w:val="IACHeading"/>
      </w:pPr>
    </w:p>
    <w:p w14:paraId="17CABB02" w14:textId="0FCC8282" w:rsidR="00023B36" w:rsidRDefault="00023B36" w:rsidP="000720A9">
      <w:pPr>
        <w:pStyle w:val="IACSub-subheading"/>
        <w:numPr>
          <w:ilvl w:val="0"/>
          <w:numId w:val="5"/>
        </w:numPr>
      </w:pPr>
      <w:r>
        <w:t xml:space="preserve">General </w:t>
      </w:r>
      <w:r w:rsidR="003B15CA">
        <w:t>Analysis</w:t>
      </w:r>
    </w:p>
    <w:p w14:paraId="2711EBFF" w14:textId="105FC6B4" w:rsidR="00E60CC9" w:rsidRDefault="00F842FC" w:rsidP="00FC3DF4">
      <w:pPr>
        <w:pStyle w:val="IACSub-subheading"/>
        <w:rPr>
          <w:u w:val="none"/>
        </w:rPr>
      </w:pPr>
      <w:r>
        <w:rPr>
          <w:u w:val="none"/>
        </w:rPr>
        <w:t>This first part aims at quantifying the current situati</w:t>
      </w:r>
      <w:r w:rsidR="00DB6281">
        <w:rPr>
          <w:u w:val="none"/>
        </w:rPr>
        <w:t>on of the astronauts and other human s</w:t>
      </w:r>
      <w:r>
        <w:rPr>
          <w:u w:val="none"/>
        </w:rPr>
        <w:t xml:space="preserve">paceflight related missions and entities using Twitter. </w:t>
      </w:r>
      <w:r w:rsidR="0046708D">
        <w:rPr>
          <w:u w:val="none"/>
        </w:rPr>
        <w:t>It is divided into two sections. I</w:t>
      </w:r>
      <w:r>
        <w:rPr>
          <w:u w:val="none"/>
        </w:rPr>
        <w:t>n the first section</w:t>
      </w:r>
      <w:r w:rsidR="0046708D">
        <w:rPr>
          <w:u w:val="none"/>
        </w:rPr>
        <w:t xml:space="preserve"> we present</w:t>
      </w:r>
      <w:r w:rsidR="001104A9">
        <w:rPr>
          <w:u w:val="none"/>
        </w:rPr>
        <w:t xml:space="preserve"> the distribution of these accounts over the different agencies, over their types </w:t>
      </w:r>
      <w:r w:rsidR="001104A9">
        <w:rPr>
          <w:u w:val="none"/>
        </w:rPr>
        <w:lastRenderedPageBreak/>
        <w:t>(astronauts, missions, official accounts</w:t>
      </w:r>
      <w:r w:rsidR="00DB6281">
        <w:rPr>
          <w:u w:val="none"/>
        </w:rPr>
        <w:t>)</w:t>
      </w:r>
      <w:r w:rsidR="001104A9">
        <w:rPr>
          <w:u w:val="none"/>
        </w:rPr>
        <w:t xml:space="preserve">, and their date of creation and last flight (if astronauts). In the second section, we analysed the basic metrics of a Twitter account: the number of followers, following, tweets and </w:t>
      </w:r>
      <w:r w:rsidR="008C700C">
        <w:rPr>
          <w:u w:val="none"/>
        </w:rPr>
        <w:t xml:space="preserve">favorites. </w:t>
      </w:r>
    </w:p>
    <w:p w14:paraId="67AC25D5" w14:textId="0A9B8E67" w:rsidR="002576B6" w:rsidRDefault="00FC3DF4" w:rsidP="002A5BDD">
      <w:pPr>
        <w:pStyle w:val="IACSub-subheading"/>
        <w:rPr>
          <w:u w:val="none"/>
        </w:rPr>
      </w:pPr>
      <w:r>
        <w:rPr>
          <w:u w:val="none"/>
        </w:rPr>
        <w:t>F</w:t>
      </w:r>
      <w:r w:rsidR="00E60CC9">
        <w:rPr>
          <w:u w:val="none"/>
        </w:rPr>
        <w:t>igure 1</w:t>
      </w:r>
      <w:r w:rsidR="00B70478">
        <w:rPr>
          <w:u w:val="none"/>
        </w:rPr>
        <w:t xml:space="preserve"> shows the </w:t>
      </w:r>
      <w:r>
        <w:rPr>
          <w:u w:val="none"/>
        </w:rPr>
        <w:t>86 accounts as</w:t>
      </w:r>
      <w:r w:rsidR="00B70478">
        <w:rPr>
          <w:u w:val="none"/>
        </w:rPr>
        <w:t xml:space="preserve"> distributed among 5 space agencies: NASA, ESA, CSA, JAXA and Roscosmos. NASA has </w:t>
      </w:r>
      <w:r>
        <w:rPr>
          <w:u w:val="none"/>
        </w:rPr>
        <w:t>the largest percentage</w:t>
      </w:r>
      <w:r w:rsidR="002576B6">
        <w:rPr>
          <w:u w:val="none"/>
        </w:rPr>
        <w:t xml:space="preserve"> (56 in total with 40 astronaut accounts), </w:t>
      </w:r>
      <w:r w:rsidR="00A33B24">
        <w:rPr>
          <w:u w:val="none"/>
        </w:rPr>
        <w:t>likely due to the agency’s size large</w:t>
      </w:r>
      <w:r w:rsidR="002576B6">
        <w:rPr>
          <w:u w:val="none"/>
        </w:rPr>
        <w:t xml:space="preserve"> as</w:t>
      </w:r>
      <w:r>
        <w:rPr>
          <w:u w:val="none"/>
        </w:rPr>
        <w:t xml:space="preserve">tronaut corp. ESA and CSA have </w:t>
      </w:r>
      <w:r w:rsidR="002576B6">
        <w:rPr>
          <w:u w:val="none"/>
        </w:rPr>
        <w:t xml:space="preserve">13 and 9 </w:t>
      </w:r>
      <w:r>
        <w:rPr>
          <w:u w:val="none"/>
        </w:rPr>
        <w:t xml:space="preserve">total accounts, </w:t>
      </w:r>
      <w:r w:rsidR="002576B6">
        <w:rPr>
          <w:u w:val="none"/>
        </w:rPr>
        <w:t>with 10 and 7 astronauts accounts</w:t>
      </w:r>
      <w:r w:rsidR="00DB6281">
        <w:rPr>
          <w:u w:val="none"/>
        </w:rPr>
        <w:t xml:space="preserve"> respectively</w:t>
      </w:r>
      <w:r w:rsidR="002576B6">
        <w:rPr>
          <w:u w:val="none"/>
        </w:rPr>
        <w:t xml:space="preserve">, while JAXA and Roscosmos have respectively 6 and 5 </w:t>
      </w:r>
      <w:r>
        <w:rPr>
          <w:u w:val="none"/>
        </w:rPr>
        <w:t xml:space="preserve">total accounts, </w:t>
      </w:r>
      <w:r w:rsidR="002576B6">
        <w:rPr>
          <w:u w:val="none"/>
        </w:rPr>
        <w:t>with 5 and 4 astronaut accounts</w:t>
      </w:r>
      <w:r w:rsidR="00DB6281">
        <w:rPr>
          <w:u w:val="none"/>
        </w:rPr>
        <w:t xml:space="preserve"> respectively</w:t>
      </w:r>
      <w:r w:rsidR="002576B6">
        <w:rPr>
          <w:u w:val="none"/>
        </w:rPr>
        <w:t>. Appendix A list</w:t>
      </w:r>
      <w:r>
        <w:rPr>
          <w:u w:val="none"/>
        </w:rPr>
        <w:t>s all</w:t>
      </w:r>
      <w:r w:rsidR="002576B6">
        <w:rPr>
          <w:u w:val="none"/>
        </w:rPr>
        <w:t xml:space="preserve"> </w:t>
      </w:r>
      <w:r>
        <w:rPr>
          <w:u w:val="none"/>
        </w:rPr>
        <w:t xml:space="preserve">of the </w:t>
      </w:r>
      <w:r w:rsidR="002576B6">
        <w:rPr>
          <w:u w:val="none"/>
        </w:rPr>
        <w:t>accounts studied.</w:t>
      </w:r>
    </w:p>
    <w:p w14:paraId="52343EFC" w14:textId="1F9F3D87" w:rsidR="002576B6" w:rsidRDefault="002576B6" w:rsidP="00023B36">
      <w:pPr>
        <w:pStyle w:val="IACSub-subheading"/>
        <w:ind w:firstLine="0"/>
        <w:rPr>
          <w:u w:val="none"/>
        </w:rPr>
      </w:pPr>
    </w:p>
    <w:tbl>
      <w:tblPr>
        <w:tblW w:w="0" w:type="auto"/>
        <w:tblLook w:val="04A0" w:firstRow="1" w:lastRow="0" w:firstColumn="1" w:lastColumn="0" w:noHBand="0" w:noVBand="1"/>
      </w:tblPr>
      <w:tblGrid>
        <w:gridCol w:w="4559"/>
      </w:tblGrid>
      <w:tr w:rsidR="002576B6" w:rsidRPr="00537E19" w14:paraId="78DEE21F" w14:textId="77777777" w:rsidTr="002576B6">
        <w:tc>
          <w:tcPr>
            <w:tcW w:w="5232" w:type="dxa"/>
          </w:tcPr>
          <w:p w14:paraId="0CB0E21B" w14:textId="526B8FFD" w:rsidR="002A5BDD" w:rsidRPr="00537E19" w:rsidRDefault="002A5BDD" w:rsidP="0017672F">
            <w:pPr>
              <w:ind w:firstLine="0"/>
              <w:jc w:val="center"/>
            </w:pPr>
            <w:r>
              <w:rPr>
                <w:noProof/>
                <w:lang w:val="en-US"/>
              </w:rPr>
              <w:drawing>
                <wp:inline distT="0" distB="0" distL="0" distR="0" wp14:anchorId="42FC1E26" wp14:editId="6E8346B3">
                  <wp:extent cx="2051968" cy="1620000"/>
                  <wp:effectExtent l="0" t="0" r="5715" b="5715"/>
                  <wp:docPr id="1" name="Picture 1" descr="Macintosh HD:Users:pierrebertrand:Desktop:ESA EAC:pie chart:Tota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errebertrand:Desktop:ESA EAC:pie chart:Total.ep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1968" cy="1620000"/>
                          </a:xfrm>
                          <a:prstGeom prst="rect">
                            <a:avLst/>
                          </a:prstGeom>
                          <a:noFill/>
                          <a:ln>
                            <a:noFill/>
                          </a:ln>
                        </pic:spPr>
                      </pic:pic>
                    </a:graphicData>
                  </a:graphic>
                </wp:inline>
              </w:drawing>
            </w:r>
          </w:p>
        </w:tc>
      </w:tr>
      <w:tr w:rsidR="002576B6" w:rsidRPr="00537E19" w14:paraId="2223DB4A" w14:textId="77777777" w:rsidTr="002576B6">
        <w:tc>
          <w:tcPr>
            <w:tcW w:w="5232" w:type="dxa"/>
          </w:tcPr>
          <w:p w14:paraId="1995C7EF" w14:textId="5FF1073C" w:rsidR="002576B6" w:rsidRPr="0099133A" w:rsidRDefault="002576B6" w:rsidP="002576B6">
            <w:pPr>
              <w:ind w:left="284" w:hanging="284"/>
              <w:rPr>
                <w:sz w:val="18"/>
                <w:szCs w:val="18"/>
              </w:rPr>
            </w:pPr>
            <w:r w:rsidRPr="0099133A">
              <w:rPr>
                <w:sz w:val="18"/>
                <w:szCs w:val="18"/>
              </w:rPr>
              <w:t>Fig. 1: Distribution of the Twitter accounts focused on human spaceflight by agencies</w:t>
            </w:r>
            <w:r w:rsidR="00A33B24">
              <w:rPr>
                <w:sz w:val="18"/>
                <w:szCs w:val="18"/>
              </w:rPr>
              <w:t>. Percentages given with respect to total number of accounts studied</w:t>
            </w:r>
          </w:p>
        </w:tc>
      </w:tr>
    </w:tbl>
    <w:p w14:paraId="14CF95E7" w14:textId="77777777" w:rsidR="00B70478" w:rsidRDefault="00B70478" w:rsidP="00023B36">
      <w:pPr>
        <w:pStyle w:val="IACSub-subheading"/>
        <w:ind w:firstLine="0"/>
        <w:rPr>
          <w:u w:val="none"/>
        </w:rPr>
      </w:pPr>
    </w:p>
    <w:p w14:paraId="1673BA27" w14:textId="3C932200" w:rsidR="002A5BDD" w:rsidRDefault="00FC3DF4" w:rsidP="00DB7591">
      <w:pPr>
        <w:pStyle w:val="IACSub-subheading"/>
        <w:ind w:firstLine="360"/>
        <w:rPr>
          <w:u w:val="none"/>
        </w:rPr>
      </w:pPr>
      <w:r>
        <w:rPr>
          <w:u w:val="none"/>
        </w:rPr>
        <w:t xml:space="preserve">The </w:t>
      </w:r>
      <w:r w:rsidR="002A5BDD">
        <w:rPr>
          <w:u w:val="none"/>
        </w:rPr>
        <w:t>date of creation of the Twitter account and the date of the last flight of the astronaut can play a significant role in the influence of the acco</w:t>
      </w:r>
      <w:r w:rsidR="00AA101E">
        <w:rPr>
          <w:u w:val="none"/>
        </w:rPr>
        <w:t>u</w:t>
      </w:r>
      <w:r>
        <w:rPr>
          <w:u w:val="none"/>
        </w:rPr>
        <w:t>nt as shown in</w:t>
      </w:r>
      <w:r w:rsidR="002A5BDD">
        <w:rPr>
          <w:u w:val="none"/>
        </w:rPr>
        <w:t xml:space="preserve"> </w:t>
      </w:r>
      <w:r w:rsidR="00DB7591">
        <w:rPr>
          <w:u w:val="none"/>
        </w:rPr>
        <w:t xml:space="preserve">Figure 2 </w:t>
      </w:r>
      <w:r>
        <w:rPr>
          <w:u w:val="none"/>
        </w:rPr>
        <w:t xml:space="preserve">and 3, revealing the distribution of </w:t>
      </w:r>
      <w:r w:rsidR="00DB7591">
        <w:rPr>
          <w:u w:val="none"/>
        </w:rPr>
        <w:t xml:space="preserve">accounts </w:t>
      </w:r>
      <w:r>
        <w:rPr>
          <w:u w:val="none"/>
        </w:rPr>
        <w:t>according to creation and last flight.</w:t>
      </w:r>
      <w:r w:rsidR="00DB7591">
        <w:rPr>
          <w:u w:val="none"/>
        </w:rPr>
        <w:t xml:space="preserve"> We observe that the most represented categories are the candidates, </w:t>
      </w:r>
      <w:r w:rsidR="00A33B24">
        <w:rPr>
          <w:u w:val="none"/>
        </w:rPr>
        <w:t>and</w:t>
      </w:r>
      <w:r w:rsidR="00DB7591">
        <w:rPr>
          <w:u w:val="none"/>
        </w:rPr>
        <w:t xml:space="preserve"> astronauts who have last flown in 2011 and in 2010. </w:t>
      </w:r>
    </w:p>
    <w:p w14:paraId="3F8532BB" w14:textId="77777777" w:rsidR="00DB7591" w:rsidRDefault="00DB7591" w:rsidP="0048717C">
      <w:pPr>
        <w:pStyle w:val="IACSub-subheading"/>
        <w:ind w:firstLine="0"/>
        <w:rPr>
          <w:u w:val="none"/>
        </w:rPr>
      </w:pPr>
    </w:p>
    <w:tbl>
      <w:tblPr>
        <w:tblW w:w="0" w:type="auto"/>
        <w:tblLook w:val="04A0" w:firstRow="1" w:lastRow="0" w:firstColumn="1" w:lastColumn="0" w:noHBand="0" w:noVBand="1"/>
      </w:tblPr>
      <w:tblGrid>
        <w:gridCol w:w="4559"/>
      </w:tblGrid>
      <w:tr w:rsidR="002A5BDD" w:rsidRPr="00DB7591" w14:paraId="65361798" w14:textId="77777777" w:rsidTr="002A5BDD">
        <w:tc>
          <w:tcPr>
            <w:tcW w:w="5232" w:type="dxa"/>
          </w:tcPr>
          <w:p w14:paraId="1C558A09" w14:textId="47AD4B31" w:rsidR="002A5BDD" w:rsidRDefault="00FC3DF4" w:rsidP="0017672F">
            <w:pPr>
              <w:ind w:firstLine="0"/>
            </w:pPr>
            <w:r>
              <w:rPr>
                <w:noProof/>
                <w:lang w:val="en-US"/>
              </w:rPr>
              <w:drawing>
                <wp:anchor distT="0" distB="0" distL="114300" distR="114300" simplePos="0" relativeHeight="251667456" behindDoc="0" locked="0" layoutInCell="1" allowOverlap="1" wp14:anchorId="233F4767" wp14:editId="6F905D7F">
                  <wp:simplePos x="0" y="0"/>
                  <wp:positionH relativeFrom="column">
                    <wp:posOffset>300990</wp:posOffset>
                  </wp:positionH>
                  <wp:positionV relativeFrom="paragraph">
                    <wp:posOffset>0</wp:posOffset>
                  </wp:positionV>
                  <wp:extent cx="2072005" cy="1589405"/>
                  <wp:effectExtent l="0" t="0" r="10795" b="10795"/>
                  <wp:wrapTight wrapText="bothSides">
                    <wp:wrapPolygon edited="0">
                      <wp:start x="8738" y="0"/>
                      <wp:lineTo x="1059" y="2071"/>
                      <wp:lineTo x="1059" y="2416"/>
                      <wp:lineTo x="5296" y="5523"/>
                      <wp:lineTo x="794" y="8630"/>
                      <wp:lineTo x="794" y="9320"/>
                      <wp:lineTo x="4766" y="11046"/>
                      <wp:lineTo x="2118" y="12772"/>
                      <wp:lineTo x="2118" y="13462"/>
                      <wp:lineTo x="4501" y="16569"/>
                      <wp:lineTo x="0" y="19676"/>
                      <wp:lineTo x="0" y="21056"/>
                      <wp:lineTo x="794" y="21402"/>
                      <wp:lineTo x="21448" y="21402"/>
                      <wp:lineTo x="21448" y="20021"/>
                      <wp:lineTo x="16682" y="16569"/>
                      <wp:lineTo x="16152" y="11046"/>
                      <wp:lineTo x="20653" y="9665"/>
                      <wp:lineTo x="20653" y="8630"/>
                      <wp:lineTo x="15887" y="5523"/>
                      <wp:lineTo x="18006" y="4487"/>
                      <wp:lineTo x="18270" y="2761"/>
                      <wp:lineTo x="16417" y="0"/>
                      <wp:lineTo x="8738" y="0"/>
                    </wp:wrapPolygon>
                  </wp:wrapTight>
                  <wp:docPr id="5" name="Picture 5" descr="Macintosh HD:Users:pierrebertrand:Desktop:ESA EAC:Flight:piechartflight 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errebertrand:Desktop:ESA EAC:Flight:piechartflight 3.ep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2005" cy="158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D4A3F" w14:textId="56DBC1F9" w:rsidR="002A5BDD" w:rsidRPr="00537E19" w:rsidRDefault="002A5BDD" w:rsidP="0017672F">
            <w:pPr>
              <w:ind w:firstLine="0"/>
              <w:jc w:val="center"/>
            </w:pPr>
          </w:p>
        </w:tc>
      </w:tr>
      <w:tr w:rsidR="002A5BDD" w:rsidRPr="00537E19" w14:paraId="539857BF" w14:textId="77777777" w:rsidTr="002A5BDD">
        <w:tc>
          <w:tcPr>
            <w:tcW w:w="5232" w:type="dxa"/>
          </w:tcPr>
          <w:p w14:paraId="673411B6" w14:textId="693BB34F" w:rsidR="00D4346A" w:rsidRPr="0099133A" w:rsidRDefault="002A5BDD" w:rsidP="00D4346A">
            <w:pPr>
              <w:ind w:left="284" w:hanging="284"/>
              <w:rPr>
                <w:sz w:val="18"/>
                <w:szCs w:val="18"/>
              </w:rPr>
            </w:pPr>
            <w:r w:rsidRPr="0099133A">
              <w:rPr>
                <w:sz w:val="18"/>
                <w:szCs w:val="18"/>
              </w:rPr>
              <w:t xml:space="preserve">Fig. 2: Date of </w:t>
            </w:r>
            <w:r w:rsidR="00DB7591" w:rsidRPr="0099133A">
              <w:rPr>
                <w:sz w:val="18"/>
                <w:szCs w:val="18"/>
              </w:rPr>
              <w:t>the last flight of the astronaut accounts</w:t>
            </w:r>
          </w:p>
        </w:tc>
      </w:tr>
    </w:tbl>
    <w:p w14:paraId="7E288F7A" w14:textId="77777777" w:rsidR="00DB7591" w:rsidRDefault="00DB7591" w:rsidP="00186545">
      <w:pPr>
        <w:pStyle w:val="IACSub-subheading"/>
        <w:ind w:firstLine="0"/>
        <w:rPr>
          <w:u w:val="none"/>
        </w:rPr>
        <w:sectPr w:rsidR="00DB7591" w:rsidSect="002A5BDD">
          <w:footnotePr>
            <w:pos w:val="beneathText"/>
            <w:numFmt w:val="chicago"/>
          </w:footnotePr>
          <w:endnotePr>
            <w:numFmt w:val="decimal"/>
          </w:endnotePr>
          <w:type w:val="continuous"/>
          <w:pgSz w:w="12240" w:h="15840" w:code="1"/>
          <w:pgMar w:top="1417" w:right="1417" w:bottom="1417" w:left="1417" w:header="709" w:footer="709" w:gutter="0"/>
          <w:cols w:num="2" w:space="720"/>
          <w:docGrid w:linePitch="360"/>
        </w:sectPr>
      </w:pPr>
    </w:p>
    <w:p w14:paraId="22873F6A" w14:textId="45569AB7" w:rsidR="003436DB" w:rsidRDefault="003436DB">
      <w:pPr>
        <w:ind w:firstLine="0"/>
        <w:jc w:val="left"/>
      </w:pPr>
    </w:p>
    <w:p w14:paraId="70B929A1" w14:textId="05E69068" w:rsidR="002A5BDD" w:rsidRDefault="00DB7591" w:rsidP="00DB7591">
      <w:pPr>
        <w:pStyle w:val="IACSub-subheading"/>
        <w:ind w:firstLine="360"/>
        <w:rPr>
          <w:u w:val="none"/>
        </w:rPr>
      </w:pPr>
      <w:r>
        <w:rPr>
          <w:u w:val="none"/>
        </w:rPr>
        <w:lastRenderedPageBreak/>
        <w:t>Figure 3 presents the date of creation of the accounts, by agency, displaying only the name of the first and last account creat</w:t>
      </w:r>
      <w:r w:rsidR="00FC3DF4">
        <w:rPr>
          <w:u w:val="none"/>
        </w:rPr>
        <w:t>ed by agency. We</w:t>
      </w:r>
      <w:r>
        <w:rPr>
          <w:u w:val="none"/>
        </w:rPr>
        <w:t xml:space="preserve"> observe that, in general, NASA </w:t>
      </w:r>
      <w:r w:rsidR="0046708D">
        <w:rPr>
          <w:u w:val="none"/>
        </w:rPr>
        <w:t xml:space="preserve">was the first agency to </w:t>
      </w:r>
      <w:r w:rsidR="00FC3DF4">
        <w:rPr>
          <w:u w:val="none"/>
        </w:rPr>
        <w:t>create accounts, followed by ESA, the</w:t>
      </w:r>
      <w:r>
        <w:rPr>
          <w:u w:val="none"/>
        </w:rPr>
        <w:t>n CSA, JAXA and finally Roscosmos.</w:t>
      </w:r>
      <w:r w:rsidR="00FC3DF4">
        <w:rPr>
          <w:u w:val="none"/>
        </w:rPr>
        <w:t xml:space="preserve"> A</w:t>
      </w:r>
      <w:r w:rsidR="007515F4">
        <w:rPr>
          <w:u w:val="none"/>
        </w:rPr>
        <w:t xml:space="preserve">ccounts </w:t>
      </w:r>
      <w:r w:rsidR="00FC3DF4">
        <w:rPr>
          <w:u w:val="none"/>
        </w:rPr>
        <w:t>were</w:t>
      </w:r>
      <w:r w:rsidR="00E503E4">
        <w:rPr>
          <w:u w:val="none"/>
        </w:rPr>
        <w:t xml:space="preserve"> created between 2007 and early</w:t>
      </w:r>
      <w:r w:rsidR="007515F4">
        <w:rPr>
          <w:u w:val="none"/>
        </w:rPr>
        <w:t xml:space="preserve"> 2014.</w:t>
      </w:r>
    </w:p>
    <w:p w14:paraId="4D3DF237" w14:textId="77777777" w:rsidR="00DB7591" w:rsidRDefault="00DB7591" w:rsidP="00DB7591">
      <w:pPr>
        <w:pStyle w:val="IACSub-subheading"/>
        <w:ind w:firstLine="0"/>
        <w:rPr>
          <w:u w:val="none"/>
        </w:rPr>
      </w:pPr>
    </w:p>
    <w:tbl>
      <w:tblPr>
        <w:tblW w:w="9606" w:type="dxa"/>
        <w:tblLook w:val="04A0" w:firstRow="1" w:lastRow="0" w:firstColumn="1" w:lastColumn="0" w:noHBand="0" w:noVBand="1"/>
      </w:tblPr>
      <w:tblGrid>
        <w:gridCol w:w="9606"/>
      </w:tblGrid>
      <w:tr w:rsidR="00DB7591" w:rsidRPr="00537E19" w14:paraId="13139CD6" w14:textId="77777777" w:rsidTr="00DB7591">
        <w:tc>
          <w:tcPr>
            <w:tcW w:w="9606" w:type="dxa"/>
          </w:tcPr>
          <w:p w14:paraId="17902685" w14:textId="77777777" w:rsidR="00DB7591" w:rsidRDefault="00DB7591" w:rsidP="0038141D">
            <w:pPr>
              <w:ind w:firstLine="0"/>
              <w:jc w:val="center"/>
            </w:pPr>
          </w:p>
          <w:p w14:paraId="1022689A" w14:textId="1099B05A" w:rsidR="00DB7591" w:rsidRPr="00537E19" w:rsidRDefault="00DB7591" w:rsidP="0038141D">
            <w:pPr>
              <w:ind w:firstLine="0"/>
              <w:jc w:val="center"/>
            </w:pPr>
            <w:r>
              <w:rPr>
                <w:noProof/>
                <w:lang w:val="en-US"/>
              </w:rPr>
              <w:drawing>
                <wp:inline distT="0" distB="0" distL="0" distR="0" wp14:anchorId="2023DEE1" wp14:editId="50C7A93B">
                  <wp:extent cx="5519033" cy="1737360"/>
                  <wp:effectExtent l="0" t="0" r="0" b="0"/>
                  <wp:docPr id="7" name="Picture 7" descr="Macintosh HD:Users:pierrebertrand:Desktop:ESA EAC:Global:creatio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errebertrand:Desktop:ESA EAC:Global:creation.eps"/>
                          <pic:cNvPicPr>
                            <a:picLocks noChangeAspect="1" noChangeArrowheads="1"/>
                          </pic:cNvPicPr>
                        </pic:nvPicPr>
                        <pic:blipFill rotWithShape="1">
                          <a:blip r:embed="rId13">
                            <a:extLst>
                              <a:ext uri="{28A0092B-C50C-407E-A947-70E740481C1C}">
                                <a14:useLocalDpi xmlns:a14="http://schemas.microsoft.com/office/drawing/2010/main" val="0"/>
                              </a:ext>
                            </a:extLst>
                          </a:blip>
                          <a:srcRect b="14846"/>
                          <a:stretch/>
                        </pic:blipFill>
                        <pic:spPr bwMode="auto">
                          <a:xfrm>
                            <a:off x="0" y="0"/>
                            <a:ext cx="5520821" cy="17379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7591" w:rsidRPr="00537E19" w14:paraId="79E2EF19" w14:textId="77777777" w:rsidTr="00DB7591">
        <w:tc>
          <w:tcPr>
            <w:tcW w:w="9606" w:type="dxa"/>
          </w:tcPr>
          <w:p w14:paraId="72747CC1" w14:textId="087D11A5" w:rsidR="00DB7591" w:rsidRPr="0099133A" w:rsidRDefault="0046708D" w:rsidP="00DB7591">
            <w:pPr>
              <w:ind w:left="284" w:hanging="284"/>
              <w:rPr>
                <w:sz w:val="18"/>
                <w:szCs w:val="18"/>
              </w:rPr>
            </w:pPr>
            <w:r>
              <w:rPr>
                <w:sz w:val="18"/>
                <w:szCs w:val="18"/>
              </w:rPr>
              <w:t>Fig. 3: Date of creation of</w:t>
            </w:r>
            <w:r w:rsidR="00DB7591" w:rsidRPr="0099133A">
              <w:rPr>
                <w:sz w:val="18"/>
                <w:szCs w:val="18"/>
              </w:rPr>
              <w:t xml:space="preserve"> Twitter accounts by agency</w:t>
            </w:r>
          </w:p>
        </w:tc>
      </w:tr>
    </w:tbl>
    <w:p w14:paraId="4B097075" w14:textId="77777777" w:rsidR="00DB7591" w:rsidRDefault="00DB7591" w:rsidP="00DB7591">
      <w:pPr>
        <w:pStyle w:val="IACSub-subheading"/>
        <w:ind w:firstLine="0"/>
        <w:rPr>
          <w:u w:val="none"/>
        </w:rPr>
        <w:sectPr w:rsidR="00DB7591" w:rsidSect="00DB7591">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4707F6B4" w14:textId="75153E71" w:rsidR="00DB7591" w:rsidRDefault="00DB7591" w:rsidP="00DB7591">
      <w:pPr>
        <w:pStyle w:val="IACSub-subheading"/>
        <w:ind w:firstLine="0"/>
        <w:rPr>
          <w:u w:val="none"/>
        </w:rPr>
      </w:pPr>
    </w:p>
    <w:p w14:paraId="208D606A" w14:textId="77777777" w:rsidR="004E1049" w:rsidRDefault="004E1049" w:rsidP="004E1049">
      <w:pPr>
        <w:pStyle w:val="IACSub-subheading"/>
        <w:ind w:firstLine="360"/>
        <w:rPr>
          <w:u w:val="none"/>
        </w:rPr>
        <w:sectPr w:rsidR="004E1049" w:rsidSect="002A5BDD">
          <w:footnotePr>
            <w:pos w:val="beneathText"/>
            <w:numFmt w:val="chicago"/>
          </w:footnotePr>
          <w:endnotePr>
            <w:numFmt w:val="decimal"/>
          </w:endnotePr>
          <w:type w:val="continuous"/>
          <w:pgSz w:w="12240" w:h="15840" w:code="1"/>
          <w:pgMar w:top="1417" w:right="1417" w:bottom="1417" w:left="1417" w:header="709" w:footer="709" w:gutter="0"/>
          <w:cols w:num="2" w:space="720"/>
          <w:docGrid w:linePitch="360"/>
        </w:sectPr>
      </w:pPr>
    </w:p>
    <w:p w14:paraId="1D968A68" w14:textId="353565F3" w:rsidR="004E1049" w:rsidRDefault="0046708D" w:rsidP="00186545">
      <w:pPr>
        <w:pStyle w:val="IACSub-subheading"/>
        <w:ind w:firstLine="360"/>
        <w:rPr>
          <w:u w:val="none"/>
        </w:rPr>
      </w:pPr>
      <w:r>
        <w:rPr>
          <w:u w:val="none"/>
        </w:rPr>
        <w:lastRenderedPageBreak/>
        <w:t>Figure</w:t>
      </w:r>
      <w:r w:rsidR="004E1049">
        <w:rPr>
          <w:u w:val="none"/>
        </w:rPr>
        <w:t xml:space="preserve"> 4 displays the distribution by agency of the basic metrics defining an account: Number of followers, following, tweets and favorites. The graphs show, for each metric, the accounts having the largest number of units.</w:t>
      </w:r>
    </w:p>
    <w:tbl>
      <w:tblPr>
        <w:tblW w:w="9606" w:type="dxa"/>
        <w:tblLook w:val="04A0" w:firstRow="1" w:lastRow="0" w:firstColumn="1" w:lastColumn="0" w:noHBand="0" w:noVBand="1"/>
      </w:tblPr>
      <w:tblGrid>
        <w:gridCol w:w="9606"/>
      </w:tblGrid>
      <w:tr w:rsidR="004E1049" w:rsidRPr="00537E19" w14:paraId="35B8E1AD" w14:textId="77777777" w:rsidTr="004E1049">
        <w:tc>
          <w:tcPr>
            <w:tcW w:w="9606" w:type="dxa"/>
          </w:tcPr>
          <w:p w14:paraId="764EDAA0" w14:textId="7DA7D0F3" w:rsidR="004E1049" w:rsidRDefault="006F605E" w:rsidP="004E1049">
            <w:pPr>
              <w:ind w:firstLine="0"/>
            </w:pPr>
            <w:r w:rsidRPr="006F605E">
              <w:rPr>
                <w:noProof/>
                <w:lang w:val="en-US"/>
              </w:rPr>
              <w:drawing>
                <wp:anchor distT="0" distB="0" distL="114300" distR="114300" simplePos="0" relativeHeight="251668480" behindDoc="0" locked="0" layoutInCell="1" allowOverlap="1" wp14:anchorId="2AA1C520" wp14:editId="3A8DD798">
                  <wp:simplePos x="0" y="0"/>
                  <wp:positionH relativeFrom="column">
                    <wp:posOffset>63500</wp:posOffset>
                  </wp:positionH>
                  <wp:positionV relativeFrom="paragraph">
                    <wp:posOffset>2229485</wp:posOffset>
                  </wp:positionV>
                  <wp:extent cx="2376170" cy="2159635"/>
                  <wp:effectExtent l="0" t="0" r="11430" b="0"/>
                  <wp:wrapTight wrapText="bothSides">
                    <wp:wrapPolygon edited="0">
                      <wp:start x="0" y="0"/>
                      <wp:lineTo x="0" y="20577"/>
                      <wp:lineTo x="1616" y="21340"/>
                      <wp:lineTo x="12468" y="21340"/>
                      <wp:lineTo x="21473" y="21086"/>
                      <wp:lineTo x="21473" y="0"/>
                      <wp:lineTo x="0" y="0"/>
                    </wp:wrapPolygon>
                  </wp:wrapTight>
                  <wp:docPr id="44" name="Picture 44" descr="Macintosh HD:Users:pierrebertrand:Desktop:ESA EAC:Global:tweet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pierrebertrand:Desktop:ESA EAC:Global:tweet2.eps"/>
                          <pic:cNvPicPr>
                            <a:picLocks noChangeAspect="1" noChangeArrowheads="1"/>
                          </pic:cNvPicPr>
                        </pic:nvPicPr>
                        <pic:blipFill rotWithShape="1">
                          <a:blip r:embed="rId14">
                            <a:extLst>
                              <a:ext uri="{28A0092B-C50C-407E-A947-70E740481C1C}">
                                <a14:useLocalDpi xmlns:a14="http://schemas.microsoft.com/office/drawing/2010/main" val="0"/>
                              </a:ext>
                            </a:extLst>
                          </a:blip>
                          <a:srcRect l="8519" r="9198"/>
                          <a:stretch/>
                        </pic:blipFill>
                        <pic:spPr bwMode="auto">
                          <a:xfrm>
                            <a:off x="0" y="0"/>
                            <a:ext cx="2376170" cy="2159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41D">
              <w:rPr>
                <w:noProof/>
                <w:lang w:val="en-US"/>
              </w:rPr>
              <w:drawing>
                <wp:anchor distT="0" distB="0" distL="114300" distR="114300" simplePos="0" relativeHeight="251659264" behindDoc="0" locked="0" layoutInCell="1" allowOverlap="1" wp14:anchorId="6A48E92F" wp14:editId="4DE832F3">
                  <wp:simplePos x="0" y="0"/>
                  <wp:positionH relativeFrom="column">
                    <wp:posOffset>3048000</wp:posOffset>
                  </wp:positionH>
                  <wp:positionV relativeFrom="paragraph">
                    <wp:posOffset>74930</wp:posOffset>
                  </wp:positionV>
                  <wp:extent cx="2624796" cy="2160000"/>
                  <wp:effectExtent l="0" t="0" r="0" b="0"/>
                  <wp:wrapTight wrapText="bothSides">
                    <wp:wrapPolygon edited="0">
                      <wp:start x="8571" y="0"/>
                      <wp:lineTo x="1881" y="1016"/>
                      <wp:lineTo x="1254" y="1270"/>
                      <wp:lineTo x="1463" y="17783"/>
                      <wp:lineTo x="3345" y="20832"/>
                      <wp:lineTo x="3972" y="21340"/>
                      <wp:lineTo x="12125" y="21340"/>
                      <wp:lineTo x="17978" y="21340"/>
                      <wp:lineTo x="18396" y="20832"/>
                      <wp:lineTo x="20069" y="18037"/>
                      <wp:lineTo x="20278" y="1778"/>
                      <wp:lineTo x="19023" y="1016"/>
                      <wp:lineTo x="12961" y="0"/>
                      <wp:lineTo x="8571" y="0"/>
                    </wp:wrapPolygon>
                  </wp:wrapTight>
                  <wp:docPr id="11" name="Picture 11" descr="Macintosh HD:Users:pierrebertrand:Desktop:ESA EAC:Global:followi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ierrebertrand:Desktop:ESA EAC:Global:following.ep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4796"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141D">
              <w:rPr>
                <w:noProof/>
                <w:lang w:val="en-US"/>
              </w:rPr>
              <w:drawing>
                <wp:anchor distT="0" distB="0" distL="114300" distR="114300" simplePos="0" relativeHeight="251660288" behindDoc="0" locked="0" layoutInCell="1" allowOverlap="1" wp14:anchorId="1039990C" wp14:editId="641F8560">
                  <wp:simplePos x="0" y="0"/>
                  <wp:positionH relativeFrom="column">
                    <wp:posOffset>0</wp:posOffset>
                  </wp:positionH>
                  <wp:positionV relativeFrom="paragraph">
                    <wp:posOffset>74930</wp:posOffset>
                  </wp:positionV>
                  <wp:extent cx="2701588" cy="2160000"/>
                  <wp:effectExtent l="0" t="0" r="0" b="0"/>
                  <wp:wrapThrough wrapText="bothSides">
                    <wp:wrapPolygon edited="0">
                      <wp:start x="7312" y="508"/>
                      <wp:lineTo x="1219" y="1016"/>
                      <wp:lineTo x="812" y="3303"/>
                      <wp:lineTo x="812" y="17275"/>
                      <wp:lineTo x="2437" y="21340"/>
                      <wp:lineTo x="2640" y="21340"/>
                      <wp:lineTo x="6296" y="21340"/>
                      <wp:lineTo x="21326" y="21086"/>
                      <wp:lineTo x="21326" y="17275"/>
                      <wp:lineTo x="19701" y="13210"/>
                      <wp:lineTo x="20107" y="2540"/>
                      <wp:lineTo x="18279" y="1524"/>
                      <wp:lineTo x="11983" y="508"/>
                      <wp:lineTo x="7312" y="508"/>
                    </wp:wrapPolygon>
                  </wp:wrapThrough>
                  <wp:docPr id="10" name="Picture 10" descr="Macintosh HD:Users:pierrebertrand:Desktop:ESA EAC:Global:follower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ierrebertrand:Desktop:ESA EAC:Global:followers.eps"/>
                          <pic:cNvPicPr>
                            <a:picLocks noChangeAspect="1" noChangeArrowheads="1"/>
                          </pic:cNvPicPr>
                        </pic:nvPicPr>
                        <pic:blipFill rotWithShape="1">
                          <a:blip r:embed="rId16">
                            <a:extLst>
                              <a:ext uri="{28A0092B-C50C-407E-A947-70E740481C1C}">
                                <a14:useLocalDpi xmlns:a14="http://schemas.microsoft.com/office/drawing/2010/main" val="0"/>
                              </a:ext>
                            </a:extLst>
                          </a:blip>
                          <a:srcRect l="20891" t="17111"/>
                          <a:stretch/>
                        </pic:blipFill>
                        <pic:spPr bwMode="auto">
                          <a:xfrm>
                            <a:off x="0" y="0"/>
                            <a:ext cx="2701588"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E681CE" w14:textId="77777777" w:rsidR="0038141D" w:rsidRDefault="0038141D" w:rsidP="004E1049">
            <w:pPr>
              <w:ind w:firstLine="0"/>
            </w:pPr>
          </w:p>
          <w:p w14:paraId="100EAA35" w14:textId="77777777" w:rsidR="0038141D" w:rsidRDefault="0038141D" w:rsidP="004E1049">
            <w:pPr>
              <w:ind w:firstLine="0"/>
            </w:pPr>
          </w:p>
          <w:p w14:paraId="1DA47C29" w14:textId="77777777" w:rsidR="0038141D" w:rsidRDefault="0038141D" w:rsidP="004E1049">
            <w:pPr>
              <w:ind w:firstLine="0"/>
            </w:pPr>
          </w:p>
          <w:p w14:paraId="4A3C009E" w14:textId="77777777" w:rsidR="0038141D" w:rsidRDefault="0038141D" w:rsidP="004E1049">
            <w:pPr>
              <w:ind w:firstLine="0"/>
            </w:pPr>
          </w:p>
          <w:p w14:paraId="7AF0916D" w14:textId="77777777" w:rsidR="0038141D" w:rsidRDefault="0038141D" w:rsidP="004E1049">
            <w:pPr>
              <w:ind w:firstLine="0"/>
            </w:pPr>
          </w:p>
          <w:p w14:paraId="7A07EF3E" w14:textId="07613133" w:rsidR="0038141D" w:rsidRDefault="0038141D" w:rsidP="004E1049">
            <w:pPr>
              <w:ind w:firstLine="0"/>
            </w:pPr>
          </w:p>
          <w:p w14:paraId="1D72060D" w14:textId="77777777" w:rsidR="0038141D" w:rsidRDefault="0038141D" w:rsidP="004E1049">
            <w:pPr>
              <w:ind w:firstLine="0"/>
            </w:pPr>
          </w:p>
          <w:p w14:paraId="3A5EE32F" w14:textId="77777777" w:rsidR="0038141D" w:rsidRDefault="0038141D" w:rsidP="004E1049">
            <w:pPr>
              <w:ind w:firstLine="0"/>
            </w:pPr>
          </w:p>
          <w:p w14:paraId="653E6055" w14:textId="77777777" w:rsidR="0038141D" w:rsidRDefault="0038141D" w:rsidP="004E1049">
            <w:pPr>
              <w:ind w:firstLine="0"/>
            </w:pPr>
          </w:p>
          <w:p w14:paraId="25028A0D" w14:textId="77777777" w:rsidR="0038141D" w:rsidRDefault="0038141D" w:rsidP="004E1049">
            <w:pPr>
              <w:ind w:firstLine="0"/>
            </w:pPr>
          </w:p>
          <w:p w14:paraId="6D76E126" w14:textId="03B14221" w:rsidR="0038141D" w:rsidRDefault="0038141D" w:rsidP="004E1049">
            <w:pPr>
              <w:ind w:firstLine="0"/>
            </w:pPr>
          </w:p>
          <w:p w14:paraId="04A85323" w14:textId="77777777" w:rsidR="0038141D" w:rsidRDefault="0038141D" w:rsidP="004E1049">
            <w:pPr>
              <w:ind w:firstLine="0"/>
            </w:pPr>
          </w:p>
          <w:p w14:paraId="488A2195" w14:textId="2C32A2DD" w:rsidR="0038141D" w:rsidRDefault="0038141D" w:rsidP="004E1049">
            <w:pPr>
              <w:ind w:firstLine="0"/>
            </w:pPr>
          </w:p>
          <w:p w14:paraId="76372FFC" w14:textId="2D9EC324" w:rsidR="0038141D" w:rsidRDefault="0038141D" w:rsidP="004E1049">
            <w:pPr>
              <w:ind w:firstLine="0"/>
            </w:pPr>
            <w:r>
              <w:rPr>
                <w:noProof/>
                <w:lang w:val="en-US"/>
              </w:rPr>
              <w:drawing>
                <wp:anchor distT="0" distB="0" distL="114300" distR="114300" simplePos="0" relativeHeight="251661312" behindDoc="0" locked="0" layoutInCell="1" allowOverlap="1" wp14:anchorId="3439C094" wp14:editId="14D97B2D">
                  <wp:simplePos x="0" y="0"/>
                  <wp:positionH relativeFrom="column">
                    <wp:posOffset>250825</wp:posOffset>
                  </wp:positionH>
                  <wp:positionV relativeFrom="paragraph">
                    <wp:posOffset>252095</wp:posOffset>
                  </wp:positionV>
                  <wp:extent cx="2619375" cy="2159635"/>
                  <wp:effectExtent l="0" t="0" r="0" b="0"/>
                  <wp:wrapTight wrapText="bothSides">
                    <wp:wrapPolygon edited="0">
                      <wp:start x="8378" y="0"/>
                      <wp:lineTo x="1257" y="1016"/>
                      <wp:lineTo x="1047" y="3303"/>
                      <wp:lineTo x="2304" y="4573"/>
                      <wp:lineTo x="1257" y="5081"/>
                      <wp:lineTo x="1047" y="15243"/>
                      <wp:lineTo x="1466" y="16767"/>
                      <wp:lineTo x="2304" y="16767"/>
                      <wp:lineTo x="2095" y="18291"/>
                      <wp:lineTo x="2932" y="20832"/>
                      <wp:lineTo x="3561" y="21340"/>
                      <wp:lineTo x="6493" y="21340"/>
                      <wp:lineTo x="17804" y="21340"/>
                      <wp:lineTo x="20108" y="17529"/>
                      <wp:lineTo x="20317" y="2032"/>
                      <wp:lineTo x="19479" y="1270"/>
                      <wp:lineTo x="13615" y="0"/>
                      <wp:lineTo x="8378" y="0"/>
                    </wp:wrapPolygon>
                  </wp:wrapTight>
                  <wp:docPr id="12" name="Picture 12" descr="Macintosh HD:Users:pierrebertrand:Desktop:ESA EAC:Global:favorit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ierrebertrand:Desktop:ESA EAC:Global:favorite.ep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937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38D51A" w14:textId="796A4A0D" w:rsidR="0038141D" w:rsidRDefault="0038141D" w:rsidP="004E1049">
            <w:pPr>
              <w:ind w:firstLine="0"/>
            </w:pPr>
          </w:p>
          <w:p w14:paraId="25541858" w14:textId="7B954B54" w:rsidR="0038141D" w:rsidRDefault="0038141D" w:rsidP="004E1049">
            <w:pPr>
              <w:ind w:firstLine="0"/>
            </w:pPr>
          </w:p>
          <w:p w14:paraId="7C1AC886" w14:textId="77777777" w:rsidR="0038141D" w:rsidRDefault="0038141D" w:rsidP="004E1049">
            <w:pPr>
              <w:ind w:firstLine="0"/>
            </w:pPr>
          </w:p>
          <w:p w14:paraId="2A8BB085" w14:textId="77777777" w:rsidR="0038141D" w:rsidRDefault="0038141D" w:rsidP="004E1049">
            <w:pPr>
              <w:ind w:firstLine="0"/>
            </w:pPr>
          </w:p>
          <w:p w14:paraId="4BFFB143" w14:textId="54210CBC" w:rsidR="0038141D" w:rsidRDefault="0038141D" w:rsidP="004E1049">
            <w:pPr>
              <w:ind w:firstLine="0"/>
            </w:pPr>
          </w:p>
          <w:p w14:paraId="139641BB" w14:textId="3D690AB6" w:rsidR="0038141D" w:rsidRDefault="0038141D" w:rsidP="004E1049">
            <w:pPr>
              <w:ind w:firstLine="0"/>
            </w:pPr>
          </w:p>
          <w:p w14:paraId="2B40341A" w14:textId="77777777" w:rsidR="0038141D" w:rsidRDefault="0038141D" w:rsidP="004E1049">
            <w:pPr>
              <w:ind w:firstLine="0"/>
            </w:pPr>
          </w:p>
          <w:p w14:paraId="591B9E56" w14:textId="77777777" w:rsidR="0038141D" w:rsidRDefault="0038141D" w:rsidP="004E1049">
            <w:pPr>
              <w:ind w:firstLine="0"/>
            </w:pPr>
          </w:p>
          <w:p w14:paraId="2636AFE7" w14:textId="77777777" w:rsidR="0038141D" w:rsidRDefault="0038141D" w:rsidP="004E1049">
            <w:pPr>
              <w:ind w:firstLine="0"/>
            </w:pPr>
          </w:p>
          <w:p w14:paraId="4A262DD3" w14:textId="5C8EEECF" w:rsidR="004E1049" w:rsidRPr="00537E19" w:rsidRDefault="004E1049" w:rsidP="004E1049">
            <w:pPr>
              <w:ind w:firstLine="0"/>
            </w:pPr>
          </w:p>
        </w:tc>
      </w:tr>
      <w:tr w:rsidR="004E1049" w:rsidRPr="00537E19" w14:paraId="45066730" w14:textId="77777777" w:rsidTr="004E1049">
        <w:tc>
          <w:tcPr>
            <w:tcW w:w="9606" w:type="dxa"/>
          </w:tcPr>
          <w:p w14:paraId="10B68484" w14:textId="6145005D" w:rsidR="004E1049" w:rsidRPr="0099133A" w:rsidRDefault="004E1049" w:rsidP="00A33B24">
            <w:pPr>
              <w:ind w:left="284" w:hanging="284"/>
              <w:rPr>
                <w:sz w:val="18"/>
                <w:szCs w:val="18"/>
              </w:rPr>
            </w:pPr>
            <w:r w:rsidRPr="0099133A">
              <w:rPr>
                <w:sz w:val="18"/>
                <w:szCs w:val="18"/>
              </w:rPr>
              <w:t xml:space="preserve">Fig. 4: </w:t>
            </w:r>
            <w:r w:rsidR="0038141D" w:rsidRPr="0099133A">
              <w:rPr>
                <w:sz w:val="18"/>
                <w:szCs w:val="18"/>
              </w:rPr>
              <w:t>Basic metrics of the Twitter accounts: a. Number of followers, b. Number of following, c. Number of Favorites, d. Number of t</w:t>
            </w:r>
            <w:r w:rsidR="0099133A">
              <w:rPr>
                <w:sz w:val="18"/>
                <w:szCs w:val="18"/>
              </w:rPr>
              <w:t xml:space="preserve">weets. </w:t>
            </w:r>
            <w:r w:rsidR="00A33B24">
              <w:rPr>
                <w:sz w:val="18"/>
                <w:szCs w:val="18"/>
              </w:rPr>
              <w:t>The bar graphs represent the mean of each agency, t</w:t>
            </w:r>
            <w:r w:rsidR="0099133A">
              <w:rPr>
                <w:sz w:val="18"/>
                <w:szCs w:val="18"/>
              </w:rPr>
              <w:t>he error bars represent</w:t>
            </w:r>
            <w:r w:rsidR="0038141D" w:rsidRPr="0099133A">
              <w:rPr>
                <w:sz w:val="18"/>
                <w:szCs w:val="18"/>
              </w:rPr>
              <w:t xml:space="preserve"> the standard error of </w:t>
            </w:r>
            <w:r w:rsidR="00A33B24">
              <w:rPr>
                <w:sz w:val="18"/>
                <w:szCs w:val="18"/>
              </w:rPr>
              <w:t>each agency, and the grey point the accounts.</w:t>
            </w:r>
          </w:p>
        </w:tc>
      </w:tr>
    </w:tbl>
    <w:p w14:paraId="45618A61" w14:textId="77777777" w:rsidR="004E1049" w:rsidRDefault="004E1049" w:rsidP="00DB7591">
      <w:pPr>
        <w:pStyle w:val="IACSub-subheading"/>
        <w:ind w:firstLine="0"/>
        <w:rPr>
          <w:u w:val="none"/>
        </w:rPr>
        <w:sectPr w:rsidR="004E1049" w:rsidSect="004E1049">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17317CCF" w14:textId="2F2BCD86" w:rsidR="00631E90" w:rsidRDefault="00631E90">
      <w:pPr>
        <w:ind w:firstLine="0"/>
        <w:jc w:val="left"/>
      </w:pPr>
    </w:p>
    <w:p w14:paraId="2E284D57" w14:textId="77777777" w:rsidR="00A341E9" w:rsidRDefault="00A341E9" w:rsidP="00035F1A">
      <w:pPr>
        <w:pStyle w:val="IACSub-subheading"/>
        <w:ind w:firstLine="360"/>
        <w:rPr>
          <w:u w:val="none"/>
        </w:rPr>
      </w:pPr>
    </w:p>
    <w:p w14:paraId="5B2BD2B4" w14:textId="77777777" w:rsidR="00A341E9" w:rsidRDefault="00A341E9" w:rsidP="00035F1A">
      <w:pPr>
        <w:pStyle w:val="IACSub-subheading"/>
        <w:ind w:firstLine="360"/>
        <w:rPr>
          <w:u w:val="none"/>
        </w:rPr>
      </w:pPr>
    </w:p>
    <w:p w14:paraId="7EA0599E" w14:textId="0E28A8B4" w:rsidR="004E1049" w:rsidRDefault="00FC3DF4" w:rsidP="00035F1A">
      <w:pPr>
        <w:pStyle w:val="IACSub-subheading"/>
        <w:ind w:firstLine="360"/>
        <w:rPr>
          <w:u w:val="none"/>
        </w:rPr>
      </w:pPr>
      <w:r>
        <w:rPr>
          <w:u w:val="none"/>
        </w:rPr>
        <w:lastRenderedPageBreak/>
        <w:t>A Kruskal-Wallis statistical analysis</w:t>
      </w:r>
      <w:r w:rsidR="00035F1A">
        <w:rPr>
          <w:u w:val="none"/>
        </w:rPr>
        <w:t xml:space="preserve"> was performed to assess the significant </w:t>
      </w:r>
      <w:r w:rsidR="0046708D">
        <w:rPr>
          <w:u w:val="none"/>
        </w:rPr>
        <w:t>difference between the agencies</w:t>
      </w:r>
      <w:r w:rsidR="00035F1A">
        <w:rPr>
          <w:u w:val="none"/>
        </w:rPr>
        <w:t xml:space="preserve"> in term</w:t>
      </w:r>
      <w:r w:rsidR="0046708D">
        <w:rPr>
          <w:u w:val="none"/>
        </w:rPr>
        <w:t>s</w:t>
      </w:r>
      <w:r w:rsidR="00035F1A">
        <w:rPr>
          <w:u w:val="none"/>
        </w:rPr>
        <w:t xml:space="preserve"> of followers, following, favorites and tweets. The</w:t>
      </w:r>
      <w:r w:rsidR="00A33B24">
        <w:rPr>
          <w:u w:val="none"/>
        </w:rPr>
        <w:t>re was significant difference between agencies in terms of</w:t>
      </w:r>
      <w:r w:rsidR="00035F1A">
        <w:rPr>
          <w:u w:val="none"/>
        </w:rPr>
        <w:t xml:space="preserve"> number of followers (p = 0.0063, </w:t>
      </w:r>
      <w:proofErr w:type="gramStart"/>
      <w:r w:rsidR="00035F1A">
        <w:rPr>
          <w:u w:val="none"/>
        </w:rPr>
        <w:t>X</w:t>
      </w:r>
      <w:r w:rsidR="00035F1A">
        <w:rPr>
          <w:u w:val="none"/>
          <w:vertAlign w:val="superscript"/>
        </w:rPr>
        <w:t>2</w:t>
      </w:r>
      <w:r w:rsidR="00035F1A">
        <w:rPr>
          <w:u w:val="none"/>
        </w:rPr>
        <w:t>(</w:t>
      </w:r>
      <w:proofErr w:type="gramEnd"/>
      <w:r w:rsidR="00035F1A">
        <w:rPr>
          <w:u w:val="none"/>
        </w:rPr>
        <w:t>4)=14.34), number of favorites (p = 0.0124, X</w:t>
      </w:r>
      <w:r w:rsidR="00035F1A">
        <w:rPr>
          <w:u w:val="none"/>
          <w:vertAlign w:val="superscript"/>
        </w:rPr>
        <w:t>2</w:t>
      </w:r>
      <w:r w:rsidR="00035F1A">
        <w:rPr>
          <w:u w:val="none"/>
        </w:rPr>
        <w:t>(4)=12.79) and the number of tweets (p = 0.0361, X</w:t>
      </w:r>
      <w:r w:rsidR="00035F1A">
        <w:rPr>
          <w:u w:val="none"/>
          <w:vertAlign w:val="superscript"/>
        </w:rPr>
        <w:t>2</w:t>
      </w:r>
      <w:r w:rsidR="00035F1A">
        <w:rPr>
          <w:u w:val="none"/>
        </w:rPr>
        <w:t>(4)=10.27)</w:t>
      </w:r>
      <w:r w:rsidR="00A33B24">
        <w:rPr>
          <w:u w:val="none"/>
        </w:rPr>
        <w:t xml:space="preserve">. </w:t>
      </w:r>
      <w:r w:rsidR="00035F1A">
        <w:rPr>
          <w:u w:val="none"/>
        </w:rPr>
        <w:t xml:space="preserve">However, only the pairwise comparison between JAXA and Roscosmos for the number of </w:t>
      </w:r>
      <w:r w:rsidR="00E503E4">
        <w:rPr>
          <w:u w:val="none"/>
        </w:rPr>
        <w:t>followers</w:t>
      </w:r>
      <w:r w:rsidR="00035F1A">
        <w:rPr>
          <w:u w:val="none"/>
        </w:rPr>
        <w:t xml:space="preserve"> is statistically significant according to the Mann Whitney U test with a Bonferonni correction (p = 0.</w:t>
      </w:r>
      <w:r w:rsidR="004A0766">
        <w:rPr>
          <w:u w:val="none"/>
        </w:rPr>
        <w:t>0043).</w:t>
      </w:r>
      <w:r w:rsidR="0046708D">
        <w:rPr>
          <w:u w:val="none"/>
        </w:rPr>
        <w:t xml:space="preserve">  There is n</w:t>
      </w:r>
      <w:r>
        <w:rPr>
          <w:u w:val="none"/>
        </w:rPr>
        <w:t>o significant difference</w:t>
      </w:r>
      <w:r w:rsidR="00035F1A">
        <w:rPr>
          <w:u w:val="none"/>
        </w:rPr>
        <w:t xml:space="preserve"> between agencies for the number of following (p = 0.1677, </w:t>
      </w:r>
      <w:proofErr w:type="gramStart"/>
      <w:r w:rsidR="00035F1A">
        <w:rPr>
          <w:u w:val="none"/>
        </w:rPr>
        <w:t>X</w:t>
      </w:r>
      <w:r w:rsidR="00035F1A">
        <w:rPr>
          <w:u w:val="none"/>
          <w:vertAlign w:val="superscript"/>
        </w:rPr>
        <w:t>2</w:t>
      </w:r>
      <w:r w:rsidR="00035F1A">
        <w:rPr>
          <w:u w:val="none"/>
        </w:rPr>
        <w:t>(</w:t>
      </w:r>
      <w:proofErr w:type="gramEnd"/>
      <w:r w:rsidR="00035F1A">
        <w:rPr>
          <w:u w:val="none"/>
        </w:rPr>
        <w:t xml:space="preserve">4)=6.45). </w:t>
      </w:r>
    </w:p>
    <w:p w14:paraId="21ED649A" w14:textId="2D0979BA" w:rsidR="00D4346A" w:rsidRDefault="000720A9" w:rsidP="00D4346A">
      <w:pPr>
        <w:pStyle w:val="IACSub-subheading"/>
        <w:ind w:firstLine="360"/>
        <w:rPr>
          <w:u w:val="none"/>
        </w:rPr>
      </w:pPr>
      <w:r>
        <w:rPr>
          <w:u w:val="none"/>
        </w:rPr>
        <w:t>A statistical test was performed to determine if the date of the last flight was an explanatory variab</w:t>
      </w:r>
      <w:r w:rsidR="0046708D">
        <w:rPr>
          <w:u w:val="none"/>
        </w:rPr>
        <w:t>le of the basic metric. There are</w:t>
      </w:r>
      <w:r>
        <w:rPr>
          <w:u w:val="none"/>
        </w:rPr>
        <w:t xml:space="preserve"> no significant differences between categories about the number of following (p = 0.7274, </w:t>
      </w:r>
      <w:proofErr w:type="gramStart"/>
      <w:r>
        <w:rPr>
          <w:u w:val="none"/>
        </w:rPr>
        <w:t>X</w:t>
      </w:r>
      <w:r>
        <w:rPr>
          <w:u w:val="none"/>
          <w:vertAlign w:val="superscript"/>
        </w:rPr>
        <w:t>2</w:t>
      </w:r>
      <w:r>
        <w:rPr>
          <w:u w:val="none"/>
        </w:rPr>
        <w:t>(</w:t>
      </w:r>
      <w:proofErr w:type="gramEnd"/>
      <w:r>
        <w:rPr>
          <w:u w:val="none"/>
        </w:rPr>
        <w:t>7)=4.44), the number of tweets (p = 0.4184, X</w:t>
      </w:r>
      <w:r>
        <w:rPr>
          <w:u w:val="none"/>
          <w:vertAlign w:val="superscript"/>
        </w:rPr>
        <w:t>2</w:t>
      </w:r>
      <w:r w:rsidR="0046708D">
        <w:rPr>
          <w:u w:val="none"/>
        </w:rPr>
        <w:t>(7)=7.1) or</w:t>
      </w:r>
      <w:r>
        <w:rPr>
          <w:u w:val="none"/>
        </w:rPr>
        <w:t xml:space="preserve"> the number of favorites (p = 0.3471, X</w:t>
      </w:r>
      <w:r>
        <w:rPr>
          <w:u w:val="none"/>
          <w:vertAlign w:val="superscript"/>
        </w:rPr>
        <w:t>2</w:t>
      </w:r>
      <w:r>
        <w:rPr>
          <w:u w:val="none"/>
        </w:rPr>
        <w:t xml:space="preserve">(7)=7.9). However, there is a significant difference between these groups when it comes to the number of followers (p = 0.0115, </w:t>
      </w:r>
      <w:proofErr w:type="gramStart"/>
      <w:r>
        <w:rPr>
          <w:u w:val="none"/>
        </w:rPr>
        <w:t>X</w:t>
      </w:r>
      <w:r>
        <w:rPr>
          <w:u w:val="none"/>
          <w:vertAlign w:val="superscript"/>
        </w:rPr>
        <w:t>2</w:t>
      </w:r>
      <w:r>
        <w:rPr>
          <w:u w:val="none"/>
        </w:rPr>
        <w:t>(</w:t>
      </w:r>
      <w:proofErr w:type="gramEnd"/>
      <w:r>
        <w:rPr>
          <w:u w:val="none"/>
        </w:rPr>
        <w:t xml:space="preserve">7)=18.1). We observe that the astronauts who </w:t>
      </w:r>
      <w:r w:rsidR="00FC3DF4">
        <w:rPr>
          <w:u w:val="none"/>
        </w:rPr>
        <w:t>last flew</w:t>
      </w:r>
      <w:r>
        <w:rPr>
          <w:u w:val="none"/>
        </w:rPr>
        <w:t xml:space="preserve"> in 2013 have significantly more followers than the astronauts who are still </w:t>
      </w:r>
      <w:r w:rsidR="00FC3DF4">
        <w:rPr>
          <w:u w:val="none"/>
        </w:rPr>
        <w:t xml:space="preserve">astronaut </w:t>
      </w:r>
      <w:r>
        <w:rPr>
          <w:u w:val="none"/>
        </w:rPr>
        <w:t xml:space="preserve">candidates </w:t>
      </w:r>
      <w:r w:rsidR="00FC3DF4">
        <w:rPr>
          <w:u w:val="none"/>
        </w:rPr>
        <w:t xml:space="preserve">and have not flown </w:t>
      </w:r>
      <w:r>
        <w:rPr>
          <w:u w:val="none"/>
        </w:rPr>
        <w:t>(p = 0.0026). Figure 5 shows the distribution of the number of followers according to the year of the last flight, for the astronaut accounts only.</w:t>
      </w:r>
    </w:p>
    <w:p w14:paraId="4DB19815" w14:textId="77777777" w:rsidR="00D4346A" w:rsidRDefault="00D4346A" w:rsidP="00D4346A">
      <w:pPr>
        <w:pStyle w:val="IACSub-subheading"/>
        <w:ind w:firstLine="360"/>
        <w:rPr>
          <w:u w:val="none"/>
        </w:rPr>
      </w:pPr>
    </w:p>
    <w:tbl>
      <w:tblPr>
        <w:tblW w:w="0" w:type="auto"/>
        <w:tblLook w:val="04A0" w:firstRow="1" w:lastRow="0" w:firstColumn="1" w:lastColumn="0" w:noHBand="0" w:noVBand="1"/>
      </w:tblPr>
      <w:tblGrid>
        <w:gridCol w:w="4559"/>
      </w:tblGrid>
      <w:tr w:rsidR="00D4346A" w:rsidRPr="00537E19" w14:paraId="4D37F64F" w14:textId="77777777" w:rsidTr="001C033D">
        <w:tc>
          <w:tcPr>
            <w:tcW w:w="5232" w:type="dxa"/>
          </w:tcPr>
          <w:p w14:paraId="75515BB4" w14:textId="77777777" w:rsidR="00D4346A" w:rsidRPr="00537E19" w:rsidRDefault="00D4346A" w:rsidP="001C033D">
            <w:pPr>
              <w:ind w:firstLine="0"/>
            </w:pPr>
            <w:r>
              <w:rPr>
                <w:noProof/>
                <w:lang w:val="en-US"/>
              </w:rPr>
              <w:drawing>
                <wp:inline distT="0" distB="0" distL="0" distR="0" wp14:anchorId="078D44B4" wp14:editId="51916FB4">
                  <wp:extent cx="2743200" cy="1666240"/>
                  <wp:effectExtent l="0" t="0" r="0" b="10160"/>
                  <wp:docPr id="3" name="Picture 3" descr="Macintosh HD:Users:pierrebertrand:Desktop:ESA EAC:Flight:followers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errebertrand:Desktop:ESA EAC:Flight:followers3.e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666240"/>
                          </a:xfrm>
                          <a:prstGeom prst="rect">
                            <a:avLst/>
                          </a:prstGeom>
                          <a:noFill/>
                          <a:ln>
                            <a:noFill/>
                          </a:ln>
                        </pic:spPr>
                      </pic:pic>
                    </a:graphicData>
                  </a:graphic>
                </wp:inline>
              </w:drawing>
            </w:r>
          </w:p>
        </w:tc>
      </w:tr>
      <w:tr w:rsidR="00D4346A" w:rsidRPr="0099133A" w14:paraId="1DCE1F23" w14:textId="77777777" w:rsidTr="001C033D">
        <w:tc>
          <w:tcPr>
            <w:tcW w:w="5232" w:type="dxa"/>
          </w:tcPr>
          <w:p w14:paraId="1B7976C5" w14:textId="5E825DFE" w:rsidR="00D4346A" w:rsidRPr="0099133A" w:rsidRDefault="00D4346A" w:rsidP="004E3FCF">
            <w:pPr>
              <w:ind w:left="284" w:hanging="284"/>
              <w:rPr>
                <w:sz w:val="18"/>
                <w:szCs w:val="18"/>
              </w:rPr>
            </w:pPr>
            <w:r>
              <w:rPr>
                <w:sz w:val="18"/>
                <w:szCs w:val="18"/>
              </w:rPr>
              <w:t>Fig. 5</w:t>
            </w:r>
            <w:r w:rsidRPr="0099133A">
              <w:rPr>
                <w:sz w:val="18"/>
                <w:szCs w:val="18"/>
              </w:rPr>
              <w:t xml:space="preserve">: </w:t>
            </w:r>
            <w:r>
              <w:rPr>
                <w:sz w:val="18"/>
                <w:szCs w:val="18"/>
              </w:rPr>
              <w:t>Number of followers by last flight of astronauts</w:t>
            </w:r>
            <w:r w:rsidR="004E3FCF">
              <w:rPr>
                <w:sz w:val="18"/>
                <w:szCs w:val="18"/>
              </w:rPr>
              <w:t xml:space="preserve">. The </w:t>
            </w:r>
            <w:r>
              <w:rPr>
                <w:sz w:val="18"/>
                <w:szCs w:val="18"/>
              </w:rPr>
              <w:t>error bars represent the standard error.</w:t>
            </w:r>
          </w:p>
        </w:tc>
      </w:tr>
    </w:tbl>
    <w:p w14:paraId="68159AD2" w14:textId="77777777" w:rsidR="00790D12" w:rsidRDefault="00790D12" w:rsidP="00023B36">
      <w:pPr>
        <w:pStyle w:val="IACSub-subheading"/>
        <w:ind w:firstLine="0"/>
      </w:pPr>
    </w:p>
    <w:p w14:paraId="5F8FAFFB" w14:textId="77777777" w:rsidR="00FC3DF4" w:rsidRDefault="00FC3DF4" w:rsidP="00023B36">
      <w:pPr>
        <w:pStyle w:val="IACSub-subheading"/>
        <w:ind w:firstLine="0"/>
      </w:pPr>
    </w:p>
    <w:p w14:paraId="3555128E" w14:textId="77777777" w:rsidR="00FC3DF4" w:rsidRDefault="00FC3DF4" w:rsidP="00023B36">
      <w:pPr>
        <w:pStyle w:val="IACSub-subheading"/>
        <w:ind w:firstLine="0"/>
      </w:pPr>
    </w:p>
    <w:p w14:paraId="4B6EEF54" w14:textId="77777777" w:rsidR="00A341E9" w:rsidRDefault="00A341E9" w:rsidP="00023B36">
      <w:pPr>
        <w:pStyle w:val="IACSub-subheading"/>
        <w:ind w:firstLine="0"/>
      </w:pPr>
    </w:p>
    <w:p w14:paraId="79E054F6" w14:textId="77777777" w:rsidR="00A341E9" w:rsidRDefault="00A341E9" w:rsidP="00023B36">
      <w:pPr>
        <w:pStyle w:val="IACSub-subheading"/>
        <w:ind w:firstLine="0"/>
      </w:pPr>
    </w:p>
    <w:p w14:paraId="265F211A" w14:textId="77777777" w:rsidR="00FC3DF4" w:rsidRDefault="00FC3DF4" w:rsidP="00023B36">
      <w:pPr>
        <w:pStyle w:val="IACSub-subheading"/>
        <w:ind w:firstLine="0"/>
      </w:pPr>
    </w:p>
    <w:p w14:paraId="1FD123BF" w14:textId="7A5CA0BE" w:rsidR="00FC3DF4" w:rsidRPr="00FC3DF4" w:rsidRDefault="00023B36" w:rsidP="00FC3DF4">
      <w:pPr>
        <w:pStyle w:val="IACSub-subheading"/>
        <w:numPr>
          <w:ilvl w:val="0"/>
          <w:numId w:val="5"/>
        </w:numPr>
      </w:pPr>
      <w:r>
        <w:t>Tweet Content and Effects</w:t>
      </w:r>
    </w:p>
    <w:p w14:paraId="6BDC17ED" w14:textId="7C37FFCE" w:rsidR="00023B36" w:rsidRDefault="00790D12" w:rsidP="00790D12">
      <w:pPr>
        <w:pStyle w:val="IACSub-subheading"/>
        <w:rPr>
          <w:u w:val="none"/>
        </w:rPr>
      </w:pPr>
      <w:r>
        <w:rPr>
          <w:u w:val="none"/>
        </w:rPr>
        <w:t xml:space="preserve">In order to understand how </w:t>
      </w:r>
      <w:r w:rsidR="0046708D">
        <w:rPr>
          <w:u w:val="none"/>
        </w:rPr>
        <w:t>and why</w:t>
      </w:r>
      <w:r w:rsidR="00FC3DF4">
        <w:rPr>
          <w:u w:val="none"/>
        </w:rPr>
        <w:t xml:space="preserve"> an account </w:t>
      </w:r>
      <w:r>
        <w:rPr>
          <w:u w:val="none"/>
        </w:rPr>
        <w:t>reach</w:t>
      </w:r>
      <w:r w:rsidR="00FC3DF4">
        <w:rPr>
          <w:u w:val="none"/>
        </w:rPr>
        <w:t>es</w:t>
      </w:r>
      <w:r>
        <w:rPr>
          <w:u w:val="none"/>
        </w:rPr>
        <w:t xml:space="preserve"> more people, we analyse the conte</w:t>
      </w:r>
      <w:r w:rsidR="00FC3DF4">
        <w:rPr>
          <w:u w:val="none"/>
        </w:rPr>
        <w:t>nt of the tweets</w:t>
      </w:r>
      <w:r>
        <w:rPr>
          <w:u w:val="none"/>
        </w:rPr>
        <w:t>. In this section, we analysed the content of the last 200 tweets of each account, collecting information such as: the number of time</w:t>
      </w:r>
      <w:r w:rsidR="00FC3DF4">
        <w:rPr>
          <w:u w:val="none"/>
        </w:rPr>
        <w:t>s</w:t>
      </w:r>
      <w:r>
        <w:rPr>
          <w:u w:val="none"/>
        </w:rPr>
        <w:t xml:space="preserve"> o</w:t>
      </w:r>
      <w:r w:rsidR="00A76CC1">
        <w:rPr>
          <w:u w:val="none"/>
        </w:rPr>
        <w:t>ther Twitter users retweeted a</w:t>
      </w:r>
      <w:r w:rsidR="00A33B24">
        <w:rPr>
          <w:u w:val="none"/>
        </w:rPr>
        <w:t xml:space="preserve"> tweet from</w:t>
      </w:r>
      <w:r>
        <w:rPr>
          <w:u w:val="none"/>
        </w:rPr>
        <w:t xml:space="preserve"> the account</w:t>
      </w:r>
      <w:r w:rsidR="00FC3DF4">
        <w:rPr>
          <w:u w:val="none"/>
        </w:rPr>
        <w:t>, which we call</w:t>
      </w:r>
      <w:r w:rsidR="00A76CC1">
        <w:rPr>
          <w:u w:val="none"/>
        </w:rPr>
        <w:t xml:space="preserve"> number of r</w:t>
      </w:r>
      <w:r w:rsidR="00FC3DF4">
        <w:rPr>
          <w:u w:val="none"/>
        </w:rPr>
        <w:t>etweets by tweet</w:t>
      </w:r>
      <w:r w:rsidR="00A76CC1">
        <w:rPr>
          <w:u w:val="none"/>
        </w:rPr>
        <w:t>, the number of time</w:t>
      </w:r>
      <w:r w:rsidR="00FC3DF4">
        <w:rPr>
          <w:u w:val="none"/>
        </w:rPr>
        <w:t>s</w:t>
      </w:r>
      <w:r w:rsidR="00A76CC1">
        <w:rPr>
          <w:u w:val="none"/>
        </w:rPr>
        <w:t xml:space="preserve"> other Twitter users </w:t>
      </w:r>
      <w:r w:rsidR="00FC3DF4">
        <w:rPr>
          <w:u w:val="none"/>
        </w:rPr>
        <w:t xml:space="preserve">favored a tweet of the account, which we </w:t>
      </w:r>
      <w:r w:rsidR="00A76CC1">
        <w:rPr>
          <w:u w:val="none"/>
        </w:rPr>
        <w:t>called number of favorites by tweet, in this study), the percentage of tweets containing media (photo, video), and the percentage of tweets that are replies to a Twitter user.</w:t>
      </w:r>
    </w:p>
    <w:p w14:paraId="7F7FEEC5" w14:textId="587FEED5" w:rsidR="00A76CC1" w:rsidRDefault="00A76CC1" w:rsidP="00790D12">
      <w:pPr>
        <w:pStyle w:val="IACSub-subheading"/>
        <w:rPr>
          <w:u w:val="none"/>
        </w:rPr>
      </w:pPr>
      <w:r>
        <w:rPr>
          <w:u w:val="none"/>
        </w:rPr>
        <w:t>Figure 6 displays the distribution by agency of the content metrics that we studied: number of retweets by tweet, number of favorites by tweet, percentage of tweets with media and percentage of tweets that are replies. Despite the fact that JAXA seems to have a largest number of retweets and favorites by tweet</w:t>
      </w:r>
      <w:r w:rsidR="0046708D">
        <w:rPr>
          <w:u w:val="none"/>
        </w:rPr>
        <w:t>, and the</w:t>
      </w:r>
      <w:r>
        <w:rPr>
          <w:u w:val="none"/>
        </w:rPr>
        <w:t xml:space="preserve"> lowest percentage of tweets that are replies, the statistical test performed does not find any significant differences between agencies for these metrics: number of retweets by tweet (p = 0.677, </w:t>
      </w:r>
      <w:proofErr w:type="gramStart"/>
      <w:r>
        <w:rPr>
          <w:u w:val="none"/>
        </w:rPr>
        <w:t>X</w:t>
      </w:r>
      <w:r>
        <w:rPr>
          <w:u w:val="none"/>
          <w:vertAlign w:val="superscript"/>
        </w:rPr>
        <w:t>2</w:t>
      </w:r>
      <w:r>
        <w:rPr>
          <w:u w:val="none"/>
        </w:rPr>
        <w:t>(</w:t>
      </w:r>
      <w:proofErr w:type="gramEnd"/>
      <w:r>
        <w:rPr>
          <w:u w:val="none"/>
        </w:rPr>
        <w:t>4)=2.32), number of favorites by tweet (p = 0.336, X</w:t>
      </w:r>
      <w:r>
        <w:rPr>
          <w:u w:val="none"/>
          <w:vertAlign w:val="superscript"/>
        </w:rPr>
        <w:t>2</w:t>
      </w:r>
      <w:r>
        <w:rPr>
          <w:u w:val="none"/>
        </w:rPr>
        <w:t>(4)=4.58), percentage of tweets with media (p = 0.6048, X</w:t>
      </w:r>
      <w:r>
        <w:rPr>
          <w:u w:val="none"/>
          <w:vertAlign w:val="superscript"/>
        </w:rPr>
        <w:t>2</w:t>
      </w:r>
      <w:r>
        <w:rPr>
          <w:u w:val="none"/>
        </w:rPr>
        <w:t>(4)=2.73), percentage of tw</w:t>
      </w:r>
      <w:r w:rsidR="001E12CA">
        <w:rPr>
          <w:u w:val="none"/>
        </w:rPr>
        <w:t>eets that are replies (p = 0.6048</w:t>
      </w:r>
      <w:r>
        <w:rPr>
          <w:u w:val="none"/>
        </w:rPr>
        <w:t>, X</w:t>
      </w:r>
      <w:r>
        <w:rPr>
          <w:u w:val="none"/>
          <w:vertAlign w:val="superscript"/>
        </w:rPr>
        <w:t>2</w:t>
      </w:r>
      <w:r w:rsidR="001E12CA">
        <w:rPr>
          <w:u w:val="none"/>
        </w:rPr>
        <w:t>(4)=2.73</w:t>
      </w:r>
      <w:r>
        <w:rPr>
          <w:u w:val="none"/>
        </w:rPr>
        <w:t>)</w:t>
      </w:r>
      <w:r w:rsidR="001E12CA">
        <w:rPr>
          <w:u w:val="none"/>
        </w:rPr>
        <w:t xml:space="preserve">. </w:t>
      </w:r>
    </w:p>
    <w:p w14:paraId="024CDA41" w14:textId="0D89C028" w:rsidR="00937BAE" w:rsidRDefault="001C033D" w:rsidP="000513BA">
      <w:pPr>
        <w:pStyle w:val="IACSub-subheading"/>
        <w:rPr>
          <w:u w:val="none"/>
        </w:rPr>
      </w:pPr>
      <w:r>
        <w:rPr>
          <w:u w:val="none"/>
        </w:rPr>
        <w:t>The relationship between the year of the last flight and the content metric</w:t>
      </w:r>
      <w:r w:rsidR="00A33B24">
        <w:rPr>
          <w:u w:val="none"/>
        </w:rPr>
        <w:t xml:space="preserve">s </w:t>
      </w:r>
      <w:r w:rsidR="005D1E10">
        <w:rPr>
          <w:u w:val="none"/>
        </w:rPr>
        <w:t>were studied to assess any impact the astronaut’s last flight date has on these metrics (shown in Figure 7).</w:t>
      </w:r>
      <w:r>
        <w:rPr>
          <w:u w:val="none"/>
        </w:rPr>
        <w:t xml:space="preserve"> </w:t>
      </w:r>
      <w:r w:rsidR="005247C4">
        <w:rPr>
          <w:u w:val="none"/>
        </w:rPr>
        <w:t xml:space="preserve">We observe </w:t>
      </w:r>
      <w:r w:rsidR="005D1E10">
        <w:rPr>
          <w:u w:val="none"/>
        </w:rPr>
        <w:t xml:space="preserve">a </w:t>
      </w:r>
      <w:r w:rsidR="005247C4">
        <w:rPr>
          <w:u w:val="none"/>
        </w:rPr>
        <w:t xml:space="preserve">significant difference for the number of favorites by tweet (p = 0.0005, </w:t>
      </w:r>
      <w:proofErr w:type="gramStart"/>
      <w:r w:rsidR="005247C4">
        <w:rPr>
          <w:u w:val="none"/>
        </w:rPr>
        <w:t>X</w:t>
      </w:r>
      <w:r w:rsidR="005247C4">
        <w:rPr>
          <w:u w:val="none"/>
          <w:vertAlign w:val="superscript"/>
        </w:rPr>
        <w:t>2</w:t>
      </w:r>
      <w:r w:rsidR="005247C4">
        <w:rPr>
          <w:u w:val="none"/>
        </w:rPr>
        <w:t>(</w:t>
      </w:r>
      <w:proofErr w:type="gramEnd"/>
      <w:r w:rsidR="005247C4">
        <w:rPr>
          <w:u w:val="none"/>
        </w:rPr>
        <w:t>7)=26.</w:t>
      </w:r>
      <w:r w:rsidR="005D1E10">
        <w:rPr>
          <w:u w:val="none"/>
        </w:rPr>
        <w:t>12),  between the accounts when</w:t>
      </w:r>
      <w:r w:rsidR="005247C4">
        <w:rPr>
          <w:u w:val="none"/>
        </w:rPr>
        <w:t xml:space="preserve"> </w:t>
      </w:r>
      <w:r w:rsidR="005D1E10">
        <w:rPr>
          <w:u w:val="none"/>
        </w:rPr>
        <w:t xml:space="preserve">an </w:t>
      </w:r>
      <w:r w:rsidR="005247C4">
        <w:rPr>
          <w:u w:val="none"/>
        </w:rPr>
        <w:t>astronaut</w:t>
      </w:r>
      <w:r w:rsidR="00B07269">
        <w:rPr>
          <w:u w:val="none"/>
        </w:rPr>
        <w:t xml:space="preserve"> flew last in </w:t>
      </w:r>
      <w:r w:rsidR="00AC7341">
        <w:rPr>
          <w:u w:val="none"/>
        </w:rPr>
        <w:t xml:space="preserve">2010 and the </w:t>
      </w:r>
      <w:r w:rsidR="005D1E10">
        <w:rPr>
          <w:u w:val="none"/>
        </w:rPr>
        <w:t xml:space="preserve">astronaut </w:t>
      </w:r>
      <w:r w:rsidR="00AC7341">
        <w:rPr>
          <w:u w:val="none"/>
        </w:rPr>
        <w:t>candidates (p = 0.0019</w:t>
      </w:r>
      <w:r w:rsidR="00B07269">
        <w:rPr>
          <w:u w:val="none"/>
        </w:rPr>
        <w:t>)</w:t>
      </w:r>
      <w:r w:rsidR="005D1E10">
        <w:rPr>
          <w:u w:val="none"/>
        </w:rPr>
        <w:t>, and between the accounts when an</w:t>
      </w:r>
      <w:r w:rsidR="00AC7341">
        <w:rPr>
          <w:u w:val="none"/>
        </w:rPr>
        <w:t xml:space="preserve"> astronaut flew last in 2009 and the </w:t>
      </w:r>
      <w:r w:rsidR="005D1E10">
        <w:rPr>
          <w:u w:val="none"/>
        </w:rPr>
        <w:t xml:space="preserve">astronaut </w:t>
      </w:r>
      <w:r w:rsidR="00AC7341">
        <w:rPr>
          <w:u w:val="none"/>
        </w:rPr>
        <w:t>candidates accounts (p = 0.0027)</w:t>
      </w:r>
      <w:r w:rsidR="00B07269">
        <w:rPr>
          <w:u w:val="none"/>
        </w:rPr>
        <w:t>. When it comes to the percentage of tweet</w:t>
      </w:r>
      <w:r w:rsidR="005D1E10">
        <w:rPr>
          <w:u w:val="none"/>
        </w:rPr>
        <w:t>s</w:t>
      </w:r>
      <w:r w:rsidR="00B07269">
        <w:rPr>
          <w:u w:val="none"/>
        </w:rPr>
        <w:t xml:space="preserve"> with media (p = 0.0056, </w:t>
      </w:r>
      <w:proofErr w:type="gramStart"/>
      <w:r w:rsidR="00B07269">
        <w:rPr>
          <w:u w:val="none"/>
        </w:rPr>
        <w:t>X</w:t>
      </w:r>
      <w:r w:rsidR="00B07269">
        <w:rPr>
          <w:u w:val="none"/>
          <w:vertAlign w:val="superscript"/>
        </w:rPr>
        <w:t>2</w:t>
      </w:r>
      <w:r w:rsidR="00B07269">
        <w:rPr>
          <w:u w:val="none"/>
        </w:rPr>
        <w:t>(</w:t>
      </w:r>
      <w:proofErr w:type="gramEnd"/>
      <w:r w:rsidR="00B07269">
        <w:rPr>
          <w:u w:val="none"/>
        </w:rPr>
        <w:t xml:space="preserve">7)=19.88), the accounts </w:t>
      </w:r>
      <w:r w:rsidR="005D1E10">
        <w:rPr>
          <w:u w:val="none"/>
        </w:rPr>
        <w:t>of</w:t>
      </w:r>
      <w:r w:rsidR="00B07269">
        <w:rPr>
          <w:u w:val="none"/>
        </w:rPr>
        <w:t xml:space="preserve"> astronauts </w:t>
      </w:r>
      <w:r w:rsidR="005D1E10">
        <w:rPr>
          <w:u w:val="none"/>
        </w:rPr>
        <w:t xml:space="preserve">who </w:t>
      </w:r>
      <w:r w:rsidR="00B07269">
        <w:rPr>
          <w:u w:val="none"/>
        </w:rPr>
        <w:t>are currently flying share significant</w:t>
      </w:r>
      <w:r w:rsidR="0046708D">
        <w:rPr>
          <w:u w:val="none"/>
        </w:rPr>
        <w:t>ly more media than those who flew</w:t>
      </w:r>
      <w:r w:rsidR="00B07269">
        <w:rPr>
          <w:u w:val="none"/>
        </w:rPr>
        <w:t xml:space="preserve"> in 2009 (p = 0.0027). </w:t>
      </w:r>
      <w:r w:rsidR="000513BA">
        <w:rPr>
          <w:u w:val="none"/>
        </w:rPr>
        <w:t xml:space="preserve">There </w:t>
      </w:r>
      <w:r w:rsidR="00BF3808">
        <w:rPr>
          <w:u w:val="none"/>
        </w:rPr>
        <w:t>is no significant difference</w:t>
      </w:r>
      <w:r w:rsidR="000513BA">
        <w:rPr>
          <w:u w:val="none"/>
        </w:rPr>
        <w:t xml:space="preserve"> between </w:t>
      </w:r>
      <w:r w:rsidR="00BF3808">
        <w:rPr>
          <w:u w:val="none"/>
        </w:rPr>
        <w:t>years</w:t>
      </w:r>
      <w:r w:rsidR="000513BA">
        <w:rPr>
          <w:u w:val="none"/>
        </w:rPr>
        <w:t xml:space="preserve"> of flight for the</w:t>
      </w:r>
      <w:r w:rsidR="002647DA">
        <w:rPr>
          <w:u w:val="none"/>
        </w:rPr>
        <w:t xml:space="preserve"> number of retweets by tweet. </w:t>
      </w:r>
      <w:r w:rsidR="00B07269">
        <w:rPr>
          <w:u w:val="none"/>
        </w:rPr>
        <w:t xml:space="preserve">Finally, </w:t>
      </w:r>
      <w:r w:rsidR="005C6221">
        <w:rPr>
          <w:u w:val="none"/>
        </w:rPr>
        <w:t xml:space="preserve">there is </w:t>
      </w:r>
      <w:r w:rsidR="0046708D">
        <w:rPr>
          <w:u w:val="none"/>
        </w:rPr>
        <w:t xml:space="preserve">a </w:t>
      </w:r>
      <w:r w:rsidR="005C6221">
        <w:rPr>
          <w:u w:val="none"/>
        </w:rPr>
        <w:t xml:space="preserve">significant difference in the percentage of tweets that are replies (p = 0.0039, </w:t>
      </w:r>
      <w:proofErr w:type="gramStart"/>
      <w:r w:rsidR="005C6221">
        <w:rPr>
          <w:u w:val="none"/>
        </w:rPr>
        <w:t>X</w:t>
      </w:r>
      <w:r w:rsidR="005C6221">
        <w:rPr>
          <w:u w:val="none"/>
          <w:vertAlign w:val="superscript"/>
        </w:rPr>
        <w:t>2</w:t>
      </w:r>
      <w:r w:rsidR="005C6221">
        <w:rPr>
          <w:u w:val="none"/>
        </w:rPr>
        <w:t>(</w:t>
      </w:r>
      <w:proofErr w:type="gramEnd"/>
      <w:r w:rsidR="005C6221">
        <w:rPr>
          <w:u w:val="none"/>
        </w:rPr>
        <w:t>7)=30.93</w:t>
      </w:r>
      <w:r w:rsidR="00AC7341">
        <w:rPr>
          <w:u w:val="none"/>
        </w:rPr>
        <w:t xml:space="preserve">), between the </w:t>
      </w:r>
      <w:r w:rsidR="005D1E10">
        <w:rPr>
          <w:u w:val="none"/>
        </w:rPr>
        <w:t xml:space="preserve">astronaut </w:t>
      </w:r>
      <w:r w:rsidR="00AC7341">
        <w:rPr>
          <w:u w:val="none"/>
        </w:rPr>
        <w:t xml:space="preserve">candidate accounts and the accounts </w:t>
      </w:r>
      <w:r w:rsidR="005D1E10">
        <w:rPr>
          <w:u w:val="none"/>
        </w:rPr>
        <w:t>of</w:t>
      </w:r>
      <w:r w:rsidR="00AC7341">
        <w:rPr>
          <w:u w:val="none"/>
        </w:rPr>
        <w:t xml:space="preserve"> astronaut</w:t>
      </w:r>
      <w:r w:rsidR="005D1E10">
        <w:rPr>
          <w:u w:val="none"/>
        </w:rPr>
        <w:t>s who</w:t>
      </w:r>
      <w:r w:rsidR="00AC7341">
        <w:rPr>
          <w:u w:val="none"/>
        </w:rPr>
        <w:t xml:space="preserve"> last flew in 2012.</w:t>
      </w:r>
    </w:p>
    <w:p w14:paraId="30E3451B" w14:textId="77777777" w:rsidR="00937BAE" w:rsidRDefault="00937BAE">
      <w:pPr>
        <w:ind w:firstLine="0"/>
        <w:jc w:val="left"/>
      </w:pPr>
      <w:r>
        <w:br w:type="page"/>
      </w:r>
    </w:p>
    <w:p w14:paraId="4E3AE23B" w14:textId="77777777" w:rsidR="001E12CA" w:rsidRPr="000513BA" w:rsidRDefault="001E12CA" w:rsidP="000513BA">
      <w:pPr>
        <w:pStyle w:val="IACSub-subheading"/>
        <w:rPr>
          <w:u w:val="none"/>
        </w:rPr>
        <w:sectPr w:rsidR="001E12CA" w:rsidRPr="000513BA" w:rsidSect="002A5BDD">
          <w:footnotePr>
            <w:pos w:val="beneathText"/>
            <w:numFmt w:val="chicago"/>
          </w:footnotePr>
          <w:endnotePr>
            <w:numFmt w:val="decimal"/>
          </w:endnotePr>
          <w:type w:val="continuous"/>
          <w:pgSz w:w="12240" w:h="15840" w:code="1"/>
          <w:pgMar w:top="1417" w:right="1417" w:bottom="1417" w:left="1417" w:header="709" w:footer="709" w:gutter="0"/>
          <w:cols w:num="2" w:space="720"/>
          <w:docGrid w:linePitch="360"/>
        </w:sectPr>
      </w:pPr>
    </w:p>
    <w:p w14:paraId="16B462FF" w14:textId="0E4EDBA4" w:rsidR="00023B36" w:rsidRDefault="00023B36" w:rsidP="00023B36">
      <w:pPr>
        <w:pStyle w:val="IACSub-subheading"/>
        <w:ind w:firstLine="0"/>
      </w:pPr>
    </w:p>
    <w:tbl>
      <w:tblPr>
        <w:tblW w:w="9606" w:type="dxa"/>
        <w:tblLook w:val="04A0" w:firstRow="1" w:lastRow="0" w:firstColumn="1" w:lastColumn="0" w:noHBand="0" w:noVBand="1"/>
      </w:tblPr>
      <w:tblGrid>
        <w:gridCol w:w="9606"/>
      </w:tblGrid>
      <w:tr w:rsidR="001E12CA" w:rsidRPr="00537E19" w14:paraId="2B2EC588" w14:textId="77777777" w:rsidTr="001E12CA">
        <w:tc>
          <w:tcPr>
            <w:tcW w:w="9606" w:type="dxa"/>
          </w:tcPr>
          <w:p w14:paraId="0F6DC035" w14:textId="534ACA8B" w:rsidR="001E12CA" w:rsidRDefault="009F1056" w:rsidP="001E12CA">
            <w:pPr>
              <w:ind w:firstLine="0"/>
            </w:pPr>
            <w:r>
              <w:rPr>
                <w:noProof/>
                <w:lang w:val="en-US"/>
              </w:rPr>
              <w:drawing>
                <wp:anchor distT="0" distB="0" distL="114300" distR="114300" simplePos="0" relativeHeight="251664384" behindDoc="0" locked="0" layoutInCell="1" allowOverlap="1" wp14:anchorId="6F5AFCED" wp14:editId="0C4B003F">
                  <wp:simplePos x="0" y="0"/>
                  <wp:positionH relativeFrom="column">
                    <wp:posOffset>2921000</wp:posOffset>
                  </wp:positionH>
                  <wp:positionV relativeFrom="paragraph">
                    <wp:posOffset>205740</wp:posOffset>
                  </wp:positionV>
                  <wp:extent cx="2529205" cy="1799590"/>
                  <wp:effectExtent l="0" t="0" r="10795" b="3810"/>
                  <wp:wrapTight wrapText="bothSides">
                    <wp:wrapPolygon edited="0">
                      <wp:start x="7375" y="0"/>
                      <wp:lineTo x="0" y="915"/>
                      <wp:lineTo x="0" y="4573"/>
                      <wp:lineTo x="651" y="4878"/>
                      <wp:lineTo x="0" y="6402"/>
                      <wp:lineTo x="0" y="9756"/>
                      <wp:lineTo x="651" y="9756"/>
                      <wp:lineTo x="0" y="11585"/>
                      <wp:lineTo x="0" y="16158"/>
                      <wp:lineTo x="1952" y="19512"/>
                      <wp:lineTo x="2820" y="19512"/>
                      <wp:lineTo x="2820" y="21341"/>
                      <wp:lineTo x="6508" y="21341"/>
                      <wp:lineTo x="20825" y="21036"/>
                      <wp:lineTo x="20391" y="19512"/>
                      <wp:lineTo x="21475" y="17073"/>
                      <wp:lineTo x="21475" y="1219"/>
                      <wp:lineTo x="16920" y="0"/>
                      <wp:lineTo x="7375" y="0"/>
                    </wp:wrapPolygon>
                  </wp:wrapTight>
                  <wp:docPr id="22" name="Picture 22" descr="Macintosh HD:Users:pierrebertrand:Desktop:ESA EAC:Content:Finals:Favorit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pierrebertrand:Desktop:ESA EAC:Content:Finals:Favorite.eps"/>
                          <pic:cNvPicPr>
                            <a:picLocks noChangeAspect="1" noChangeArrowheads="1"/>
                          </pic:cNvPicPr>
                        </pic:nvPicPr>
                        <pic:blipFill rotWithShape="1">
                          <a:blip r:embed="rId19">
                            <a:extLst>
                              <a:ext uri="{28A0092B-C50C-407E-A947-70E740481C1C}">
                                <a14:useLocalDpi xmlns:a14="http://schemas.microsoft.com/office/drawing/2010/main" val="0"/>
                              </a:ext>
                            </a:extLst>
                          </a:blip>
                          <a:srcRect r="6660"/>
                          <a:stretch/>
                        </pic:blipFill>
                        <pic:spPr bwMode="auto">
                          <a:xfrm>
                            <a:off x="0" y="0"/>
                            <a:ext cx="2529205" cy="1799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360" behindDoc="0" locked="0" layoutInCell="1" allowOverlap="1" wp14:anchorId="0A918954" wp14:editId="09550445">
                  <wp:simplePos x="0" y="0"/>
                  <wp:positionH relativeFrom="column">
                    <wp:posOffset>163195</wp:posOffset>
                  </wp:positionH>
                  <wp:positionV relativeFrom="paragraph">
                    <wp:posOffset>153670</wp:posOffset>
                  </wp:positionV>
                  <wp:extent cx="2249805" cy="1799590"/>
                  <wp:effectExtent l="0" t="0" r="10795" b="3810"/>
                  <wp:wrapTight wrapText="bothSides">
                    <wp:wrapPolygon edited="0">
                      <wp:start x="6828" y="0"/>
                      <wp:lineTo x="0" y="915"/>
                      <wp:lineTo x="0" y="14329"/>
                      <wp:lineTo x="488" y="17073"/>
                      <wp:lineTo x="1463" y="19512"/>
                      <wp:lineTo x="2682" y="19512"/>
                      <wp:lineTo x="2682" y="21341"/>
                      <wp:lineTo x="6828" y="21341"/>
                      <wp:lineTo x="20972" y="21036"/>
                      <wp:lineTo x="20484" y="19512"/>
                      <wp:lineTo x="21460" y="17682"/>
                      <wp:lineTo x="21460" y="915"/>
                      <wp:lineTo x="17314" y="0"/>
                      <wp:lineTo x="6828" y="0"/>
                    </wp:wrapPolygon>
                  </wp:wrapTight>
                  <wp:docPr id="21" name="Picture 21" descr="Macintosh HD:Users:pierrebertrand:Desktop:ESA EAC:Content:Finals:Retweet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pierrebertrand:Desktop:ESA EAC:Content:Finals:Retweets.eps"/>
                          <pic:cNvPicPr>
                            <a:picLocks noChangeAspect="1" noChangeArrowheads="1"/>
                          </pic:cNvPicPr>
                        </pic:nvPicPr>
                        <pic:blipFill rotWithShape="1">
                          <a:blip r:embed="rId20">
                            <a:extLst>
                              <a:ext uri="{28A0092B-C50C-407E-A947-70E740481C1C}">
                                <a14:useLocalDpi xmlns:a14="http://schemas.microsoft.com/office/drawing/2010/main" val="0"/>
                              </a:ext>
                            </a:extLst>
                          </a:blip>
                          <a:srcRect r="6309"/>
                          <a:stretch/>
                        </pic:blipFill>
                        <pic:spPr bwMode="auto">
                          <a:xfrm>
                            <a:off x="0" y="0"/>
                            <a:ext cx="2249805" cy="1799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0" locked="0" layoutInCell="1" allowOverlap="1" wp14:anchorId="599CF47E" wp14:editId="6421AB5E">
                  <wp:simplePos x="0" y="0"/>
                  <wp:positionH relativeFrom="column">
                    <wp:posOffset>188595</wp:posOffset>
                  </wp:positionH>
                  <wp:positionV relativeFrom="paragraph">
                    <wp:posOffset>2066290</wp:posOffset>
                  </wp:positionV>
                  <wp:extent cx="2351405" cy="1799590"/>
                  <wp:effectExtent l="0" t="0" r="10795" b="3810"/>
                  <wp:wrapTight wrapText="bothSides">
                    <wp:wrapPolygon edited="0">
                      <wp:start x="6300" y="0"/>
                      <wp:lineTo x="0" y="915"/>
                      <wp:lineTo x="0" y="17073"/>
                      <wp:lineTo x="2567" y="19512"/>
                      <wp:lineTo x="2567" y="21341"/>
                      <wp:lineTo x="6533" y="21341"/>
                      <wp:lineTo x="20999" y="21036"/>
                      <wp:lineTo x="20533" y="19512"/>
                      <wp:lineTo x="21466" y="17073"/>
                      <wp:lineTo x="21466" y="915"/>
                      <wp:lineTo x="17033" y="0"/>
                      <wp:lineTo x="6300" y="0"/>
                    </wp:wrapPolygon>
                  </wp:wrapTight>
                  <wp:docPr id="23" name="Picture 23" descr="Macintosh HD:Users:pierrebertrand:Desktop:ESA EAC:Content:Finals:Medi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pierrebertrand:Desktop:ESA EAC:Content:Finals:Media.eps"/>
                          <pic:cNvPicPr>
                            <a:picLocks noChangeAspect="1" noChangeArrowheads="1"/>
                          </pic:cNvPicPr>
                        </pic:nvPicPr>
                        <pic:blipFill rotWithShape="1">
                          <a:blip r:embed="rId21">
                            <a:extLst>
                              <a:ext uri="{28A0092B-C50C-407E-A947-70E740481C1C}">
                                <a14:useLocalDpi xmlns:a14="http://schemas.microsoft.com/office/drawing/2010/main" val="0"/>
                              </a:ext>
                            </a:extLst>
                          </a:blip>
                          <a:srcRect r="6225"/>
                          <a:stretch/>
                        </pic:blipFill>
                        <pic:spPr bwMode="auto">
                          <a:xfrm>
                            <a:off x="0" y="0"/>
                            <a:ext cx="2351405" cy="1799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6432" behindDoc="0" locked="0" layoutInCell="1" allowOverlap="1" wp14:anchorId="3F3157B0" wp14:editId="5621CE7B">
                  <wp:simplePos x="0" y="0"/>
                  <wp:positionH relativeFrom="column">
                    <wp:posOffset>2906395</wp:posOffset>
                  </wp:positionH>
                  <wp:positionV relativeFrom="paragraph">
                    <wp:posOffset>2098040</wp:posOffset>
                  </wp:positionV>
                  <wp:extent cx="2496185" cy="1797050"/>
                  <wp:effectExtent l="0" t="0" r="0" b="6350"/>
                  <wp:wrapTight wrapText="bothSides">
                    <wp:wrapPolygon edited="0">
                      <wp:start x="5934" y="0"/>
                      <wp:lineTo x="0" y="916"/>
                      <wp:lineTo x="0" y="17097"/>
                      <wp:lineTo x="1319" y="19539"/>
                      <wp:lineTo x="2637" y="19539"/>
                      <wp:lineTo x="2637" y="21371"/>
                      <wp:lineTo x="6374" y="21371"/>
                      <wp:lineTo x="20880" y="21066"/>
                      <wp:lineTo x="20441" y="19539"/>
                      <wp:lineTo x="21320" y="17097"/>
                      <wp:lineTo x="21320" y="916"/>
                      <wp:lineTo x="17144" y="0"/>
                      <wp:lineTo x="5934" y="0"/>
                    </wp:wrapPolygon>
                  </wp:wrapTight>
                  <wp:docPr id="24" name="Picture 24" descr="Macintosh HD:Users:pierrebertrand:Desktop:ESA EAC:Content:Finals:Repli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pierrebertrand:Desktop:ESA EAC:Content:Finals:Replies.eps"/>
                          <pic:cNvPicPr>
                            <a:picLocks noChangeAspect="1" noChangeArrowheads="1"/>
                          </pic:cNvPicPr>
                        </pic:nvPicPr>
                        <pic:blipFill rotWithShape="1">
                          <a:blip r:embed="rId22">
                            <a:extLst>
                              <a:ext uri="{28A0092B-C50C-407E-A947-70E740481C1C}">
                                <a14:useLocalDpi xmlns:a14="http://schemas.microsoft.com/office/drawing/2010/main" val="0"/>
                              </a:ext>
                            </a:extLst>
                          </a:blip>
                          <a:srcRect r="7027"/>
                          <a:stretch/>
                        </pic:blipFill>
                        <pic:spPr bwMode="auto">
                          <a:xfrm>
                            <a:off x="0" y="0"/>
                            <a:ext cx="2496185" cy="1797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35F57" w14:textId="0E7FAE34" w:rsidR="001E12CA" w:rsidRDefault="001E12CA" w:rsidP="001E12CA">
            <w:pPr>
              <w:ind w:firstLine="0"/>
            </w:pPr>
          </w:p>
          <w:p w14:paraId="651D34EA" w14:textId="1F5BFD13" w:rsidR="001E12CA" w:rsidRDefault="001E12CA" w:rsidP="001E12CA">
            <w:pPr>
              <w:ind w:firstLine="0"/>
            </w:pPr>
          </w:p>
          <w:p w14:paraId="2C83EA93" w14:textId="659293E7" w:rsidR="001E12CA" w:rsidRDefault="001E12CA" w:rsidP="001E12CA">
            <w:pPr>
              <w:ind w:firstLine="0"/>
            </w:pPr>
          </w:p>
          <w:p w14:paraId="5BCAC81E" w14:textId="4616CCB8" w:rsidR="001E12CA" w:rsidRDefault="001E12CA" w:rsidP="001E12CA">
            <w:pPr>
              <w:ind w:firstLine="0"/>
            </w:pPr>
          </w:p>
          <w:p w14:paraId="5662E66D" w14:textId="29113944" w:rsidR="001E12CA" w:rsidRPr="00537E19" w:rsidRDefault="001E12CA" w:rsidP="001E12CA">
            <w:pPr>
              <w:ind w:firstLine="0"/>
            </w:pPr>
          </w:p>
        </w:tc>
      </w:tr>
      <w:tr w:rsidR="001E12CA" w:rsidRPr="0099133A" w14:paraId="4BA7A601" w14:textId="77777777" w:rsidTr="001E12CA">
        <w:tc>
          <w:tcPr>
            <w:tcW w:w="9606" w:type="dxa"/>
          </w:tcPr>
          <w:p w14:paraId="3C5CB565" w14:textId="399D574D" w:rsidR="001E12CA" w:rsidRPr="0099133A" w:rsidRDefault="001E12CA" w:rsidP="00A664A7">
            <w:pPr>
              <w:ind w:left="284" w:hanging="284"/>
              <w:rPr>
                <w:sz w:val="18"/>
                <w:szCs w:val="18"/>
              </w:rPr>
            </w:pPr>
            <w:r>
              <w:rPr>
                <w:sz w:val="18"/>
                <w:szCs w:val="18"/>
              </w:rPr>
              <w:t>Fig. 6</w:t>
            </w:r>
            <w:r w:rsidRPr="0099133A">
              <w:rPr>
                <w:sz w:val="18"/>
                <w:szCs w:val="18"/>
              </w:rPr>
              <w:t xml:space="preserve">: </w:t>
            </w:r>
            <w:r>
              <w:rPr>
                <w:sz w:val="18"/>
                <w:szCs w:val="18"/>
              </w:rPr>
              <w:t xml:space="preserve">Content </w:t>
            </w:r>
            <w:r w:rsidRPr="0099133A">
              <w:rPr>
                <w:sz w:val="18"/>
                <w:szCs w:val="18"/>
              </w:rPr>
              <w:t xml:space="preserve">metrics of the Twitter accounts: a. </w:t>
            </w:r>
            <w:r>
              <w:rPr>
                <w:sz w:val="18"/>
                <w:szCs w:val="18"/>
              </w:rPr>
              <w:t>Number of retweets by tweet, b. Number of favourite by tweet</w:t>
            </w:r>
            <w:r w:rsidRPr="0099133A">
              <w:rPr>
                <w:sz w:val="18"/>
                <w:szCs w:val="18"/>
              </w:rPr>
              <w:t xml:space="preserve">, c. </w:t>
            </w:r>
            <w:r w:rsidR="00A664A7">
              <w:rPr>
                <w:sz w:val="18"/>
                <w:szCs w:val="18"/>
              </w:rPr>
              <w:t>Percentage of tweets with media</w:t>
            </w:r>
            <w:r w:rsidRPr="0099133A">
              <w:rPr>
                <w:sz w:val="18"/>
                <w:szCs w:val="18"/>
              </w:rPr>
              <w:t xml:space="preserve">, d. </w:t>
            </w:r>
            <w:r w:rsidR="00A664A7">
              <w:rPr>
                <w:sz w:val="18"/>
                <w:szCs w:val="18"/>
              </w:rPr>
              <w:t>Percentage of tweets that are replies</w:t>
            </w:r>
            <w:r>
              <w:rPr>
                <w:sz w:val="18"/>
                <w:szCs w:val="18"/>
              </w:rPr>
              <w:t>. The error bars represent</w:t>
            </w:r>
            <w:r w:rsidRPr="0099133A">
              <w:rPr>
                <w:sz w:val="18"/>
                <w:szCs w:val="18"/>
              </w:rPr>
              <w:t xml:space="preserve"> the standard error of the accounts within an agency.</w:t>
            </w:r>
          </w:p>
        </w:tc>
      </w:tr>
    </w:tbl>
    <w:p w14:paraId="780A1DBE" w14:textId="77777777" w:rsidR="001E12CA" w:rsidRDefault="001E12CA" w:rsidP="00023B36">
      <w:pPr>
        <w:pStyle w:val="IACSub-subheading"/>
        <w:ind w:firstLine="0"/>
        <w:sectPr w:rsidR="001E12CA" w:rsidSect="001E12CA">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2146969F" w14:textId="595DA184" w:rsidR="001E12CA" w:rsidRDefault="001E12CA" w:rsidP="00023B36">
      <w:pPr>
        <w:pStyle w:val="IACSub-subheading"/>
        <w:ind w:firstLine="0"/>
      </w:pPr>
    </w:p>
    <w:tbl>
      <w:tblPr>
        <w:tblW w:w="9606" w:type="dxa"/>
        <w:tblLook w:val="04A0" w:firstRow="1" w:lastRow="0" w:firstColumn="1" w:lastColumn="0" w:noHBand="0" w:noVBand="1"/>
      </w:tblPr>
      <w:tblGrid>
        <w:gridCol w:w="9606"/>
      </w:tblGrid>
      <w:tr w:rsidR="000513BA" w:rsidRPr="00537E19" w14:paraId="7FB4CD34" w14:textId="77777777" w:rsidTr="000513BA">
        <w:tc>
          <w:tcPr>
            <w:tcW w:w="9606" w:type="dxa"/>
          </w:tcPr>
          <w:p w14:paraId="6116461D" w14:textId="08F2C76C" w:rsidR="000513BA" w:rsidRDefault="00B20054" w:rsidP="009F1056">
            <w:pPr>
              <w:ind w:firstLine="0"/>
              <w:jc w:val="center"/>
            </w:pPr>
            <w:r>
              <w:rPr>
                <w:noProof/>
                <w:lang w:val="en-US"/>
              </w:rPr>
              <w:drawing>
                <wp:inline distT="0" distB="0" distL="0" distR="0" wp14:anchorId="1635DD1A" wp14:editId="2FCDE5B9">
                  <wp:extent cx="2932548" cy="1404000"/>
                  <wp:effectExtent l="0" t="0" r="0" b="0"/>
                  <wp:docPr id="18" name="Picture 18" descr="Macintosh HD:Users:pierrebertrand:Desktop:ESA EAC:Flight:favorite2bi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errebertrand:Desktop:ESA EAC:Flight:favorite2bis.eps"/>
                          <pic:cNvPicPr>
                            <a:picLocks noChangeAspect="1" noChangeArrowheads="1"/>
                          </pic:cNvPicPr>
                        </pic:nvPicPr>
                        <pic:blipFill rotWithShape="1">
                          <a:blip r:embed="rId23">
                            <a:extLst>
                              <a:ext uri="{28A0092B-C50C-407E-A947-70E740481C1C}">
                                <a14:useLocalDpi xmlns:a14="http://schemas.microsoft.com/office/drawing/2010/main" val="0"/>
                              </a:ext>
                            </a:extLst>
                          </a:blip>
                          <a:srcRect l="4607" r="6996"/>
                          <a:stretch/>
                        </pic:blipFill>
                        <pic:spPr bwMode="auto">
                          <a:xfrm>
                            <a:off x="0" y="0"/>
                            <a:ext cx="2932548" cy="1404000"/>
                          </a:xfrm>
                          <a:prstGeom prst="rect">
                            <a:avLst/>
                          </a:prstGeom>
                          <a:noFill/>
                          <a:ln>
                            <a:noFill/>
                          </a:ln>
                          <a:extLst>
                            <a:ext uri="{53640926-AAD7-44d8-BBD7-CCE9431645EC}">
                              <a14:shadowObscured xmlns:a14="http://schemas.microsoft.com/office/drawing/2010/main"/>
                            </a:ext>
                          </a:extLst>
                        </pic:spPr>
                      </pic:pic>
                    </a:graphicData>
                  </a:graphic>
                </wp:inline>
              </w:drawing>
            </w:r>
            <w:r w:rsidR="00BF3808">
              <w:rPr>
                <w:noProof/>
                <w:lang w:val="en-US"/>
              </w:rPr>
              <w:drawing>
                <wp:inline distT="0" distB="0" distL="0" distR="0" wp14:anchorId="3785825D" wp14:editId="29CB1716">
                  <wp:extent cx="3002927" cy="1440000"/>
                  <wp:effectExtent l="0" t="0" r="0" b="8255"/>
                  <wp:docPr id="19" name="Picture 19" descr="Macintosh HD:Users:pierrebertrand:Desktop:ESA EAC:Flight:Medi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ierrebertrand:Desktop:ESA EAC:Flight:Media.eps"/>
                          <pic:cNvPicPr>
                            <a:picLocks noChangeAspect="1" noChangeArrowheads="1"/>
                          </pic:cNvPicPr>
                        </pic:nvPicPr>
                        <pic:blipFill rotWithShape="1">
                          <a:blip r:embed="rId24">
                            <a:extLst>
                              <a:ext uri="{28A0092B-C50C-407E-A947-70E740481C1C}">
                                <a14:useLocalDpi xmlns:a14="http://schemas.microsoft.com/office/drawing/2010/main" val="0"/>
                              </a:ext>
                            </a:extLst>
                          </a:blip>
                          <a:srcRect l="5451" r="7155"/>
                          <a:stretch/>
                        </pic:blipFill>
                        <pic:spPr bwMode="auto">
                          <a:xfrm>
                            <a:off x="0" y="0"/>
                            <a:ext cx="3002927"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7DF1DF" w14:textId="56E2CCBA" w:rsidR="009F1056" w:rsidRPr="00537E19" w:rsidRDefault="00BF3808" w:rsidP="009F1056">
            <w:pPr>
              <w:ind w:firstLine="0"/>
              <w:jc w:val="center"/>
            </w:pPr>
            <w:r>
              <w:rPr>
                <w:noProof/>
                <w:lang w:val="en-US"/>
              </w:rPr>
              <w:drawing>
                <wp:inline distT="0" distB="0" distL="0" distR="0" wp14:anchorId="7A81F35F" wp14:editId="4B04A341">
                  <wp:extent cx="3207554" cy="1440000"/>
                  <wp:effectExtent l="0" t="0" r="0" b="8255"/>
                  <wp:docPr id="20" name="Picture 20" descr="Macintosh HD:Users:pierrebertrand:Desktop:ESA EAC:Flight:repli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ierrebertrand:Desktop:ESA EAC:Flight:replies.eps"/>
                          <pic:cNvPicPr>
                            <a:picLocks noChangeAspect="1" noChangeArrowheads="1"/>
                          </pic:cNvPicPr>
                        </pic:nvPicPr>
                        <pic:blipFill rotWithShape="1">
                          <a:blip r:embed="rId25">
                            <a:extLst>
                              <a:ext uri="{28A0092B-C50C-407E-A947-70E740481C1C}">
                                <a14:useLocalDpi xmlns:a14="http://schemas.microsoft.com/office/drawing/2010/main" val="0"/>
                              </a:ext>
                            </a:extLst>
                          </a:blip>
                          <a:srcRect l="4769" r="6815"/>
                          <a:stretch/>
                        </pic:blipFill>
                        <pic:spPr bwMode="auto">
                          <a:xfrm>
                            <a:off x="0" y="0"/>
                            <a:ext cx="3207554"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13BA" w:rsidRPr="0099133A" w14:paraId="38539DD1" w14:textId="77777777" w:rsidTr="000513BA">
        <w:tc>
          <w:tcPr>
            <w:tcW w:w="9606" w:type="dxa"/>
          </w:tcPr>
          <w:p w14:paraId="563131E2" w14:textId="4B30CA10" w:rsidR="000513BA" w:rsidRPr="0099133A" w:rsidRDefault="000513BA" w:rsidP="000513BA">
            <w:pPr>
              <w:ind w:left="284" w:hanging="284"/>
              <w:rPr>
                <w:sz w:val="18"/>
                <w:szCs w:val="18"/>
              </w:rPr>
            </w:pPr>
            <w:r>
              <w:rPr>
                <w:sz w:val="18"/>
                <w:szCs w:val="18"/>
              </w:rPr>
              <w:t>Fig. 7</w:t>
            </w:r>
            <w:r w:rsidRPr="0099133A">
              <w:rPr>
                <w:sz w:val="18"/>
                <w:szCs w:val="18"/>
              </w:rPr>
              <w:t xml:space="preserve">: </w:t>
            </w:r>
            <w:r>
              <w:rPr>
                <w:sz w:val="18"/>
                <w:szCs w:val="18"/>
              </w:rPr>
              <w:t xml:space="preserve">Effect of astronaut’s flight </w:t>
            </w:r>
            <w:r w:rsidR="005D1E10">
              <w:rPr>
                <w:sz w:val="18"/>
                <w:szCs w:val="18"/>
              </w:rPr>
              <w:t>on the content of the tweets: 7</w:t>
            </w:r>
            <w:r>
              <w:rPr>
                <w:sz w:val="18"/>
                <w:szCs w:val="18"/>
              </w:rPr>
              <w:t xml:space="preserve">a. </w:t>
            </w:r>
            <w:r w:rsidR="005D1E10">
              <w:rPr>
                <w:sz w:val="18"/>
                <w:szCs w:val="18"/>
              </w:rPr>
              <w:t>Number of favorites by tweet, 7</w:t>
            </w:r>
            <w:r>
              <w:rPr>
                <w:sz w:val="18"/>
                <w:szCs w:val="18"/>
              </w:rPr>
              <w:t>b.</w:t>
            </w:r>
            <w:r w:rsidR="002647DA">
              <w:rPr>
                <w:sz w:val="18"/>
                <w:szCs w:val="18"/>
              </w:rPr>
              <w:t xml:space="preserve"> Per</w:t>
            </w:r>
            <w:r w:rsidR="005D1E10">
              <w:rPr>
                <w:sz w:val="18"/>
                <w:szCs w:val="18"/>
              </w:rPr>
              <w:t>centage of tweets with media, 7</w:t>
            </w:r>
            <w:r w:rsidR="002647DA">
              <w:rPr>
                <w:sz w:val="18"/>
                <w:szCs w:val="18"/>
              </w:rPr>
              <w:t>c. Percentage of tweets that are replies</w:t>
            </w:r>
          </w:p>
        </w:tc>
      </w:tr>
    </w:tbl>
    <w:p w14:paraId="17AF9144" w14:textId="77777777" w:rsidR="000513BA" w:rsidRDefault="000513BA" w:rsidP="00023B36">
      <w:pPr>
        <w:pStyle w:val="IACSub-subheading"/>
        <w:ind w:firstLine="0"/>
        <w:sectPr w:rsidR="000513BA" w:rsidSect="000513BA">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06D434C9" w14:textId="080089B5" w:rsidR="000513BA" w:rsidRDefault="000513BA" w:rsidP="00023B36">
      <w:pPr>
        <w:pStyle w:val="IACSub-subheading"/>
        <w:ind w:firstLine="0"/>
      </w:pPr>
    </w:p>
    <w:p w14:paraId="15F9A6D7" w14:textId="77777777" w:rsidR="000513BA" w:rsidRDefault="000513BA" w:rsidP="00023B36">
      <w:pPr>
        <w:pStyle w:val="IACSub-subheading"/>
        <w:ind w:firstLine="0"/>
      </w:pPr>
    </w:p>
    <w:p w14:paraId="258232D7" w14:textId="77777777" w:rsidR="000513BA" w:rsidRDefault="000513BA" w:rsidP="00023B36">
      <w:pPr>
        <w:pStyle w:val="IACSub-subheading"/>
        <w:ind w:firstLine="0"/>
      </w:pPr>
    </w:p>
    <w:p w14:paraId="0EE52672" w14:textId="77777777" w:rsidR="000513BA" w:rsidRDefault="000513BA" w:rsidP="00023B36">
      <w:pPr>
        <w:pStyle w:val="IACSub-subheading"/>
        <w:ind w:firstLine="0"/>
      </w:pPr>
    </w:p>
    <w:p w14:paraId="2C0D1E44" w14:textId="77777777" w:rsidR="001E12CA" w:rsidRDefault="001E12CA" w:rsidP="00023B36">
      <w:pPr>
        <w:pStyle w:val="IACSub-subheading"/>
        <w:ind w:firstLine="0"/>
      </w:pPr>
    </w:p>
    <w:p w14:paraId="1A07E069" w14:textId="77777777" w:rsidR="00BF3808" w:rsidRDefault="00BF3808" w:rsidP="00023B36">
      <w:pPr>
        <w:pStyle w:val="IACSub-subheading"/>
        <w:ind w:firstLine="0"/>
      </w:pPr>
    </w:p>
    <w:p w14:paraId="0CCAD81B" w14:textId="77777777" w:rsidR="00466AFC" w:rsidRDefault="00466AFC" w:rsidP="007D64E7">
      <w:pPr>
        <w:pStyle w:val="IACSub-subheading"/>
        <w:rPr>
          <w:u w:val="none"/>
        </w:rPr>
        <w:sectPr w:rsidR="00466AFC" w:rsidSect="002A5BDD">
          <w:footnotePr>
            <w:pos w:val="beneathText"/>
            <w:numFmt w:val="chicago"/>
          </w:footnotePr>
          <w:endnotePr>
            <w:numFmt w:val="decimal"/>
          </w:endnotePr>
          <w:type w:val="continuous"/>
          <w:pgSz w:w="12240" w:h="15840" w:code="1"/>
          <w:pgMar w:top="1417" w:right="1417" w:bottom="1417" w:left="1417" w:header="709" w:footer="709" w:gutter="0"/>
          <w:cols w:num="2" w:space="720"/>
          <w:docGrid w:linePitch="360"/>
        </w:sectPr>
      </w:pPr>
    </w:p>
    <w:p w14:paraId="5098A0CF" w14:textId="1A2EF051" w:rsidR="0049260D" w:rsidRDefault="007D64E7" w:rsidP="000E3D7F">
      <w:pPr>
        <w:pStyle w:val="IACSub-subheading"/>
        <w:rPr>
          <w:u w:val="none"/>
        </w:rPr>
      </w:pPr>
      <w:r>
        <w:rPr>
          <w:u w:val="none"/>
        </w:rPr>
        <w:lastRenderedPageBreak/>
        <w:t>Assessing the reasons why tweets are retweeted and how an account gains in influ</w:t>
      </w:r>
      <w:r w:rsidR="00FC65FB">
        <w:rPr>
          <w:u w:val="none"/>
        </w:rPr>
        <w:t>ence is crucial to better reach and interact with the public</w:t>
      </w:r>
      <w:r>
        <w:rPr>
          <w:u w:val="none"/>
        </w:rPr>
        <w:t xml:space="preserve">. </w:t>
      </w:r>
      <w:r w:rsidR="00D52C82">
        <w:rPr>
          <w:u w:val="none"/>
        </w:rPr>
        <w:t>Sharing media such as pictures or video seems an efficient way to interact and inspire the publ</w:t>
      </w:r>
      <w:r w:rsidR="00FC65FB">
        <w:rPr>
          <w:u w:val="none"/>
        </w:rPr>
        <w:t>ic. In this section, we quantified</w:t>
      </w:r>
      <w:r w:rsidR="00D52C82">
        <w:rPr>
          <w:u w:val="none"/>
        </w:rPr>
        <w:t xml:space="preserve"> this effect. </w:t>
      </w:r>
      <w:r w:rsidR="005D1E10">
        <w:rPr>
          <w:u w:val="none"/>
        </w:rPr>
        <w:t>Figure 8</w:t>
      </w:r>
      <w:r w:rsidR="00AA101E">
        <w:rPr>
          <w:u w:val="none"/>
        </w:rPr>
        <w:t xml:space="preserve">a. </w:t>
      </w:r>
      <w:r w:rsidR="00210AA4">
        <w:rPr>
          <w:u w:val="none"/>
        </w:rPr>
        <w:t xml:space="preserve">relates how often an account has </w:t>
      </w:r>
      <w:r w:rsidR="00AA101E">
        <w:rPr>
          <w:u w:val="none"/>
        </w:rPr>
        <w:t xml:space="preserve">been retweeted with how often </w:t>
      </w:r>
      <w:r w:rsidR="00210AA4">
        <w:rPr>
          <w:u w:val="none"/>
        </w:rPr>
        <w:t xml:space="preserve">media was </w:t>
      </w:r>
      <w:r w:rsidR="00AA101E">
        <w:rPr>
          <w:u w:val="none"/>
        </w:rPr>
        <w:t xml:space="preserve">shared </w:t>
      </w:r>
      <w:r w:rsidR="00210AA4">
        <w:rPr>
          <w:u w:val="none"/>
        </w:rPr>
        <w:t>in a tweet. A</w:t>
      </w:r>
      <w:r w:rsidR="00AA101E">
        <w:rPr>
          <w:u w:val="none"/>
        </w:rPr>
        <w:t xml:space="preserve">ccounts </w:t>
      </w:r>
      <w:r w:rsidR="00FC65FB">
        <w:rPr>
          <w:u w:val="none"/>
        </w:rPr>
        <w:t xml:space="preserve">that tend to </w:t>
      </w:r>
      <w:r w:rsidR="00AA101E">
        <w:rPr>
          <w:u w:val="none"/>
        </w:rPr>
        <w:t xml:space="preserve">share more media </w:t>
      </w:r>
      <w:r w:rsidR="00210AA4">
        <w:rPr>
          <w:u w:val="none"/>
        </w:rPr>
        <w:t>are</w:t>
      </w:r>
      <w:r w:rsidR="00AA101E">
        <w:rPr>
          <w:u w:val="none"/>
        </w:rPr>
        <w:t xml:space="preserve"> retweeted more.</w:t>
      </w:r>
      <w:r w:rsidR="005D1E10">
        <w:rPr>
          <w:u w:val="none"/>
        </w:rPr>
        <w:t xml:space="preserve"> Figure 8</w:t>
      </w:r>
      <w:r w:rsidR="009D25BC">
        <w:rPr>
          <w:u w:val="none"/>
        </w:rPr>
        <w:t xml:space="preserve">b. </w:t>
      </w:r>
      <w:r w:rsidR="00210AA4">
        <w:rPr>
          <w:u w:val="none"/>
        </w:rPr>
        <w:t xml:space="preserve">similarly shows how the percentage of tweets with media affects the number of </w:t>
      </w:r>
      <w:proofErr w:type="spellStart"/>
      <w:r w:rsidR="00210AA4">
        <w:rPr>
          <w:u w:val="none"/>
        </w:rPr>
        <w:t>retweets</w:t>
      </w:r>
      <w:proofErr w:type="spellEnd"/>
      <w:r w:rsidR="00210AA4">
        <w:rPr>
          <w:u w:val="none"/>
        </w:rPr>
        <w:t xml:space="preserve"> and</w:t>
      </w:r>
      <w:r w:rsidR="009D25BC">
        <w:rPr>
          <w:u w:val="none"/>
        </w:rPr>
        <w:t xml:space="preserve"> favorites received by tweet. There is </w:t>
      </w:r>
      <w:r w:rsidR="005D1E10">
        <w:rPr>
          <w:u w:val="none"/>
        </w:rPr>
        <w:t xml:space="preserve">a </w:t>
      </w:r>
      <w:r w:rsidR="009D25BC">
        <w:rPr>
          <w:u w:val="none"/>
        </w:rPr>
        <w:t>significant differenc</w:t>
      </w:r>
      <w:r w:rsidR="00FC65FB">
        <w:rPr>
          <w:u w:val="none"/>
        </w:rPr>
        <w:t>e between the groups that share</w:t>
      </w:r>
      <w:r w:rsidR="009D25BC">
        <w:rPr>
          <w:u w:val="none"/>
        </w:rPr>
        <w:t xml:space="preserve"> </w:t>
      </w:r>
      <w:r w:rsidR="005D1E10">
        <w:rPr>
          <w:u w:val="none"/>
        </w:rPr>
        <w:t xml:space="preserve">&lt; </w:t>
      </w:r>
      <w:r w:rsidR="009D25BC">
        <w:rPr>
          <w:u w:val="none"/>
        </w:rPr>
        <w:t>30% of media, between 30% and 60%</w:t>
      </w:r>
      <w:r w:rsidR="00FC65FB">
        <w:rPr>
          <w:u w:val="none"/>
        </w:rPr>
        <w:t>,</w:t>
      </w:r>
      <w:r w:rsidR="009D25BC">
        <w:rPr>
          <w:u w:val="none"/>
        </w:rPr>
        <w:t xml:space="preserve"> and th</w:t>
      </w:r>
      <w:r w:rsidR="00FC65FB">
        <w:rPr>
          <w:u w:val="none"/>
        </w:rPr>
        <w:t>ose th</w:t>
      </w:r>
      <w:r w:rsidR="009D25BC">
        <w:rPr>
          <w:u w:val="none"/>
        </w:rPr>
        <w:t xml:space="preserve">at share </w:t>
      </w:r>
      <w:r w:rsidR="005D1E10">
        <w:rPr>
          <w:u w:val="none"/>
        </w:rPr>
        <w:t>&gt;</w:t>
      </w:r>
      <w:r w:rsidR="00884216">
        <w:rPr>
          <w:u w:val="none"/>
        </w:rPr>
        <w:t xml:space="preserve"> 60% (retweets: </w:t>
      </w:r>
      <w:r w:rsidR="00210AA4">
        <w:rPr>
          <w:u w:val="none"/>
        </w:rPr>
        <w:t xml:space="preserve">p </w:t>
      </w:r>
      <w:r w:rsidR="00210AA4" w:rsidRPr="00210AA4">
        <w:rPr>
          <w:u w:val="none"/>
        </w:rPr>
        <w:t>&lt;0.001</w:t>
      </w:r>
      <w:r w:rsidR="009D25BC">
        <w:rPr>
          <w:u w:val="none"/>
        </w:rPr>
        <w:t xml:space="preserve">, </w:t>
      </w:r>
      <w:proofErr w:type="gramStart"/>
      <w:r w:rsidR="009D25BC">
        <w:rPr>
          <w:u w:val="none"/>
        </w:rPr>
        <w:t>X</w:t>
      </w:r>
      <w:r w:rsidR="009D25BC">
        <w:rPr>
          <w:u w:val="none"/>
          <w:vertAlign w:val="superscript"/>
        </w:rPr>
        <w:t>2</w:t>
      </w:r>
      <w:r w:rsidR="009D25BC">
        <w:rPr>
          <w:u w:val="none"/>
        </w:rPr>
        <w:t>(</w:t>
      </w:r>
      <w:proofErr w:type="gramEnd"/>
      <w:r w:rsidR="009D25BC">
        <w:rPr>
          <w:u w:val="none"/>
        </w:rPr>
        <w:t xml:space="preserve">2)=31.2, favorites: p </w:t>
      </w:r>
      <w:r w:rsidR="00210AA4" w:rsidRPr="00210AA4">
        <w:rPr>
          <w:u w:val="none"/>
        </w:rPr>
        <w:t>&lt;0.001</w:t>
      </w:r>
      <w:r w:rsidR="009D25BC">
        <w:rPr>
          <w:u w:val="none"/>
        </w:rPr>
        <w:t>, X</w:t>
      </w:r>
      <w:r w:rsidR="009D25BC">
        <w:rPr>
          <w:u w:val="none"/>
          <w:vertAlign w:val="superscript"/>
        </w:rPr>
        <w:t>2</w:t>
      </w:r>
      <w:r w:rsidR="009D25BC">
        <w:rPr>
          <w:u w:val="none"/>
        </w:rPr>
        <w:t>(2)=2</w:t>
      </w:r>
      <w:r w:rsidR="005D1E10">
        <w:rPr>
          <w:u w:val="none"/>
        </w:rPr>
        <w:t>1.92). P</w:t>
      </w:r>
      <w:r w:rsidR="009D25BC">
        <w:rPr>
          <w:u w:val="none"/>
        </w:rPr>
        <w:t xml:space="preserve">airwise comparison </w:t>
      </w:r>
      <w:r w:rsidR="005D1E10">
        <w:rPr>
          <w:u w:val="none"/>
        </w:rPr>
        <w:t>reveals</w:t>
      </w:r>
      <w:r w:rsidR="009D25BC">
        <w:rPr>
          <w:u w:val="none"/>
        </w:rPr>
        <w:t xml:space="preserve"> that accounts sharing </w:t>
      </w:r>
      <w:r w:rsidR="005D1E10">
        <w:rPr>
          <w:u w:val="none"/>
        </w:rPr>
        <w:t xml:space="preserve">&gt; </w:t>
      </w:r>
      <w:r w:rsidR="009D25BC">
        <w:rPr>
          <w:u w:val="none"/>
        </w:rPr>
        <w:t xml:space="preserve">60% media are </w:t>
      </w:r>
      <w:r w:rsidR="00884216">
        <w:rPr>
          <w:u w:val="none"/>
        </w:rPr>
        <w:t xml:space="preserve">significantly </w:t>
      </w:r>
      <w:r w:rsidR="009D25BC">
        <w:rPr>
          <w:u w:val="none"/>
        </w:rPr>
        <w:t xml:space="preserve">more </w:t>
      </w:r>
      <w:r w:rsidR="005D1E10">
        <w:rPr>
          <w:u w:val="none"/>
        </w:rPr>
        <w:t xml:space="preserve">often </w:t>
      </w:r>
      <w:proofErr w:type="spellStart"/>
      <w:r w:rsidR="009D25BC">
        <w:rPr>
          <w:u w:val="none"/>
        </w:rPr>
        <w:t>re</w:t>
      </w:r>
      <w:r w:rsidR="00884216">
        <w:rPr>
          <w:u w:val="none"/>
        </w:rPr>
        <w:t>tweeted</w:t>
      </w:r>
      <w:proofErr w:type="spellEnd"/>
      <w:r w:rsidR="00884216">
        <w:rPr>
          <w:u w:val="none"/>
        </w:rPr>
        <w:t xml:space="preserve"> than the accounts sharing betwee</w:t>
      </w:r>
      <w:r w:rsidR="00FC65FB">
        <w:rPr>
          <w:u w:val="none"/>
        </w:rPr>
        <w:t>n 30% and 60% media (p = 0.005)</w:t>
      </w:r>
      <w:r w:rsidR="00884216">
        <w:rPr>
          <w:u w:val="none"/>
        </w:rPr>
        <w:t xml:space="preserve"> and </w:t>
      </w:r>
      <w:r w:rsidR="005D1E10">
        <w:rPr>
          <w:u w:val="none"/>
        </w:rPr>
        <w:t>that share</w:t>
      </w:r>
      <w:r w:rsidR="00884216">
        <w:rPr>
          <w:u w:val="none"/>
        </w:rPr>
        <w:t xml:space="preserve"> </w:t>
      </w:r>
      <w:r w:rsidR="005D1E10">
        <w:rPr>
          <w:u w:val="none"/>
        </w:rPr>
        <w:t>&lt;</w:t>
      </w:r>
      <w:r w:rsidR="00884216">
        <w:rPr>
          <w:u w:val="none"/>
        </w:rPr>
        <w:t xml:space="preserve"> 30% (</w:t>
      </w:r>
      <w:r w:rsidR="00210AA4">
        <w:rPr>
          <w:u w:val="none"/>
        </w:rPr>
        <w:t xml:space="preserve">p </w:t>
      </w:r>
      <w:r w:rsidR="00210AA4" w:rsidRPr="00210AA4">
        <w:rPr>
          <w:u w:val="none"/>
        </w:rPr>
        <w:t>&lt;0.001</w:t>
      </w:r>
      <w:r w:rsidR="00884216">
        <w:rPr>
          <w:u w:val="none"/>
        </w:rPr>
        <w:t>), and significantly more favored than the accounts sharing less than 30% media (</w:t>
      </w:r>
      <w:r w:rsidR="00210AA4">
        <w:rPr>
          <w:u w:val="none"/>
        </w:rPr>
        <w:t xml:space="preserve">p </w:t>
      </w:r>
      <w:r w:rsidR="00210AA4" w:rsidRPr="00210AA4">
        <w:rPr>
          <w:u w:val="none"/>
        </w:rPr>
        <w:t>&lt;0.001</w:t>
      </w:r>
      <w:r w:rsidR="00884216">
        <w:rPr>
          <w:u w:val="none"/>
        </w:rPr>
        <w:t>). The accounts sharing between 30% and 60% are also significantly more retweeted (</w:t>
      </w:r>
      <w:r w:rsidR="00210AA4">
        <w:rPr>
          <w:u w:val="none"/>
        </w:rPr>
        <w:t xml:space="preserve">p </w:t>
      </w:r>
      <w:r w:rsidR="00210AA4" w:rsidRPr="00210AA4">
        <w:rPr>
          <w:u w:val="none"/>
        </w:rPr>
        <w:t>&lt;0.001</w:t>
      </w:r>
      <w:r w:rsidR="00884216">
        <w:rPr>
          <w:u w:val="none"/>
        </w:rPr>
        <w:t>) and more favored (</w:t>
      </w:r>
      <w:r w:rsidR="00210AA4">
        <w:rPr>
          <w:u w:val="none"/>
        </w:rPr>
        <w:t xml:space="preserve">p </w:t>
      </w:r>
      <w:r w:rsidR="00210AA4" w:rsidRPr="00210AA4">
        <w:rPr>
          <w:u w:val="none"/>
        </w:rPr>
        <w:t>&lt;0.001</w:t>
      </w:r>
      <w:r w:rsidR="00884216">
        <w:rPr>
          <w:u w:val="none"/>
        </w:rPr>
        <w:t>)</w:t>
      </w:r>
      <w:r w:rsidR="005D1E10">
        <w:rPr>
          <w:u w:val="none"/>
        </w:rPr>
        <w:t xml:space="preserve"> as compared to the ones that share &lt; 30%</w:t>
      </w:r>
      <w:r w:rsidR="00884216">
        <w:rPr>
          <w:u w:val="none"/>
        </w:rPr>
        <w:t>.</w:t>
      </w:r>
      <w:r w:rsidR="00291FBD">
        <w:rPr>
          <w:u w:val="none"/>
        </w:rPr>
        <w:t xml:space="preserve"> </w:t>
      </w:r>
      <w:r w:rsidR="00210AA4">
        <w:rPr>
          <w:u w:val="none"/>
        </w:rPr>
        <w:t xml:space="preserve">A </w:t>
      </w:r>
      <w:r w:rsidR="00291FBD">
        <w:rPr>
          <w:u w:val="none"/>
        </w:rPr>
        <w:t xml:space="preserve">linear regression </w:t>
      </w:r>
      <w:r w:rsidR="00210AA4">
        <w:rPr>
          <w:u w:val="none"/>
        </w:rPr>
        <w:t xml:space="preserve">relating </w:t>
      </w:r>
      <w:r w:rsidR="00FC65FB">
        <w:rPr>
          <w:u w:val="none"/>
        </w:rPr>
        <w:t xml:space="preserve">the number of retweets or </w:t>
      </w:r>
      <w:r w:rsidR="00291FBD">
        <w:rPr>
          <w:u w:val="none"/>
        </w:rPr>
        <w:t>favorites and the percentage of tweets with media</w:t>
      </w:r>
      <w:r w:rsidR="00210AA4">
        <w:rPr>
          <w:u w:val="none"/>
        </w:rPr>
        <w:t xml:space="preserve"> is shown in Figure 8.c</w:t>
      </w:r>
      <w:r w:rsidR="00291FBD">
        <w:rPr>
          <w:u w:val="none"/>
        </w:rPr>
        <w:t>. We</w:t>
      </w:r>
      <w:r w:rsidR="00FC65FB">
        <w:rPr>
          <w:u w:val="none"/>
        </w:rPr>
        <w:t xml:space="preserve"> observe that the logarithm</w:t>
      </w:r>
      <w:r w:rsidR="00291FBD">
        <w:rPr>
          <w:u w:val="none"/>
        </w:rPr>
        <w:t xml:space="preserve"> of </w:t>
      </w:r>
      <w:r w:rsidR="00FC65FB">
        <w:rPr>
          <w:u w:val="none"/>
        </w:rPr>
        <w:t xml:space="preserve">both </w:t>
      </w:r>
      <w:r w:rsidR="00291FBD">
        <w:rPr>
          <w:u w:val="none"/>
        </w:rPr>
        <w:t xml:space="preserve">the retweets and </w:t>
      </w:r>
      <w:r w:rsidR="00FC65FB">
        <w:rPr>
          <w:u w:val="none"/>
        </w:rPr>
        <w:t xml:space="preserve">the </w:t>
      </w:r>
      <w:r w:rsidR="00291FBD">
        <w:rPr>
          <w:u w:val="none"/>
        </w:rPr>
        <w:t xml:space="preserve">favorites metrics is linearly related to the percentage of tweets with media, </w:t>
      </w:r>
      <w:r w:rsidR="00210AA4">
        <w:rPr>
          <w:u w:val="none"/>
        </w:rPr>
        <w:t xml:space="preserve">each by a </w:t>
      </w:r>
      <w:r w:rsidR="00291FBD">
        <w:rPr>
          <w:u w:val="none"/>
        </w:rPr>
        <w:t>slope of 0.04</w:t>
      </w:r>
      <w:r w:rsidR="00DC1075">
        <w:rPr>
          <w:u w:val="none"/>
        </w:rPr>
        <w:t xml:space="preserve"> (t-statistics performed to test the slope gives p &lt; 0.001 for bot </w:t>
      </w:r>
      <w:proofErr w:type="spellStart"/>
      <w:r w:rsidR="00DC1075">
        <w:rPr>
          <w:u w:val="none"/>
        </w:rPr>
        <w:t>retweets</w:t>
      </w:r>
      <w:proofErr w:type="spellEnd"/>
      <w:r w:rsidR="00DC1075">
        <w:rPr>
          <w:u w:val="none"/>
        </w:rPr>
        <w:t xml:space="preserve"> and favorites)</w:t>
      </w:r>
      <w:r w:rsidR="00291FBD">
        <w:rPr>
          <w:u w:val="none"/>
        </w:rPr>
        <w:t xml:space="preserve">. However, </w:t>
      </w:r>
      <w:r w:rsidR="0049260D">
        <w:rPr>
          <w:u w:val="none"/>
        </w:rPr>
        <w:t xml:space="preserve">as </w:t>
      </w:r>
      <w:r w:rsidR="00291FBD">
        <w:rPr>
          <w:u w:val="none"/>
        </w:rPr>
        <w:t xml:space="preserve">the coefficient of </w:t>
      </w:r>
      <w:r w:rsidR="0049260D">
        <w:rPr>
          <w:u w:val="none"/>
        </w:rPr>
        <w:t>determination is relatively</w:t>
      </w:r>
      <w:r w:rsidR="005D1E10">
        <w:rPr>
          <w:u w:val="none"/>
        </w:rPr>
        <w:t xml:space="preserve"> low due to</w:t>
      </w:r>
      <w:r w:rsidR="00A31D49">
        <w:rPr>
          <w:u w:val="none"/>
        </w:rPr>
        <w:t xml:space="preserve"> the large variance between accounts</w:t>
      </w:r>
      <w:r w:rsidR="00FC65FB">
        <w:rPr>
          <w:u w:val="none"/>
        </w:rPr>
        <w:t xml:space="preserve"> (</w:t>
      </w:r>
      <w:r w:rsidR="0049260D">
        <w:rPr>
          <w:u w:val="none"/>
        </w:rPr>
        <w:t>R</w:t>
      </w:r>
      <w:r w:rsidR="0049260D">
        <w:rPr>
          <w:u w:val="none"/>
          <w:vertAlign w:val="superscript"/>
        </w:rPr>
        <w:t>2</w:t>
      </w:r>
      <w:r w:rsidR="0049260D">
        <w:rPr>
          <w:u w:val="none"/>
        </w:rPr>
        <w:t xml:space="preserve"> = 0.3489 for the number of retweets and R</w:t>
      </w:r>
      <w:r w:rsidR="0049260D">
        <w:rPr>
          <w:u w:val="none"/>
          <w:vertAlign w:val="superscript"/>
        </w:rPr>
        <w:t>2</w:t>
      </w:r>
      <w:r w:rsidR="0049260D">
        <w:rPr>
          <w:u w:val="none"/>
        </w:rPr>
        <w:t xml:space="preserve"> = 0.2504</w:t>
      </w:r>
      <w:r w:rsidR="00FC65FB">
        <w:rPr>
          <w:u w:val="none"/>
        </w:rPr>
        <w:t>)</w:t>
      </w:r>
      <w:r w:rsidR="0049260D">
        <w:rPr>
          <w:u w:val="none"/>
        </w:rPr>
        <w:t xml:space="preserve">, the linear relationship cannot be claimed </w:t>
      </w:r>
      <w:r w:rsidR="005D1E10">
        <w:rPr>
          <w:u w:val="none"/>
        </w:rPr>
        <w:t>to be significant.</w:t>
      </w:r>
    </w:p>
    <w:tbl>
      <w:tblPr>
        <w:tblW w:w="9606" w:type="dxa"/>
        <w:tblLook w:val="04A0" w:firstRow="1" w:lastRow="0" w:firstColumn="1" w:lastColumn="0" w:noHBand="0" w:noVBand="1"/>
      </w:tblPr>
      <w:tblGrid>
        <w:gridCol w:w="9606"/>
      </w:tblGrid>
      <w:tr w:rsidR="0049260D" w:rsidRPr="00537E19" w14:paraId="4E43FFE3" w14:textId="77777777" w:rsidTr="00D51258">
        <w:tc>
          <w:tcPr>
            <w:tcW w:w="9606" w:type="dxa"/>
          </w:tcPr>
          <w:p w14:paraId="35E28639" w14:textId="462F5F36" w:rsidR="0049260D" w:rsidRPr="00537E19" w:rsidRDefault="00D51258" w:rsidP="0049260D">
            <w:pPr>
              <w:ind w:firstLine="0"/>
              <w:jc w:val="center"/>
            </w:pPr>
            <w:r>
              <w:rPr>
                <w:noProof/>
                <w:lang w:val="en-US"/>
              </w:rPr>
              <w:drawing>
                <wp:inline distT="0" distB="0" distL="0" distR="0" wp14:anchorId="7284CDA8" wp14:editId="3A4517BE">
                  <wp:extent cx="4639562" cy="1728000"/>
                  <wp:effectExtent l="0" t="0" r="8890" b="0"/>
                  <wp:docPr id="32" name="Picture 32" descr="Macintosh HD:Users:pierrebertrand:Desktop:ESA EAC:Media:Finals:Retweets-Medi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ierrebertrand:Desktop:ESA EAC:Media:Finals:Retweets-Media.ep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9562" cy="1728000"/>
                          </a:xfrm>
                          <a:prstGeom prst="rect">
                            <a:avLst/>
                          </a:prstGeom>
                          <a:noFill/>
                          <a:ln>
                            <a:noFill/>
                          </a:ln>
                        </pic:spPr>
                      </pic:pic>
                    </a:graphicData>
                  </a:graphic>
                </wp:inline>
              </w:drawing>
            </w:r>
            <w:r w:rsidR="004C3B95">
              <w:rPr>
                <w:noProof/>
                <w:lang w:val="en-US"/>
              </w:rPr>
              <w:drawing>
                <wp:inline distT="0" distB="0" distL="0" distR="0" wp14:anchorId="6C27D980" wp14:editId="55086CC5">
                  <wp:extent cx="3496271" cy="1800000"/>
                  <wp:effectExtent l="0" t="0" r="9525" b="3810"/>
                  <wp:docPr id="34" name="Picture 34" descr="Macintosh HD:Users:pierrebertrand:Desktop:ESA EAC:Stats:Media:Retweets-Favorit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pierrebertrand:Desktop:ESA EAC:Stats:Media:Retweets-Favorites.eps"/>
                          <pic:cNvPicPr>
                            <a:picLocks noChangeAspect="1" noChangeArrowheads="1"/>
                          </pic:cNvPicPr>
                        </pic:nvPicPr>
                        <pic:blipFill rotWithShape="1">
                          <a:blip r:embed="rId27">
                            <a:extLst>
                              <a:ext uri="{28A0092B-C50C-407E-A947-70E740481C1C}">
                                <a14:useLocalDpi xmlns:a14="http://schemas.microsoft.com/office/drawing/2010/main" val="0"/>
                              </a:ext>
                            </a:extLst>
                          </a:blip>
                          <a:srcRect l="2551"/>
                          <a:stretch/>
                        </pic:blipFill>
                        <pic:spPr bwMode="auto">
                          <a:xfrm>
                            <a:off x="0" y="0"/>
                            <a:ext cx="3496271" cy="1800000"/>
                          </a:xfrm>
                          <a:prstGeom prst="rect">
                            <a:avLst/>
                          </a:prstGeom>
                          <a:noFill/>
                          <a:ln>
                            <a:noFill/>
                          </a:ln>
                          <a:extLst>
                            <a:ext uri="{53640926-AAD7-44d8-BBD7-CCE9431645EC}">
                              <a14:shadowObscured xmlns:a14="http://schemas.microsoft.com/office/drawing/2010/main"/>
                            </a:ext>
                          </a:extLst>
                        </pic:spPr>
                      </pic:pic>
                    </a:graphicData>
                  </a:graphic>
                </wp:inline>
              </w:drawing>
            </w:r>
            <w:r w:rsidR="00EB7EA9">
              <w:rPr>
                <w:noProof/>
                <w:lang w:val="en-US"/>
              </w:rPr>
              <w:drawing>
                <wp:inline distT="0" distB="0" distL="0" distR="0" wp14:anchorId="4E8C3496" wp14:editId="0A2D02FD">
                  <wp:extent cx="3303649" cy="1836000"/>
                  <wp:effectExtent l="0" t="0" r="0" b="0"/>
                  <wp:docPr id="33" name="Picture 33" descr="Macintosh HD:Users:pierrebertrand:Desktop:ESA EAC:Stats:Media:Lin Reg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pierrebertrand:Desktop:ESA EAC:Stats:Media:Lin Reg2.eps"/>
                          <pic:cNvPicPr>
                            <a:picLocks noChangeAspect="1" noChangeArrowheads="1"/>
                          </pic:cNvPicPr>
                        </pic:nvPicPr>
                        <pic:blipFill rotWithShape="1">
                          <a:blip r:embed="rId28">
                            <a:extLst>
                              <a:ext uri="{28A0092B-C50C-407E-A947-70E740481C1C}">
                                <a14:useLocalDpi xmlns:a14="http://schemas.microsoft.com/office/drawing/2010/main" val="0"/>
                              </a:ext>
                            </a:extLst>
                          </a:blip>
                          <a:srcRect r="2381"/>
                          <a:stretch/>
                        </pic:blipFill>
                        <pic:spPr bwMode="auto">
                          <a:xfrm>
                            <a:off x="0" y="0"/>
                            <a:ext cx="3303649" cy="183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9260D" w:rsidRPr="0099133A" w14:paraId="5AEF7A05" w14:textId="77777777" w:rsidTr="004C3B95">
        <w:trPr>
          <w:trHeight w:val="394"/>
        </w:trPr>
        <w:tc>
          <w:tcPr>
            <w:tcW w:w="9606" w:type="dxa"/>
          </w:tcPr>
          <w:p w14:paraId="21BC96BC" w14:textId="2437AC1F" w:rsidR="0049260D" w:rsidRPr="0099133A" w:rsidRDefault="004C3B95" w:rsidP="004C3B95">
            <w:pPr>
              <w:ind w:left="284" w:hanging="284"/>
              <w:rPr>
                <w:sz w:val="18"/>
                <w:szCs w:val="18"/>
              </w:rPr>
            </w:pPr>
            <w:r>
              <w:rPr>
                <w:sz w:val="18"/>
                <w:szCs w:val="18"/>
              </w:rPr>
              <w:t>Fig. 8</w:t>
            </w:r>
            <w:r w:rsidR="0049260D" w:rsidRPr="0099133A">
              <w:rPr>
                <w:sz w:val="18"/>
                <w:szCs w:val="18"/>
              </w:rPr>
              <w:t xml:space="preserve">: </w:t>
            </w:r>
            <w:r w:rsidR="005D1E10">
              <w:rPr>
                <w:sz w:val="18"/>
                <w:szCs w:val="18"/>
              </w:rPr>
              <w:t>8</w:t>
            </w:r>
            <w:r>
              <w:rPr>
                <w:sz w:val="18"/>
                <w:szCs w:val="18"/>
              </w:rPr>
              <w:t>a. Effect of sharing media on retweets for different a</w:t>
            </w:r>
            <w:r w:rsidR="005D1E10">
              <w:rPr>
                <w:sz w:val="18"/>
                <w:szCs w:val="18"/>
              </w:rPr>
              <w:t>ccounts, 8</w:t>
            </w:r>
            <w:r>
              <w:rPr>
                <w:sz w:val="18"/>
                <w:szCs w:val="18"/>
              </w:rPr>
              <w:t>b. Quantification of the effec</w:t>
            </w:r>
            <w:r w:rsidR="005D1E10">
              <w:rPr>
                <w:sz w:val="18"/>
                <w:szCs w:val="18"/>
              </w:rPr>
              <w:t>t of sharing media in tweets, 8</w:t>
            </w:r>
            <w:r>
              <w:rPr>
                <w:sz w:val="18"/>
                <w:szCs w:val="18"/>
              </w:rPr>
              <w:t>c. Linear regression of between the logarithm of retweets and favorites and the percentage of tweets with media</w:t>
            </w:r>
          </w:p>
        </w:tc>
      </w:tr>
    </w:tbl>
    <w:p w14:paraId="489D8813" w14:textId="77777777" w:rsidR="00466AFC" w:rsidRPr="00466AFC" w:rsidRDefault="00466AFC" w:rsidP="00466AFC">
      <w:pPr>
        <w:pStyle w:val="IACSub-subheading"/>
        <w:ind w:firstLine="0"/>
        <w:rPr>
          <w:u w:val="none"/>
        </w:rPr>
        <w:sectPr w:rsidR="00466AFC" w:rsidRPr="00466AFC" w:rsidSect="00466AFC">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663A8143" w14:textId="5A772F6B" w:rsidR="0017672F" w:rsidRDefault="0017672F">
      <w:pPr>
        <w:ind w:firstLine="0"/>
        <w:jc w:val="left"/>
        <w:rPr>
          <w:u w:val="single"/>
        </w:rPr>
      </w:pPr>
    </w:p>
    <w:p w14:paraId="423350B7" w14:textId="77777777" w:rsidR="00D150EE" w:rsidRDefault="00D150EE" w:rsidP="00695254">
      <w:pPr>
        <w:pStyle w:val="IACSub-subheading"/>
      </w:pPr>
    </w:p>
    <w:p w14:paraId="05BFD7AB" w14:textId="77777777" w:rsidR="00695254" w:rsidRDefault="00695254" w:rsidP="00695254">
      <w:pPr>
        <w:pStyle w:val="IACSub-subheading"/>
      </w:pPr>
    </w:p>
    <w:p w14:paraId="2BC16169" w14:textId="77777777" w:rsidR="00695254" w:rsidRDefault="00695254" w:rsidP="00695254">
      <w:pPr>
        <w:pStyle w:val="IACSub-subheading"/>
        <w:sectPr w:rsidR="00695254" w:rsidSect="002A5BDD">
          <w:footnotePr>
            <w:pos w:val="beneathText"/>
            <w:numFmt w:val="chicago"/>
          </w:footnotePr>
          <w:endnotePr>
            <w:numFmt w:val="decimal"/>
          </w:endnotePr>
          <w:type w:val="continuous"/>
          <w:pgSz w:w="12240" w:h="15840" w:code="1"/>
          <w:pgMar w:top="1417" w:right="1417" w:bottom="1417" w:left="1417" w:header="709" w:footer="709" w:gutter="0"/>
          <w:cols w:num="2" w:space="720"/>
          <w:docGrid w:linePitch="360"/>
        </w:sectPr>
      </w:pPr>
    </w:p>
    <w:p w14:paraId="6BCF7320" w14:textId="34AF3FE7" w:rsidR="00023B36" w:rsidRDefault="00023B36" w:rsidP="00023B36">
      <w:pPr>
        <w:pStyle w:val="IACSub-subheading"/>
        <w:numPr>
          <w:ilvl w:val="0"/>
          <w:numId w:val="5"/>
        </w:numPr>
      </w:pPr>
      <w:r>
        <w:lastRenderedPageBreak/>
        <w:t>Network Analysis</w:t>
      </w:r>
    </w:p>
    <w:p w14:paraId="3F4194BD" w14:textId="77777777" w:rsidR="004C3B95" w:rsidRDefault="004C3B95" w:rsidP="00023B36">
      <w:pPr>
        <w:pStyle w:val="IACSub-subheading"/>
        <w:ind w:firstLine="0"/>
      </w:pPr>
    </w:p>
    <w:p w14:paraId="1393D1C2" w14:textId="3B6153AF" w:rsidR="0017672F" w:rsidRDefault="00210AA4" w:rsidP="0017672F">
      <w:pPr>
        <w:pStyle w:val="IACSub-subheading"/>
        <w:rPr>
          <w:u w:val="none"/>
        </w:rPr>
      </w:pPr>
      <w:r>
        <w:rPr>
          <w:u w:val="none"/>
        </w:rPr>
        <w:t>We define t</w:t>
      </w:r>
      <w:r w:rsidR="0017672F" w:rsidRPr="0017672F">
        <w:rPr>
          <w:u w:val="none"/>
        </w:rPr>
        <w:t xml:space="preserve">wo different </w:t>
      </w:r>
      <w:r w:rsidR="00CF1768">
        <w:rPr>
          <w:u w:val="none"/>
        </w:rPr>
        <w:t>methods</w:t>
      </w:r>
      <w:r w:rsidR="0017672F" w:rsidRPr="0017672F">
        <w:rPr>
          <w:u w:val="none"/>
        </w:rPr>
        <w:t xml:space="preserve"> to better understan</w:t>
      </w:r>
      <w:r w:rsidR="007E44B7">
        <w:rPr>
          <w:u w:val="none"/>
        </w:rPr>
        <w:t>d the nature of the interaction</w:t>
      </w:r>
      <w:r w:rsidR="0017672F" w:rsidRPr="0017672F">
        <w:rPr>
          <w:u w:val="none"/>
        </w:rPr>
        <w:t xml:space="preserve"> between accounts: the </w:t>
      </w:r>
      <w:r w:rsidR="0017672F" w:rsidRPr="00CF1768">
        <w:rPr>
          <w:i/>
          <w:u w:val="none"/>
        </w:rPr>
        <w:t>following link</w:t>
      </w:r>
      <w:r w:rsidR="0017672F" w:rsidRPr="0017672F">
        <w:rPr>
          <w:u w:val="none"/>
        </w:rPr>
        <w:t xml:space="preserve">, or how accounts follow each other, and the </w:t>
      </w:r>
      <w:r w:rsidR="0017672F" w:rsidRPr="00CF1768">
        <w:rPr>
          <w:i/>
          <w:u w:val="none"/>
        </w:rPr>
        <w:t>retweet</w:t>
      </w:r>
      <w:r w:rsidR="00B8034C" w:rsidRPr="00CF1768">
        <w:rPr>
          <w:i/>
          <w:u w:val="none"/>
        </w:rPr>
        <w:t>s</w:t>
      </w:r>
      <w:r w:rsidR="0017672F" w:rsidRPr="00CF1768">
        <w:rPr>
          <w:i/>
          <w:u w:val="none"/>
        </w:rPr>
        <w:t>/replies link</w:t>
      </w:r>
      <w:r w:rsidR="0017672F" w:rsidRPr="0017672F">
        <w:rPr>
          <w:u w:val="none"/>
        </w:rPr>
        <w:t>.</w:t>
      </w:r>
      <w:r w:rsidR="0017672F">
        <w:rPr>
          <w:u w:val="none"/>
        </w:rPr>
        <w:t xml:space="preserve"> While the </w:t>
      </w:r>
      <w:r w:rsidR="0017672F" w:rsidRPr="00CF1768">
        <w:rPr>
          <w:i/>
          <w:u w:val="none"/>
        </w:rPr>
        <w:t>following link</w:t>
      </w:r>
      <w:r w:rsidR="0017672F">
        <w:rPr>
          <w:u w:val="none"/>
        </w:rPr>
        <w:t xml:space="preserve"> focuses on how much people are interested in each other, the </w:t>
      </w:r>
      <w:r w:rsidR="0017672F" w:rsidRPr="00CF1768">
        <w:rPr>
          <w:i/>
          <w:u w:val="none"/>
        </w:rPr>
        <w:t>retweets/replies</w:t>
      </w:r>
      <w:r w:rsidR="0017672F">
        <w:rPr>
          <w:u w:val="none"/>
        </w:rPr>
        <w:t xml:space="preserve"> focuses on how accounts interact with each other</w:t>
      </w:r>
      <w:r w:rsidR="00CD4918">
        <w:rPr>
          <w:u w:val="none"/>
        </w:rPr>
        <w:t xml:space="preserve">. These two different </w:t>
      </w:r>
      <w:r w:rsidR="00CF1768">
        <w:rPr>
          <w:u w:val="none"/>
        </w:rPr>
        <w:t>methods</w:t>
      </w:r>
      <w:r w:rsidR="00CD4918">
        <w:rPr>
          <w:u w:val="none"/>
        </w:rPr>
        <w:t xml:space="preserve"> are very complementary. </w:t>
      </w:r>
      <w:r w:rsidR="00FA2855">
        <w:rPr>
          <w:u w:val="none"/>
        </w:rPr>
        <w:t>The first section focuses on the individual interactions betw</w:t>
      </w:r>
      <w:r w:rsidR="00CF1768">
        <w:rPr>
          <w:u w:val="none"/>
        </w:rPr>
        <w:t>een accounts. Figure 9 shows</w:t>
      </w:r>
      <w:r w:rsidR="00FA2855">
        <w:rPr>
          <w:u w:val="none"/>
        </w:rPr>
        <w:t xml:space="preserve"> chord diagrams of the interact</w:t>
      </w:r>
      <w:r w:rsidR="00CF1768">
        <w:rPr>
          <w:u w:val="none"/>
        </w:rPr>
        <w:t>ions of the two different methods</w:t>
      </w:r>
      <w:r w:rsidR="00FA2855">
        <w:rPr>
          <w:u w:val="none"/>
        </w:rPr>
        <w:t xml:space="preserve">: </w:t>
      </w:r>
      <w:r w:rsidR="00963554">
        <w:rPr>
          <w:u w:val="none"/>
        </w:rPr>
        <w:t>following and retweets/replies</w:t>
      </w:r>
      <w:r w:rsidR="00FA2855">
        <w:rPr>
          <w:u w:val="none"/>
        </w:rPr>
        <w:t xml:space="preserve">. An interactive version is available </w:t>
      </w:r>
      <w:r w:rsidR="00CF1768">
        <w:rPr>
          <w:u w:val="none"/>
        </w:rPr>
        <w:t>at</w:t>
      </w:r>
      <w:r w:rsidR="00E85FF1" w:rsidRPr="00E85FF1">
        <w:rPr>
          <w:u w:val="none"/>
        </w:rPr>
        <w:t xml:space="preserve"> http://www.socialmedia4spacexploration</w:t>
      </w:r>
      <w:r w:rsidR="00FA2855" w:rsidRPr="00E85FF1">
        <w:rPr>
          <w:u w:val="none"/>
        </w:rPr>
        <w:t>,</w:t>
      </w:r>
      <w:r w:rsidR="00FA2855">
        <w:rPr>
          <w:u w:val="none"/>
        </w:rPr>
        <w:t xml:space="preserve"> which allows us to better visualise the direction of the interaction. </w:t>
      </w:r>
      <w:r w:rsidR="00CF1768">
        <w:rPr>
          <w:u w:val="none"/>
        </w:rPr>
        <w:t>Figure 9</w:t>
      </w:r>
      <w:r w:rsidR="00D150EE">
        <w:rPr>
          <w:u w:val="none"/>
        </w:rPr>
        <w:t xml:space="preserve">a. </w:t>
      </w:r>
      <w:proofErr w:type="gramStart"/>
      <w:r w:rsidR="00D150EE">
        <w:rPr>
          <w:u w:val="none"/>
        </w:rPr>
        <w:t>shows</w:t>
      </w:r>
      <w:proofErr w:type="gramEnd"/>
      <w:r w:rsidR="00D150EE">
        <w:rPr>
          <w:u w:val="none"/>
        </w:rPr>
        <w:t xml:space="preserve"> the chord diagram of the </w:t>
      </w:r>
      <w:r w:rsidR="00D150EE" w:rsidRPr="00CF1768">
        <w:rPr>
          <w:i/>
          <w:u w:val="none"/>
        </w:rPr>
        <w:t>follo</w:t>
      </w:r>
      <w:r w:rsidR="007E44B7" w:rsidRPr="00CF1768">
        <w:rPr>
          <w:i/>
          <w:u w:val="none"/>
        </w:rPr>
        <w:t>wing links</w:t>
      </w:r>
      <w:r w:rsidR="007E44B7">
        <w:rPr>
          <w:u w:val="none"/>
        </w:rPr>
        <w:t xml:space="preserve"> </w:t>
      </w:r>
      <w:r w:rsidR="00CF1768">
        <w:rPr>
          <w:u w:val="none"/>
        </w:rPr>
        <w:t>for the</w:t>
      </w:r>
      <w:r w:rsidR="007E44B7">
        <w:rPr>
          <w:u w:val="none"/>
        </w:rPr>
        <w:t xml:space="preserve"> ESA official</w:t>
      </w:r>
      <w:r w:rsidR="00CF1768">
        <w:rPr>
          <w:u w:val="none"/>
        </w:rPr>
        <w:t xml:space="preserve"> account</w:t>
      </w:r>
      <w:r w:rsidR="00D150EE">
        <w:rPr>
          <w:u w:val="none"/>
        </w:rPr>
        <w:t xml:space="preserve">: the </w:t>
      </w:r>
      <w:r w:rsidR="00D24A2E">
        <w:rPr>
          <w:u w:val="none"/>
        </w:rPr>
        <w:t>red links stand for “follows</w:t>
      </w:r>
      <w:r w:rsidR="00D150EE">
        <w:rPr>
          <w:u w:val="none"/>
        </w:rPr>
        <w:t>” and green for “</w:t>
      </w:r>
      <w:r w:rsidR="00D24A2E">
        <w:rPr>
          <w:u w:val="none"/>
        </w:rPr>
        <w:t>is followed</w:t>
      </w:r>
      <w:r w:rsidR="00D150EE">
        <w:rPr>
          <w:u w:val="none"/>
        </w:rPr>
        <w:t xml:space="preserve">”. </w:t>
      </w:r>
      <w:r w:rsidR="007E44B7">
        <w:rPr>
          <w:u w:val="none"/>
        </w:rPr>
        <w:t>For example, b</w:t>
      </w:r>
      <w:r w:rsidR="000505D5">
        <w:rPr>
          <w:u w:val="none"/>
        </w:rPr>
        <w:t xml:space="preserve">etween two accounts A and B, 4 types of interactions are possible: A follows B without B following A, B follows A without A following B, A and B follow each other, and finally no interactions between A and B. When we select account A, the link with account B will be green if A </w:t>
      </w:r>
      <w:r w:rsidR="00CF1768">
        <w:rPr>
          <w:u w:val="none"/>
        </w:rPr>
        <w:t>is followed by B, will be red if</w:t>
      </w:r>
      <w:r w:rsidR="000505D5">
        <w:rPr>
          <w:u w:val="none"/>
        </w:rPr>
        <w:t xml:space="preserve"> A follows B or if they mutually follow each other, and there will be</w:t>
      </w:r>
      <w:r w:rsidR="00CF1768">
        <w:rPr>
          <w:u w:val="none"/>
        </w:rPr>
        <w:t xml:space="preserve"> no links if there are</w:t>
      </w:r>
      <w:r w:rsidR="000505D5">
        <w:rPr>
          <w:u w:val="none"/>
        </w:rPr>
        <w:t xml:space="preserve"> no interactions. Consequently, the link appears green if account A is only followed by B (no reciprocity). </w:t>
      </w:r>
      <w:r w:rsidR="00CF1768">
        <w:rPr>
          <w:u w:val="none"/>
        </w:rPr>
        <w:t>Figure 9</w:t>
      </w:r>
      <w:r w:rsidR="00963554">
        <w:rPr>
          <w:u w:val="none"/>
        </w:rPr>
        <w:t xml:space="preserve">b. </w:t>
      </w:r>
      <w:proofErr w:type="gramStart"/>
      <w:r w:rsidR="00963554">
        <w:rPr>
          <w:u w:val="none"/>
        </w:rPr>
        <w:t>shows</w:t>
      </w:r>
      <w:proofErr w:type="gramEnd"/>
      <w:r w:rsidR="00963554">
        <w:rPr>
          <w:u w:val="none"/>
        </w:rPr>
        <w:t xml:space="preserve"> the chord diagram of the </w:t>
      </w:r>
      <w:r w:rsidR="00963554" w:rsidRPr="0084050E">
        <w:rPr>
          <w:i/>
          <w:u w:val="none"/>
        </w:rPr>
        <w:t>retweets/replies</w:t>
      </w:r>
      <w:r w:rsidR="00963554">
        <w:rPr>
          <w:u w:val="none"/>
        </w:rPr>
        <w:t xml:space="preserve"> </w:t>
      </w:r>
      <w:r w:rsidR="00CF1768">
        <w:rPr>
          <w:u w:val="none"/>
        </w:rPr>
        <w:t>for the NASA official account</w:t>
      </w:r>
      <w:r w:rsidR="00D150EE">
        <w:rPr>
          <w:u w:val="none"/>
        </w:rPr>
        <w:t xml:space="preserve">: the red links mean </w:t>
      </w:r>
      <w:r w:rsidR="00963554">
        <w:rPr>
          <w:u w:val="none"/>
        </w:rPr>
        <w:t>that NASA sent a reply or retweeted a tweet from the corresponding account. The green links mean that NASA received a reply or has been retweeted by the corresponding account</w:t>
      </w:r>
      <w:r w:rsidR="000505D5">
        <w:rPr>
          <w:u w:val="none"/>
        </w:rPr>
        <w:t xml:space="preserve"> (without replying or retweeting it)</w:t>
      </w:r>
      <w:r w:rsidR="00963554">
        <w:rPr>
          <w:u w:val="none"/>
        </w:rPr>
        <w:t xml:space="preserve">. </w:t>
      </w:r>
    </w:p>
    <w:p w14:paraId="051701BD" w14:textId="61060DC6" w:rsidR="00963554" w:rsidRDefault="00963554" w:rsidP="0017672F">
      <w:pPr>
        <w:pStyle w:val="IACSub-subheading"/>
        <w:rPr>
          <w:u w:val="none"/>
        </w:rPr>
      </w:pPr>
    </w:p>
    <w:tbl>
      <w:tblPr>
        <w:tblW w:w="9606" w:type="dxa"/>
        <w:tblLook w:val="04A0" w:firstRow="1" w:lastRow="0" w:firstColumn="1" w:lastColumn="0" w:noHBand="0" w:noVBand="1"/>
      </w:tblPr>
      <w:tblGrid>
        <w:gridCol w:w="9606"/>
      </w:tblGrid>
      <w:tr w:rsidR="00D150EE" w:rsidRPr="00537E19" w14:paraId="7012F360" w14:textId="77777777" w:rsidTr="00D150EE">
        <w:tc>
          <w:tcPr>
            <w:tcW w:w="9606" w:type="dxa"/>
          </w:tcPr>
          <w:p w14:paraId="77E039B6" w14:textId="1BC89D06" w:rsidR="00D150EE" w:rsidRPr="00537E19" w:rsidRDefault="00D34FFF" w:rsidP="00D150EE">
            <w:pPr>
              <w:ind w:firstLine="0"/>
              <w:jc w:val="center"/>
            </w:pPr>
            <w:r>
              <w:rPr>
                <w:noProof/>
                <w:lang w:val="en-US"/>
              </w:rPr>
              <w:drawing>
                <wp:anchor distT="0" distB="0" distL="114300" distR="114300" simplePos="0" relativeHeight="251685888" behindDoc="0" locked="0" layoutInCell="1" allowOverlap="1" wp14:anchorId="7D990590" wp14:editId="0671D397">
                  <wp:simplePos x="0" y="0"/>
                  <wp:positionH relativeFrom="column">
                    <wp:posOffset>-63500</wp:posOffset>
                  </wp:positionH>
                  <wp:positionV relativeFrom="paragraph">
                    <wp:posOffset>91440</wp:posOffset>
                  </wp:positionV>
                  <wp:extent cx="3209925" cy="2879725"/>
                  <wp:effectExtent l="0" t="0" r="0" b="0"/>
                  <wp:wrapTight wrapText="bothSides">
                    <wp:wrapPolygon edited="0">
                      <wp:start x="0" y="0"/>
                      <wp:lineTo x="0" y="21338"/>
                      <wp:lineTo x="21365" y="21338"/>
                      <wp:lineTo x="21365" y="0"/>
                      <wp:lineTo x="0" y="0"/>
                    </wp:wrapPolygon>
                  </wp:wrapTight>
                  <wp:docPr id="69" name="Picture 69" descr="Macintosh HD:Users:pierrebertrand:Downloads:Screenshot 2014-09-08 20.2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errebertrand:Downloads:Screenshot 2014-09-08 20.22.47.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6558" t="3238" r="16061"/>
                          <a:stretch/>
                        </pic:blipFill>
                        <pic:spPr bwMode="auto">
                          <a:xfrm>
                            <a:off x="0" y="0"/>
                            <a:ext cx="3209925" cy="287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6912" behindDoc="0" locked="0" layoutInCell="1" allowOverlap="1" wp14:anchorId="072FB402" wp14:editId="7A3CB828">
                  <wp:simplePos x="0" y="0"/>
                  <wp:positionH relativeFrom="column">
                    <wp:posOffset>2921000</wp:posOffset>
                  </wp:positionH>
                  <wp:positionV relativeFrom="paragraph">
                    <wp:posOffset>31750</wp:posOffset>
                  </wp:positionV>
                  <wp:extent cx="3054350" cy="2879725"/>
                  <wp:effectExtent l="0" t="0" r="0" b="0"/>
                  <wp:wrapTight wrapText="bothSides">
                    <wp:wrapPolygon edited="0">
                      <wp:start x="0" y="0"/>
                      <wp:lineTo x="0" y="21338"/>
                      <wp:lineTo x="21375" y="21338"/>
                      <wp:lineTo x="21375" y="0"/>
                      <wp:lineTo x="0" y="0"/>
                    </wp:wrapPolygon>
                  </wp:wrapTight>
                  <wp:docPr id="8" name="Picture 8" descr="Macintosh HD:Users:pierrebertrand:Downloads:Screenshot 2014-09-08 17.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errebertrand:Downloads:Screenshot 2014-09-08 17.01.1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1256" t="3724" r="21478" b="9850"/>
                          <a:stretch/>
                        </pic:blipFill>
                        <pic:spPr bwMode="auto">
                          <a:xfrm>
                            <a:off x="0" y="0"/>
                            <a:ext cx="3054350" cy="287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D150EE" w:rsidRPr="0099133A" w14:paraId="4B5071CB" w14:textId="77777777" w:rsidTr="00D150EE">
        <w:trPr>
          <w:trHeight w:val="394"/>
        </w:trPr>
        <w:tc>
          <w:tcPr>
            <w:tcW w:w="9606" w:type="dxa"/>
          </w:tcPr>
          <w:p w14:paraId="220F983F" w14:textId="1EDD1929" w:rsidR="00D150EE" w:rsidRPr="0099133A" w:rsidRDefault="000505D5" w:rsidP="000505D5">
            <w:pPr>
              <w:ind w:left="284" w:hanging="284"/>
              <w:rPr>
                <w:sz w:val="18"/>
                <w:szCs w:val="18"/>
              </w:rPr>
            </w:pPr>
            <w:r>
              <w:rPr>
                <w:sz w:val="18"/>
                <w:szCs w:val="18"/>
              </w:rPr>
              <w:t>Fig. 9</w:t>
            </w:r>
            <w:r w:rsidR="00D150EE" w:rsidRPr="0099133A">
              <w:rPr>
                <w:sz w:val="18"/>
                <w:szCs w:val="18"/>
              </w:rPr>
              <w:t xml:space="preserve">: </w:t>
            </w:r>
            <w:r w:rsidR="00441F8A">
              <w:rPr>
                <w:sz w:val="18"/>
                <w:szCs w:val="18"/>
              </w:rPr>
              <w:t>Individual Interaction c</w:t>
            </w:r>
            <w:r>
              <w:rPr>
                <w:sz w:val="18"/>
                <w:szCs w:val="18"/>
              </w:rPr>
              <w:t>hord diagram: 9.a. Following Interactions, 9.b. Replies/Retweets Interactions</w:t>
            </w:r>
            <w:r w:rsidR="00D150EE">
              <w:rPr>
                <w:sz w:val="18"/>
                <w:szCs w:val="18"/>
              </w:rPr>
              <w:t xml:space="preserve"> </w:t>
            </w:r>
          </w:p>
        </w:tc>
      </w:tr>
    </w:tbl>
    <w:p w14:paraId="51A4E4C7" w14:textId="77777777" w:rsidR="00CD4918" w:rsidRDefault="00CD4918" w:rsidP="00895FE4">
      <w:pPr>
        <w:pStyle w:val="IACSub-subheading"/>
        <w:ind w:firstLine="0"/>
        <w:rPr>
          <w:u w:val="none"/>
        </w:rPr>
      </w:pPr>
    </w:p>
    <w:p w14:paraId="6C099637" w14:textId="4BCB023C" w:rsidR="00D150EE" w:rsidRDefault="00441F8A" w:rsidP="00441F8A">
      <w:pPr>
        <w:pStyle w:val="IACSub-subheading"/>
        <w:ind w:firstLine="360"/>
        <w:rPr>
          <w:u w:val="none"/>
        </w:rPr>
      </w:pPr>
      <w:r>
        <w:rPr>
          <w:u w:val="none"/>
        </w:rPr>
        <w:t>Figure 10 presents the same infor</w:t>
      </w:r>
      <w:r w:rsidR="00FC65FB">
        <w:rPr>
          <w:u w:val="none"/>
        </w:rPr>
        <w:t>mation but gathered by agencies. A</w:t>
      </w:r>
      <w:r>
        <w:rPr>
          <w:u w:val="none"/>
        </w:rPr>
        <w:t xml:space="preserve">ll </w:t>
      </w:r>
      <w:r w:rsidR="00FC65FB">
        <w:rPr>
          <w:u w:val="none"/>
        </w:rPr>
        <w:t xml:space="preserve">of </w:t>
      </w:r>
      <w:r>
        <w:rPr>
          <w:u w:val="none"/>
        </w:rPr>
        <w:t xml:space="preserve">the accounts within an agency are gathered and the interactions are studied. The root of the link represents the percentage of interactions coming from the </w:t>
      </w:r>
      <w:r w:rsidR="00F25D8B">
        <w:rPr>
          <w:u w:val="none"/>
        </w:rPr>
        <w:t>source agency dedicated to the target</w:t>
      </w:r>
      <w:r>
        <w:rPr>
          <w:u w:val="none"/>
        </w:rPr>
        <w:t xml:space="preserve"> agency linked by the link. </w:t>
      </w:r>
      <w:r w:rsidR="00F25D8B">
        <w:rPr>
          <w:u w:val="none"/>
        </w:rPr>
        <w:t xml:space="preserve">If the source agency follows more than is followed </w:t>
      </w:r>
      <w:r w:rsidR="00CF1768">
        <w:rPr>
          <w:u w:val="none"/>
        </w:rPr>
        <w:t>by the target agency (Figure 10</w:t>
      </w:r>
      <w:r w:rsidR="00F25D8B">
        <w:rPr>
          <w:u w:val="none"/>
        </w:rPr>
        <w:t>a.) or if it replies and retweets more than the target agency have retweeted or replied to the source agenc</w:t>
      </w:r>
      <w:r w:rsidR="00CF1768">
        <w:rPr>
          <w:u w:val="none"/>
        </w:rPr>
        <w:t>y (Figure 10</w:t>
      </w:r>
      <w:r w:rsidR="00F25D8B">
        <w:rPr>
          <w:u w:val="none"/>
        </w:rPr>
        <w:t xml:space="preserve">b.), the </w:t>
      </w:r>
      <w:proofErr w:type="spellStart"/>
      <w:r w:rsidR="00F25D8B">
        <w:rPr>
          <w:u w:val="none"/>
        </w:rPr>
        <w:t>color</w:t>
      </w:r>
      <w:proofErr w:type="spellEnd"/>
      <w:r w:rsidR="00F25D8B">
        <w:rPr>
          <w:u w:val="none"/>
        </w:rPr>
        <w:t xml:space="preserve"> of the link will</w:t>
      </w:r>
      <w:r w:rsidR="0084050E">
        <w:rPr>
          <w:u w:val="none"/>
        </w:rPr>
        <w:t xml:space="preserve"> be the </w:t>
      </w:r>
      <w:proofErr w:type="spellStart"/>
      <w:r w:rsidR="0084050E">
        <w:rPr>
          <w:u w:val="none"/>
        </w:rPr>
        <w:t>color</w:t>
      </w:r>
      <w:proofErr w:type="spellEnd"/>
      <w:r w:rsidR="0084050E">
        <w:rPr>
          <w:u w:val="none"/>
        </w:rPr>
        <w:t xml:space="preserve"> of the target</w:t>
      </w:r>
      <w:r w:rsidR="00F25D8B">
        <w:rPr>
          <w:u w:val="none"/>
        </w:rPr>
        <w:t xml:space="preserve"> agency. Conseque</w:t>
      </w:r>
      <w:r w:rsidR="004022CC">
        <w:rPr>
          <w:u w:val="none"/>
        </w:rPr>
        <w:t>ntly, the agencies followed less</w:t>
      </w:r>
      <w:r w:rsidR="00F25D8B">
        <w:rPr>
          <w:u w:val="none"/>
        </w:rPr>
        <w:t xml:space="preserve"> than </w:t>
      </w:r>
      <w:r w:rsidR="007E44B7">
        <w:rPr>
          <w:u w:val="none"/>
        </w:rPr>
        <w:t xml:space="preserve">they themselves </w:t>
      </w:r>
      <w:r w:rsidR="00F25D8B">
        <w:rPr>
          <w:u w:val="none"/>
        </w:rPr>
        <w:t xml:space="preserve">follow other accounts from different agencies will have links of their own </w:t>
      </w:r>
      <w:proofErr w:type="spellStart"/>
      <w:r w:rsidR="00F25D8B">
        <w:rPr>
          <w:u w:val="none"/>
        </w:rPr>
        <w:t>colors</w:t>
      </w:r>
      <w:proofErr w:type="spellEnd"/>
      <w:r w:rsidR="00F25D8B">
        <w:rPr>
          <w:u w:val="none"/>
        </w:rPr>
        <w:t xml:space="preserve"> (Figure 10.a.). Similarly, agenc</w:t>
      </w:r>
      <w:r w:rsidR="004022CC">
        <w:rPr>
          <w:u w:val="none"/>
        </w:rPr>
        <w:t>ies that have received less</w:t>
      </w:r>
      <w:r w:rsidR="00CF1768">
        <w:rPr>
          <w:u w:val="none"/>
        </w:rPr>
        <w:t xml:space="preserve"> replies and have</w:t>
      </w:r>
      <w:r w:rsidR="004022CC">
        <w:rPr>
          <w:u w:val="none"/>
        </w:rPr>
        <w:t xml:space="preserve"> been </w:t>
      </w:r>
      <w:proofErr w:type="spellStart"/>
      <w:r w:rsidR="004022CC">
        <w:rPr>
          <w:u w:val="none"/>
        </w:rPr>
        <w:t>retweeted</w:t>
      </w:r>
      <w:proofErr w:type="spellEnd"/>
      <w:r w:rsidR="004022CC">
        <w:rPr>
          <w:u w:val="none"/>
        </w:rPr>
        <w:t xml:space="preserve"> less</w:t>
      </w:r>
      <w:r w:rsidR="00CF1768">
        <w:rPr>
          <w:u w:val="none"/>
        </w:rPr>
        <w:t xml:space="preserve"> times</w:t>
      </w:r>
      <w:r w:rsidR="00196EF7">
        <w:rPr>
          <w:u w:val="none"/>
        </w:rPr>
        <w:t xml:space="preserve"> than have sent replies or </w:t>
      </w:r>
      <w:proofErr w:type="spellStart"/>
      <w:r w:rsidR="00196EF7">
        <w:rPr>
          <w:u w:val="none"/>
        </w:rPr>
        <w:t>retweets</w:t>
      </w:r>
      <w:proofErr w:type="spellEnd"/>
      <w:r w:rsidR="007E44B7">
        <w:rPr>
          <w:u w:val="none"/>
        </w:rPr>
        <w:t>, will have a</w:t>
      </w:r>
      <w:r w:rsidR="00F25D8B">
        <w:rPr>
          <w:u w:val="none"/>
        </w:rPr>
        <w:t xml:space="preserve"> link with other agencies of their own </w:t>
      </w:r>
      <w:proofErr w:type="spellStart"/>
      <w:r w:rsidR="00F25D8B">
        <w:rPr>
          <w:u w:val="none"/>
        </w:rPr>
        <w:t>color</w:t>
      </w:r>
      <w:proofErr w:type="spellEnd"/>
      <w:r w:rsidR="00F25D8B">
        <w:rPr>
          <w:u w:val="none"/>
        </w:rPr>
        <w:t>.</w:t>
      </w:r>
      <w:r w:rsidR="00F34DF4">
        <w:rPr>
          <w:u w:val="none"/>
        </w:rPr>
        <w:t xml:space="preserve"> </w:t>
      </w:r>
      <w:r w:rsidR="00196EF7">
        <w:rPr>
          <w:u w:val="none"/>
        </w:rPr>
        <w:t xml:space="preserve">The </w:t>
      </w:r>
      <w:proofErr w:type="spellStart"/>
      <w:r w:rsidR="00196EF7">
        <w:rPr>
          <w:u w:val="none"/>
        </w:rPr>
        <w:t>color</w:t>
      </w:r>
      <w:proofErr w:type="spellEnd"/>
      <w:r w:rsidR="00196EF7">
        <w:rPr>
          <w:u w:val="none"/>
        </w:rPr>
        <w:t xml:space="preserve"> displays thus an </w:t>
      </w:r>
      <w:r w:rsidR="004022CC">
        <w:rPr>
          <w:u w:val="none"/>
        </w:rPr>
        <w:t>exocentric</w:t>
      </w:r>
      <w:r w:rsidR="00F2498D">
        <w:rPr>
          <w:u w:val="none"/>
        </w:rPr>
        <w:t xml:space="preserve"> state. </w:t>
      </w:r>
      <w:r w:rsidR="00FC65FB">
        <w:rPr>
          <w:u w:val="none"/>
        </w:rPr>
        <w:t xml:space="preserve">For example, NASA follows </w:t>
      </w:r>
      <w:r w:rsidR="00F34DF4">
        <w:rPr>
          <w:u w:val="none"/>
        </w:rPr>
        <w:t xml:space="preserve">ESA </w:t>
      </w:r>
      <w:r w:rsidR="00FC65FB">
        <w:rPr>
          <w:u w:val="none"/>
        </w:rPr>
        <w:t xml:space="preserve">less </w:t>
      </w:r>
      <w:r w:rsidR="00F34DF4">
        <w:rPr>
          <w:u w:val="none"/>
        </w:rPr>
        <w:t>than ESA follows NASA, but NASA retweets and</w:t>
      </w:r>
      <w:r w:rsidR="00196EF7">
        <w:rPr>
          <w:u w:val="none"/>
        </w:rPr>
        <w:t xml:space="preserve"> replies to ESA more than ESA do</w:t>
      </w:r>
      <w:r w:rsidR="00F34DF4">
        <w:rPr>
          <w:u w:val="none"/>
        </w:rPr>
        <w:t>.</w:t>
      </w:r>
      <w:r w:rsidR="00343FEF">
        <w:rPr>
          <w:u w:val="none"/>
        </w:rPr>
        <w:t xml:space="preserve"> The length of the agency chord is proportional to the number of </w:t>
      </w:r>
      <w:r w:rsidR="00F2498D">
        <w:rPr>
          <w:u w:val="none"/>
        </w:rPr>
        <w:t>interactions involving the agency: “follows”</w:t>
      </w:r>
      <w:r w:rsidR="00196EF7">
        <w:rPr>
          <w:u w:val="none"/>
        </w:rPr>
        <w:t xml:space="preserve"> or “is followed” for Figure 10</w:t>
      </w:r>
      <w:r w:rsidR="00F2498D">
        <w:rPr>
          <w:u w:val="none"/>
        </w:rPr>
        <w:t xml:space="preserve">a. </w:t>
      </w:r>
      <w:proofErr w:type="gramStart"/>
      <w:r w:rsidR="00F2498D">
        <w:rPr>
          <w:u w:val="none"/>
        </w:rPr>
        <w:t>and</w:t>
      </w:r>
      <w:proofErr w:type="gramEnd"/>
      <w:r w:rsidR="00F2498D">
        <w:rPr>
          <w:u w:val="none"/>
        </w:rPr>
        <w:t xml:space="preserve"> re</w:t>
      </w:r>
      <w:r w:rsidR="00196EF7">
        <w:rPr>
          <w:u w:val="none"/>
        </w:rPr>
        <w:t>plies/retweets for Figure 10</w:t>
      </w:r>
      <w:r w:rsidR="00E85FF1">
        <w:rPr>
          <w:u w:val="none"/>
        </w:rPr>
        <w:t>b.</w:t>
      </w:r>
    </w:p>
    <w:p w14:paraId="04ABBFC0" w14:textId="63EE75A7" w:rsidR="00441F8A" w:rsidRDefault="00441F8A">
      <w:pPr>
        <w:ind w:firstLine="0"/>
        <w:jc w:val="left"/>
      </w:pPr>
    </w:p>
    <w:tbl>
      <w:tblPr>
        <w:tblW w:w="9606" w:type="dxa"/>
        <w:tblLook w:val="04A0" w:firstRow="1" w:lastRow="0" w:firstColumn="1" w:lastColumn="0" w:noHBand="0" w:noVBand="1"/>
      </w:tblPr>
      <w:tblGrid>
        <w:gridCol w:w="9606"/>
      </w:tblGrid>
      <w:tr w:rsidR="00441F8A" w:rsidRPr="00537E19" w14:paraId="6911DA5E" w14:textId="77777777" w:rsidTr="00441F8A">
        <w:tc>
          <w:tcPr>
            <w:tcW w:w="9606" w:type="dxa"/>
          </w:tcPr>
          <w:p w14:paraId="254527BA" w14:textId="20CE5205" w:rsidR="00441F8A" w:rsidRPr="00537E19" w:rsidRDefault="009D60E1" w:rsidP="00441F8A">
            <w:pPr>
              <w:ind w:firstLine="0"/>
              <w:jc w:val="center"/>
            </w:pPr>
            <w:r>
              <w:rPr>
                <w:noProof/>
                <w:lang w:val="en-US"/>
              </w:rPr>
              <w:lastRenderedPageBreak/>
              <w:drawing>
                <wp:anchor distT="0" distB="0" distL="114300" distR="114300" simplePos="0" relativeHeight="251682816" behindDoc="0" locked="0" layoutInCell="1" allowOverlap="1" wp14:anchorId="134F153F" wp14:editId="5B62E521">
                  <wp:simplePos x="0" y="0"/>
                  <wp:positionH relativeFrom="column">
                    <wp:posOffset>3111500</wp:posOffset>
                  </wp:positionH>
                  <wp:positionV relativeFrom="paragraph">
                    <wp:posOffset>33655</wp:posOffset>
                  </wp:positionV>
                  <wp:extent cx="2857500" cy="2781300"/>
                  <wp:effectExtent l="0" t="0" r="12700" b="12700"/>
                  <wp:wrapTight wrapText="bothSides">
                    <wp:wrapPolygon edited="0">
                      <wp:start x="0" y="0"/>
                      <wp:lineTo x="0" y="21501"/>
                      <wp:lineTo x="21504" y="21501"/>
                      <wp:lineTo x="21504" y="0"/>
                      <wp:lineTo x="0" y="0"/>
                    </wp:wrapPolygon>
                  </wp:wrapTight>
                  <wp:docPr id="6" name="Picture 6" descr="Macintosh HD:Users:pierrebertrand:Dropbox:TwitterAstronauts:screenshots:repliesRetw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errebertrand:Dropbox:TwitterAstronauts:screenshots:repliesRetweet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074" t="5197" r="5407" b="4367"/>
                          <a:stretch/>
                        </pic:blipFill>
                        <pic:spPr bwMode="auto">
                          <a:xfrm>
                            <a:off x="0" y="0"/>
                            <a:ext cx="2857500"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3840" behindDoc="0" locked="0" layoutInCell="1" allowOverlap="1" wp14:anchorId="31C031C3" wp14:editId="262D5EA3">
                  <wp:simplePos x="0" y="0"/>
                  <wp:positionH relativeFrom="column">
                    <wp:posOffset>130175</wp:posOffset>
                  </wp:positionH>
                  <wp:positionV relativeFrom="paragraph">
                    <wp:posOffset>0</wp:posOffset>
                  </wp:positionV>
                  <wp:extent cx="3032760" cy="2743200"/>
                  <wp:effectExtent l="0" t="0" r="0" b="0"/>
                  <wp:wrapTight wrapText="bothSides">
                    <wp:wrapPolygon edited="0">
                      <wp:start x="0" y="0"/>
                      <wp:lineTo x="0" y="21400"/>
                      <wp:lineTo x="21347" y="21400"/>
                      <wp:lineTo x="21347" y="0"/>
                      <wp:lineTo x="0" y="0"/>
                    </wp:wrapPolygon>
                  </wp:wrapTight>
                  <wp:docPr id="2" name="Picture 2" descr="Macintosh HD:Users:pierrebertrand:Dropbox:TwitterAstronauts:screenshots:follo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errebertrand:Dropbox:TwitterAstronauts:screenshots:followers.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6943" t="3466" r="4583" b="4690"/>
                          <a:stretch/>
                        </pic:blipFill>
                        <pic:spPr bwMode="auto">
                          <a:xfrm>
                            <a:off x="0" y="0"/>
                            <a:ext cx="3032760"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41F8A" w:rsidRPr="0099133A" w14:paraId="4AB73714" w14:textId="77777777" w:rsidTr="00441F8A">
        <w:trPr>
          <w:trHeight w:val="394"/>
        </w:trPr>
        <w:tc>
          <w:tcPr>
            <w:tcW w:w="9606" w:type="dxa"/>
          </w:tcPr>
          <w:p w14:paraId="6CF33EA5" w14:textId="2D1D3D65" w:rsidR="00441F8A" w:rsidRPr="0099133A" w:rsidRDefault="00441F8A" w:rsidP="00441F8A">
            <w:pPr>
              <w:ind w:left="284" w:hanging="284"/>
              <w:rPr>
                <w:sz w:val="18"/>
                <w:szCs w:val="18"/>
              </w:rPr>
            </w:pPr>
            <w:r>
              <w:rPr>
                <w:sz w:val="18"/>
                <w:szCs w:val="18"/>
              </w:rPr>
              <w:t>Fig. 10</w:t>
            </w:r>
            <w:r w:rsidRPr="0099133A">
              <w:rPr>
                <w:sz w:val="18"/>
                <w:szCs w:val="18"/>
              </w:rPr>
              <w:t xml:space="preserve">: </w:t>
            </w:r>
            <w:r>
              <w:rPr>
                <w:sz w:val="18"/>
                <w:szCs w:val="18"/>
              </w:rPr>
              <w:t xml:space="preserve">Agencies Interaction chord diagram: 9.a. Following Interactions, 9.b. Replies/Retweets Interactions </w:t>
            </w:r>
          </w:p>
        </w:tc>
      </w:tr>
    </w:tbl>
    <w:p w14:paraId="020A9BD9" w14:textId="77777777" w:rsidR="00D150EE" w:rsidRDefault="00D150EE" w:rsidP="00023B36">
      <w:pPr>
        <w:pStyle w:val="IACSub-subheading"/>
        <w:numPr>
          <w:ilvl w:val="0"/>
          <w:numId w:val="5"/>
        </w:numPr>
        <w:sectPr w:rsidR="00D150EE" w:rsidSect="00D150EE">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4EFEB479" w14:textId="77777777" w:rsidR="00F34DF4" w:rsidRDefault="00F34DF4" w:rsidP="00F34DF4">
      <w:pPr>
        <w:pStyle w:val="IACSub-subheading"/>
        <w:ind w:left="644" w:firstLine="0"/>
      </w:pPr>
    </w:p>
    <w:p w14:paraId="6A4355A7" w14:textId="77777777" w:rsidR="00F34DF4" w:rsidRDefault="00F34DF4" w:rsidP="00F34DF4">
      <w:pPr>
        <w:pStyle w:val="IACSub-subheading"/>
      </w:pPr>
    </w:p>
    <w:p w14:paraId="472AD8CF" w14:textId="77777777" w:rsidR="00F34DF4" w:rsidRDefault="00F34DF4" w:rsidP="00F34DF4">
      <w:pPr>
        <w:pStyle w:val="IACSub-subheading"/>
        <w:sectPr w:rsidR="00F34DF4" w:rsidSect="00F34DF4">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5A0CFCC0" w14:textId="1C5E572F" w:rsidR="00023B36" w:rsidRDefault="003B15CA" w:rsidP="00023B36">
      <w:pPr>
        <w:pStyle w:val="IACSub-subheading"/>
        <w:numPr>
          <w:ilvl w:val="0"/>
          <w:numId w:val="5"/>
        </w:numPr>
      </w:pPr>
      <w:r>
        <w:lastRenderedPageBreak/>
        <w:t>Nationality of the f</w:t>
      </w:r>
      <w:r w:rsidR="00023B36">
        <w:t>ollowers</w:t>
      </w:r>
    </w:p>
    <w:p w14:paraId="48E9FCA0" w14:textId="77777777" w:rsidR="00023B36" w:rsidRDefault="00023B36" w:rsidP="00023B36">
      <w:pPr>
        <w:pStyle w:val="IACSub-subheading"/>
        <w:ind w:firstLine="0"/>
      </w:pPr>
    </w:p>
    <w:p w14:paraId="0D453228" w14:textId="215B9800" w:rsidR="003B2166" w:rsidRDefault="00C00DD7" w:rsidP="00716F2B">
      <w:pPr>
        <w:pStyle w:val="IACSub-subheading"/>
        <w:rPr>
          <w:u w:val="none"/>
        </w:rPr>
      </w:pPr>
      <w:r w:rsidRPr="00C00DD7">
        <w:rPr>
          <w:u w:val="none"/>
        </w:rPr>
        <w:t>It is crucial to understand the demographics of the people</w:t>
      </w:r>
      <w:r>
        <w:rPr>
          <w:u w:val="none"/>
        </w:rPr>
        <w:t xml:space="preserve"> with </w:t>
      </w:r>
      <w:r w:rsidR="003B15CA">
        <w:rPr>
          <w:u w:val="none"/>
        </w:rPr>
        <w:t>whom</w:t>
      </w:r>
      <w:r>
        <w:rPr>
          <w:u w:val="none"/>
        </w:rPr>
        <w:t xml:space="preserve"> the accounts i</w:t>
      </w:r>
      <w:r w:rsidR="009D41B1">
        <w:rPr>
          <w:u w:val="none"/>
        </w:rPr>
        <w:t>nteract for several reasons</w:t>
      </w:r>
      <w:r w:rsidR="00047688">
        <w:rPr>
          <w:u w:val="none"/>
        </w:rPr>
        <w:t>,</w:t>
      </w:r>
      <w:r w:rsidR="009D41B1">
        <w:rPr>
          <w:u w:val="none"/>
        </w:rPr>
        <w:t xml:space="preserve"> such as</w:t>
      </w:r>
      <w:r>
        <w:rPr>
          <w:u w:val="none"/>
        </w:rPr>
        <w:t xml:space="preserve"> understanding the spectru</w:t>
      </w:r>
      <w:r w:rsidR="009D41B1">
        <w:rPr>
          <w:u w:val="none"/>
        </w:rPr>
        <w:t>m of the public that is missing or</w:t>
      </w:r>
      <w:r>
        <w:rPr>
          <w:u w:val="none"/>
        </w:rPr>
        <w:t xml:space="preserve"> better designing communication campaign</w:t>
      </w:r>
      <w:r w:rsidR="00FC65FB">
        <w:rPr>
          <w:u w:val="none"/>
        </w:rPr>
        <w:t>s</w:t>
      </w:r>
      <w:r w:rsidR="009D41B1">
        <w:rPr>
          <w:u w:val="none"/>
        </w:rPr>
        <w:t xml:space="preserve"> appropriate to the public. When it comes to </w:t>
      </w:r>
      <w:r w:rsidR="00631E90">
        <w:rPr>
          <w:u w:val="none"/>
        </w:rPr>
        <w:t xml:space="preserve">astronauts, the impact </w:t>
      </w:r>
      <w:r w:rsidR="00FC65FB">
        <w:rPr>
          <w:u w:val="none"/>
        </w:rPr>
        <w:t>t</w:t>
      </w:r>
      <w:r w:rsidR="00196EF7">
        <w:rPr>
          <w:u w:val="none"/>
        </w:rPr>
        <w:t xml:space="preserve">hat they can have on the public, informing and inspiring them about exploration, </w:t>
      </w:r>
      <w:r w:rsidR="00631E90">
        <w:rPr>
          <w:u w:val="none"/>
        </w:rPr>
        <w:t xml:space="preserve">seems closely related to the nationality of the astronaut and the nationality of the public. </w:t>
      </w:r>
      <w:r w:rsidR="00196EF7">
        <w:rPr>
          <w:u w:val="none"/>
        </w:rPr>
        <w:t>Investigating</w:t>
      </w:r>
      <w:r w:rsidR="00631E90">
        <w:rPr>
          <w:u w:val="none"/>
        </w:rPr>
        <w:t xml:space="preserve"> the nationality of the followers according to the </w:t>
      </w:r>
      <w:r w:rsidR="00196EF7">
        <w:rPr>
          <w:u w:val="none"/>
        </w:rPr>
        <w:t xml:space="preserve">astronaut </w:t>
      </w:r>
      <w:r w:rsidR="00631E90">
        <w:rPr>
          <w:u w:val="none"/>
        </w:rPr>
        <w:t>national</w:t>
      </w:r>
      <w:r w:rsidR="003B15CA">
        <w:rPr>
          <w:u w:val="none"/>
        </w:rPr>
        <w:t>ity is valuable to better understand the Twitter public and to verify the hypotheses formulated in this paper claiming that social media is an efficient way to reach a broader public in term</w:t>
      </w:r>
      <w:r w:rsidR="00196EF7">
        <w:rPr>
          <w:u w:val="none"/>
        </w:rPr>
        <w:t>s</w:t>
      </w:r>
      <w:r w:rsidR="003B15CA">
        <w:rPr>
          <w:u w:val="none"/>
        </w:rPr>
        <w:t xml:space="preserve"> of nationality. </w:t>
      </w:r>
      <w:r w:rsidR="00196EF7">
        <w:rPr>
          <w:u w:val="none"/>
        </w:rPr>
        <w:t>This study</w:t>
      </w:r>
      <w:r w:rsidR="00C52E84">
        <w:rPr>
          <w:u w:val="none"/>
        </w:rPr>
        <w:t xml:space="preserve"> focuse</w:t>
      </w:r>
      <w:r w:rsidR="00196EF7">
        <w:rPr>
          <w:u w:val="none"/>
        </w:rPr>
        <w:t>s</w:t>
      </w:r>
      <w:r w:rsidR="007E44B7">
        <w:rPr>
          <w:u w:val="none"/>
        </w:rPr>
        <w:t xml:space="preserve"> on 9 different accounts: the</w:t>
      </w:r>
      <w:r w:rsidR="00C52E84">
        <w:rPr>
          <w:u w:val="none"/>
        </w:rPr>
        <w:t xml:space="preserve"> </w:t>
      </w:r>
      <w:r w:rsidR="007E44B7">
        <w:rPr>
          <w:u w:val="none"/>
        </w:rPr>
        <w:t xml:space="preserve">official accounts of five </w:t>
      </w:r>
      <w:r w:rsidR="00C52E84">
        <w:rPr>
          <w:u w:val="none"/>
        </w:rPr>
        <w:t xml:space="preserve">space agencies and the following astronaut accounts: NASA astronaut Reid Wiseman, ESA astronaut Alexander </w:t>
      </w:r>
      <w:proofErr w:type="spellStart"/>
      <w:r w:rsidR="00C52E84">
        <w:rPr>
          <w:u w:val="none"/>
        </w:rPr>
        <w:t>Gerst</w:t>
      </w:r>
      <w:proofErr w:type="spellEnd"/>
      <w:r w:rsidR="00C52E84">
        <w:rPr>
          <w:u w:val="none"/>
        </w:rPr>
        <w:t xml:space="preserve">, and JAXA </w:t>
      </w:r>
      <w:r w:rsidR="00AA21E0">
        <w:rPr>
          <w:u w:val="none"/>
        </w:rPr>
        <w:t xml:space="preserve">astronaut Koichi </w:t>
      </w:r>
      <w:proofErr w:type="spellStart"/>
      <w:r w:rsidR="00AA21E0">
        <w:rPr>
          <w:u w:val="none"/>
        </w:rPr>
        <w:t>Wakata</w:t>
      </w:r>
      <w:proofErr w:type="spellEnd"/>
      <w:r w:rsidR="00AA21E0">
        <w:rPr>
          <w:u w:val="none"/>
        </w:rPr>
        <w:t xml:space="preserve">. </w:t>
      </w:r>
      <w:r w:rsidR="007E44B7">
        <w:rPr>
          <w:u w:val="none"/>
        </w:rPr>
        <w:t xml:space="preserve">These </w:t>
      </w:r>
      <w:r w:rsidR="007E44B7">
        <w:rPr>
          <w:u w:val="none"/>
        </w:rPr>
        <w:lastRenderedPageBreak/>
        <w:t xml:space="preserve">astronauts were selected both to represent the different agencies and because they were showing interesting </w:t>
      </w:r>
      <w:r w:rsidR="00196EF7">
        <w:rPr>
          <w:u w:val="none"/>
        </w:rPr>
        <w:t>characteristics</w:t>
      </w:r>
      <w:r w:rsidR="007E44B7">
        <w:rPr>
          <w:u w:val="none"/>
        </w:rPr>
        <w:t xml:space="preserve">: Reid Wiseman and Alexander </w:t>
      </w:r>
      <w:proofErr w:type="spellStart"/>
      <w:r w:rsidR="007E44B7">
        <w:rPr>
          <w:u w:val="none"/>
        </w:rPr>
        <w:t>Gerst</w:t>
      </w:r>
      <w:proofErr w:type="spellEnd"/>
      <w:r w:rsidR="007E44B7">
        <w:rPr>
          <w:u w:val="none"/>
        </w:rPr>
        <w:t xml:space="preserve"> are on board the ISS during the study, and Koichi </w:t>
      </w:r>
      <w:proofErr w:type="spellStart"/>
      <w:r w:rsidR="007E44B7">
        <w:rPr>
          <w:u w:val="none"/>
        </w:rPr>
        <w:t>Wakata</w:t>
      </w:r>
      <w:proofErr w:type="spellEnd"/>
      <w:r w:rsidR="007E44B7">
        <w:rPr>
          <w:u w:val="none"/>
        </w:rPr>
        <w:t xml:space="preserve"> represent</w:t>
      </w:r>
      <w:r w:rsidR="00A554C8">
        <w:rPr>
          <w:u w:val="none"/>
        </w:rPr>
        <w:t>s</w:t>
      </w:r>
      <w:r w:rsidR="007E44B7">
        <w:rPr>
          <w:u w:val="none"/>
        </w:rPr>
        <w:t xml:space="preserve"> </w:t>
      </w:r>
      <w:r w:rsidR="00A554C8">
        <w:rPr>
          <w:u w:val="none"/>
        </w:rPr>
        <w:t>a good practice</w:t>
      </w:r>
      <w:r w:rsidR="007E44B7">
        <w:rPr>
          <w:u w:val="none"/>
        </w:rPr>
        <w:t xml:space="preserve"> using Twitter. </w:t>
      </w:r>
      <w:r w:rsidR="00AA21E0">
        <w:rPr>
          <w:u w:val="none"/>
        </w:rPr>
        <w:t>Table 1</w:t>
      </w:r>
      <w:r w:rsidR="00C52E84">
        <w:rPr>
          <w:u w:val="none"/>
        </w:rPr>
        <w:t xml:space="preserve"> presents the </w:t>
      </w:r>
      <w:r w:rsidR="007E44B7">
        <w:rPr>
          <w:u w:val="none"/>
        </w:rPr>
        <w:t>five more frequent nationalities of an account’s followers.</w:t>
      </w:r>
      <w:r w:rsidR="00C52E84">
        <w:rPr>
          <w:u w:val="none"/>
        </w:rPr>
        <w:t xml:space="preserve"> ESA is the only agency studied which is not exclusively representing </w:t>
      </w:r>
      <w:r w:rsidR="00196EF7">
        <w:rPr>
          <w:u w:val="none"/>
        </w:rPr>
        <w:t xml:space="preserve">a single </w:t>
      </w:r>
      <w:r w:rsidR="00F37573">
        <w:rPr>
          <w:u w:val="none"/>
        </w:rPr>
        <w:t>country;</w:t>
      </w:r>
      <w:r w:rsidR="00AA21E0">
        <w:rPr>
          <w:u w:val="none"/>
        </w:rPr>
        <w:t xml:space="preserve"> </w:t>
      </w:r>
      <w:r w:rsidR="007E44B7">
        <w:rPr>
          <w:u w:val="none"/>
        </w:rPr>
        <w:t xml:space="preserve">consequently, </w:t>
      </w:r>
      <w:r w:rsidR="00AA21E0">
        <w:rPr>
          <w:u w:val="none"/>
        </w:rPr>
        <w:t>Table 1</w:t>
      </w:r>
      <w:r w:rsidR="00C52E84">
        <w:rPr>
          <w:u w:val="none"/>
        </w:rPr>
        <w:t xml:space="preserve"> also indicates the percentage </w:t>
      </w:r>
      <w:r w:rsidR="007E44B7">
        <w:rPr>
          <w:u w:val="none"/>
        </w:rPr>
        <w:t xml:space="preserve">of followers represented </w:t>
      </w:r>
      <w:r w:rsidR="00C52E84">
        <w:rPr>
          <w:u w:val="none"/>
        </w:rPr>
        <w:t>from ESA member states. Finally, some followers’ nationality</w:t>
      </w:r>
      <w:r w:rsidR="007E44B7">
        <w:rPr>
          <w:u w:val="none"/>
        </w:rPr>
        <w:t xml:space="preserve"> is unknown, which may skew the results, and is indicated in Table 1</w:t>
      </w:r>
      <w:r w:rsidR="00C52E84">
        <w:rPr>
          <w:u w:val="none"/>
        </w:rPr>
        <w:t xml:space="preserve">. </w:t>
      </w:r>
      <w:r w:rsidR="007E44B7">
        <w:rPr>
          <w:u w:val="none"/>
        </w:rPr>
        <w:t>Percentages are</w:t>
      </w:r>
      <w:r w:rsidR="00C52E84">
        <w:rPr>
          <w:u w:val="none"/>
        </w:rPr>
        <w:t xml:space="preserve"> bas</w:t>
      </w:r>
      <w:r w:rsidR="00B75F11">
        <w:rPr>
          <w:u w:val="none"/>
        </w:rPr>
        <w:t>ed on the</w:t>
      </w:r>
      <w:r w:rsidR="00C52E84">
        <w:rPr>
          <w:u w:val="none"/>
        </w:rPr>
        <w:t xml:space="preserve"> total </w:t>
      </w:r>
      <w:r w:rsidR="00196EF7">
        <w:rPr>
          <w:u w:val="none"/>
        </w:rPr>
        <w:t xml:space="preserve">number </w:t>
      </w:r>
      <w:r w:rsidR="00C52E84">
        <w:rPr>
          <w:u w:val="none"/>
        </w:rPr>
        <w:t>of followers</w:t>
      </w:r>
      <w:r w:rsidR="003110B4">
        <w:rPr>
          <w:u w:val="none"/>
        </w:rPr>
        <w:t xml:space="preserve">, except for NASA official account, where only one million followers were processed. For this reason, the percentage of unidentified nationalities was not computed. </w:t>
      </w:r>
      <w:r w:rsidR="00F25D8B">
        <w:rPr>
          <w:u w:val="none"/>
        </w:rPr>
        <w:t>Figure 11</w:t>
      </w:r>
      <w:r w:rsidR="00B75F11">
        <w:rPr>
          <w:u w:val="none"/>
        </w:rPr>
        <w:t xml:space="preserve"> shows </w:t>
      </w:r>
      <w:r w:rsidR="00F37573">
        <w:rPr>
          <w:u w:val="none"/>
        </w:rPr>
        <w:t xml:space="preserve">an example of the geographic distribution </w:t>
      </w:r>
      <w:r w:rsidR="007E44B7">
        <w:rPr>
          <w:u w:val="none"/>
        </w:rPr>
        <w:t xml:space="preserve">of the followers for the </w:t>
      </w:r>
      <w:r w:rsidR="00A554C8">
        <w:rPr>
          <w:u w:val="none"/>
        </w:rPr>
        <w:t>space agency</w:t>
      </w:r>
      <w:r w:rsidR="00F37573">
        <w:rPr>
          <w:u w:val="none"/>
        </w:rPr>
        <w:t xml:space="preserve"> accounts: ESA, CSA,</w:t>
      </w:r>
      <w:r w:rsidR="000575ED">
        <w:rPr>
          <w:u w:val="none"/>
        </w:rPr>
        <w:t xml:space="preserve"> JAXA</w:t>
      </w:r>
      <w:r w:rsidR="00F37573">
        <w:rPr>
          <w:u w:val="none"/>
        </w:rPr>
        <w:t>, Roscosmos</w:t>
      </w:r>
      <w:r w:rsidR="00B75F11">
        <w:rPr>
          <w:u w:val="none"/>
        </w:rPr>
        <w:t>.</w:t>
      </w:r>
      <w:r w:rsidR="00F37573">
        <w:rPr>
          <w:u w:val="none"/>
        </w:rPr>
        <w:t xml:space="preserve"> </w:t>
      </w:r>
      <w:r w:rsidR="00196EF7">
        <w:rPr>
          <w:u w:val="none"/>
        </w:rPr>
        <w:t>Detailed i</w:t>
      </w:r>
      <w:r w:rsidR="007E44B7">
        <w:rPr>
          <w:u w:val="none"/>
        </w:rPr>
        <w:t>nteractive maps f</w:t>
      </w:r>
      <w:r w:rsidR="00E85FF1">
        <w:rPr>
          <w:u w:val="none"/>
        </w:rPr>
        <w:t>or each accou</w:t>
      </w:r>
      <w:r w:rsidR="00716F2B">
        <w:rPr>
          <w:u w:val="none"/>
        </w:rPr>
        <w:t>nts can be found on the website.</w:t>
      </w:r>
    </w:p>
    <w:p w14:paraId="28B87345" w14:textId="77777777" w:rsidR="00F34DF4" w:rsidRDefault="00F34DF4" w:rsidP="003B2166">
      <w:pPr>
        <w:pStyle w:val="IACSub-subheading"/>
        <w:ind w:firstLine="0"/>
        <w:rPr>
          <w:u w:val="none"/>
        </w:rPr>
        <w:sectPr w:rsidR="00F34DF4" w:rsidSect="00F34DF4">
          <w:footnotePr>
            <w:pos w:val="beneathText"/>
            <w:numFmt w:val="chicago"/>
          </w:footnotePr>
          <w:endnotePr>
            <w:numFmt w:val="decimal"/>
          </w:endnotePr>
          <w:type w:val="continuous"/>
          <w:pgSz w:w="12240" w:h="15840" w:code="1"/>
          <w:pgMar w:top="1417" w:right="1417" w:bottom="1417" w:left="1417" w:header="709" w:footer="709" w:gutter="0"/>
          <w:cols w:num="2" w:space="720"/>
          <w:docGrid w:linePitch="360"/>
        </w:sectPr>
      </w:pPr>
    </w:p>
    <w:p w14:paraId="6D84EF68" w14:textId="3439CE9F" w:rsidR="003B2166" w:rsidRDefault="003B2166" w:rsidP="003B2166">
      <w:pPr>
        <w:pStyle w:val="IACSub-subheading"/>
        <w:ind w:firstLine="0"/>
        <w:rPr>
          <w:u w:val="none"/>
        </w:rPr>
      </w:pPr>
    </w:p>
    <w:p w14:paraId="1FE14A1E" w14:textId="20E51294" w:rsidR="003B2166" w:rsidRDefault="003B2166">
      <w:pPr>
        <w:ind w:firstLine="0"/>
        <w:jc w:val="left"/>
      </w:pPr>
      <w:r>
        <w:br w:type="page"/>
      </w:r>
    </w:p>
    <w:p w14:paraId="0EB0E1CA" w14:textId="77777777" w:rsidR="003B2166" w:rsidRDefault="003B2166">
      <w:pPr>
        <w:ind w:firstLine="0"/>
        <w:jc w:val="left"/>
        <w:sectPr w:rsidR="003B2166" w:rsidSect="00F34DF4">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tbl>
      <w:tblPr>
        <w:tblW w:w="9606" w:type="dxa"/>
        <w:tblLook w:val="04A0" w:firstRow="1" w:lastRow="0" w:firstColumn="1" w:lastColumn="0" w:noHBand="0" w:noVBand="1"/>
      </w:tblPr>
      <w:tblGrid>
        <w:gridCol w:w="9606"/>
      </w:tblGrid>
      <w:tr w:rsidR="003B2166" w:rsidRPr="00537E19" w14:paraId="2F897B06" w14:textId="77777777" w:rsidTr="003B2166">
        <w:tc>
          <w:tcPr>
            <w:tcW w:w="9606" w:type="dxa"/>
          </w:tcPr>
          <w:p w14:paraId="00E2A40D" w14:textId="158EBADE" w:rsidR="003B2166" w:rsidRDefault="00F37573" w:rsidP="003B2166">
            <w:pPr>
              <w:ind w:firstLine="0"/>
              <w:jc w:val="center"/>
            </w:pPr>
            <w:r>
              <w:rPr>
                <w:noProof/>
                <w:lang w:val="en-US"/>
              </w:rPr>
              <w:lastRenderedPageBreak/>
              <mc:AlternateContent>
                <mc:Choice Requires="wpg">
                  <w:drawing>
                    <wp:anchor distT="0" distB="0" distL="114300" distR="114300" simplePos="0" relativeHeight="251691008" behindDoc="0" locked="0" layoutInCell="1" allowOverlap="1" wp14:anchorId="7B2E9CA3" wp14:editId="730CEB8E">
                      <wp:simplePos x="0" y="0"/>
                      <wp:positionH relativeFrom="column">
                        <wp:posOffset>3111500</wp:posOffset>
                      </wp:positionH>
                      <wp:positionV relativeFrom="paragraph">
                        <wp:posOffset>8890</wp:posOffset>
                      </wp:positionV>
                      <wp:extent cx="2529610" cy="3600000"/>
                      <wp:effectExtent l="0" t="0" r="10795" b="6985"/>
                      <wp:wrapThrough wrapText="bothSides">
                        <wp:wrapPolygon edited="0">
                          <wp:start x="0" y="0"/>
                          <wp:lineTo x="0" y="21490"/>
                          <wp:lineTo x="21475" y="21490"/>
                          <wp:lineTo x="21475" y="0"/>
                          <wp:lineTo x="0" y="0"/>
                        </wp:wrapPolygon>
                      </wp:wrapThrough>
                      <wp:docPr id="74" name="Group 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9610" cy="3600000"/>
                                <a:chOff x="0" y="0"/>
                                <a:chExt cx="2782570" cy="4183380"/>
                              </a:xfrm>
                            </wpg:grpSpPr>
                            <pic:pic xmlns:pic="http://schemas.openxmlformats.org/drawingml/2006/picture">
                              <pic:nvPicPr>
                                <pic:cNvPr id="70" name="Picture 70" descr="Macintosh HD:Users:pierrebertrand:Downloads:locations:csa.png"/>
                                <pic:cNvPicPr>
                                  <a:picLocks noChangeAspect="1"/>
                                </pic:cNvPicPr>
                              </pic:nvPicPr>
                              <pic:blipFill rotWithShape="1">
                                <a:blip r:embed="rId33">
                                  <a:extLst>
                                    <a:ext uri="{28A0092B-C50C-407E-A947-70E740481C1C}">
                                      <a14:useLocalDpi xmlns:a14="http://schemas.microsoft.com/office/drawing/2010/main" val="0"/>
                                    </a:ext>
                                  </a:extLst>
                                </a:blip>
                                <a:srcRect l="14437" t="22583" r="15408" b="2725"/>
                                <a:stretch/>
                              </pic:blipFill>
                              <pic:spPr bwMode="auto">
                                <a:xfrm rot="16200000">
                                  <a:off x="-700405" y="700405"/>
                                  <a:ext cx="4183380" cy="27825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1" name="Picture 71" descr="Macintosh HD:Users:pierrebertrand:Desktop:ESA EAC:slides:Csa-asc_logo.svg.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1641475" y="3329305"/>
                                  <a:ext cx="588010" cy="588010"/>
                                </a:xfrm>
                                <a:prstGeom prst="rect">
                                  <a:avLst/>
                                </a:prstGeom>
                                <a:noFill/>
                                <a:ln>
                                  <a:solidFill>
                                    <a:srgbClr val="000000"/>
                                  </a:solidFill>
                                </a:ln>
                              </pic:spPr>
                            </pic:pic>
                          </wpg:wgp>
                        </a:graphicData>
                      </a:graphic>
                      <wp14:sizeRelH relativeFrom="margin">
                        <wp14:pctWidth>0</wp14:pctWidth>
                      </wp14:sizeRelH>
                      <wp14:sizeRelV relativeFrom="margin">
                        <wp14:pctHeight>0</wp14:pctHeight>
                      </wp14:sizeRelV>
                    </wp:anchor>
                  </w:drawing>
                </mc:Choice>
                <mc:Fallback>
                  <w:pict>
                    <v:group id="Group 74" o:spid="_x0000_s1026" style="position:absolute;margin-left:245pt;margin-top:.7pt;width:199.2pt;height:283.45pt;z-index:251691008;mso-width-relative:margin;mso-height-relative:margin" coordsize="2782570,41833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27" type="#_x0000_t75" alt="Macintosh HD:Users:pierrebertrand:Downloads:locations:csa.png" style="position:absolute;left:-700405;top:700405;width:4183380;height:278257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OR&#10;T0fBAAAA2wAAAA8AAABkcnMvZG93bnJldi54bWxET89rwjAUvg/2P4Qn7DJmuh1mqUYRQRQZFK2X&#10;3R7Nsy02LyWJtv3vzUHw+PH9XqwG04o7Od9YVvA9TUAQl1Y3XCk4F9uvFIQPyBpby6RgJA+r5fvb&#10;AjNtez7S/RQqEUPYZ6igDqHLpPRlTQb91HbEkbtYZzBE6CqpHfYx3LTyJ0l+pcGGY0ONHW1qKq+n&#10;m1Eg813x+bfJb46v20P6P+pz2WulPibDeg4i0BBe4qd7rxXM4vr4Jf4AuX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ORT0fBAAAA2wAAAA8AAAAAAAAAAAAAAAAAnAIAAGRy&#10;cy9kb3ducmV2LnhtbFBLBQYAAAAABAAEAPcAAACKAwAAAAA=&#10;">
                        <v:imagedata r:id="rId35" o:title="csa.png" croptop="14800f" cropbottom="1786f" cropleft="9461f" cropright="10098f"/>
                        <v:path arrowok="t"/>
                      </v:shape>
                      <v:shape id="Picture 71" o:spid="_x0000_s1028" type="#_x0000_t75" alt="Macintosh HD:Users:pierrebertrand:Desktop:ESA EAC:slides:Csa-asc_logo.svg.png" style="position:absolute;left:1641475;top:3329305;width:588010;height:58801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K&#10;STfBAAAA2wAAAA8AAABkcnMvZG93bnJldi54bWxEj0FrAjEUhO+F/ofwCt5qsh60bI0iQmFBENTi&#10;+bF53V3cvKRJdNd/bwoFj8PMfMMs16PtxY1C7BxrKKYKBHHtTMeNhu/T1/sHiJiQDfaOScOdIqxX&#10;ry9LLI0b+EC3Y2pEhnAsUUObki+ljHVLFuPUeeLs/bhgMWUZGmkCDhluezlTai4tdpwXWvS0bam+&#10;HK9Wg6v8Xe268HtWQ7U7IV+3hd9rPXkbN58gEo3pGf5vV0bDooC/L/kHyN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0KSTfBAAAA2wAAAA8AAAAAAAAAAAAAAAAAnAIAAGRy&#10;cy9kb3ducmV2LnhtbFBLBQYAAAAABAAEAPcAAACKAwAAAAA=&#10;" stroked="t">
                        <v:imagedata r:id="rId36" o:title="Csa-asc_logo.svg.png"/>
                        <v:path arrowok="t"/>
                      </v:shape>
                      <w10:wrap type="through"/>
                    </v:group>
                  </w:pict>
                </mc:Fallback>
              </mc:AlternateContent>
            </w:r>
          </w:p>
          <w:p w14:paraId="1152C62E" w14:textId="0879B5DA" w:rsidR="003B2166" w:rsidRPr="00537E19" w:rsidRDefault="00F37573" w:rsidP="003B2166">
            <w:pPr>
              <w:ind w:firstLine="0"/>
              <w:jc w:val="center"/>
            </w:pPr>
            <w:r>
              <w:rPr>
                <w:noProof/>
                <w:lang w:val="en-US"/>
              </w:rPr>
              <w:drawing>
                <wp:anchor distT="0" distB="0" distL="114300" distR="114300" simplePos="0" relativeHeight="251695104" behindDoc="0" locked="0" layoutInCell="1" allowOverlap="1" wp14:anchorId="535846AE" wp14:editId="1545CF47">
                  <wp:simplePos x="0" y="0"/>
                  <wp:positionH relativeFrom="column">
                    <wp:posOffset>4886960</wp:posOffset>
                  </wp:positionH>
                  <wp:positionV relativeFrom="paragraph">
                    <wp:posOffset>6774180</wp:posOffset>
                  </wp:positionV>
                  <wp:extent cx="575945" cy="697865"/>
                  <wp:effectExtent l="15240" t="35560" r="23495" b="23495"/>
                  <wp:wrapTight wrapText="bothSides">
                    <wp:wrapPolygon edited="0">
                      <wp:start x="22934" y="-472"/>
                      <wp:lineTo x="71" y="-472"/>
                      <wp:lineTo x="71" y="21541"/>
                      <wp:lineTo x="22934" y="21541"/>
                      <wp:lineTo x="22934" y="-472"/>
                    </wp:wrapPolygon>
                  </wp:wrapTight>
                  <wp:docPr id="80" name="Picture 80" descr="Macintosh HD:Users:pierrebertrand:Desktop:ESA EAC:slides:381px-Roscosmos_logo_r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Macintosh HD:Users:pierrebertrand:Desktop:ESA EAC:slides:381px-Roscosmos_logo_ru.sv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575945" cy="69786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4080" behindDoc="0" locked="0" layoutInCell="1" allowOverlap="1" wp14:anchorId="449978DF" wp14:editId="0E3DC721">
                  <wp:simplePos x="0" y="0"/>
                  <wp:positionH relativeFrom="column">
                    <wp:posOffset>2520950</wp:posOffset>
                  </wp:positionH>
                  <wp:positionV relativeFrom="paragraph">
                    <wp:posOffset>4223385</wp:posOffset>
                  </wp:positionV>
                  <wp:extent cx="3891280" cy="2840355"/>
                  <wp:effectExtent l="0" t="7938" r="12383" b="12382"/>
                  <wp:wrapTight wrapText="bothSides">
                    <wp:wrapPolygon edited="0">
                      <wp:start x="21644" y="60"/>
                      <wp:lineTo x="72" y="60"/>
                      <wp:lineTo x="72" y="21501"/>
                      <wp:lineTo x="21644" y="21501"/>
                      <wp:lineTo x="21644" y="60"/>
                    </wp:wrapPolygon>
                  </wp:wrapTight>
                  <wp:docPr id="76" name="Picture 76" descr="Macintosh HD:Users:pierrebertrand:Downloads:locations:roscosm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cintosh HD:Users:pierrebertrand:Downloads:locations:roscosmos.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7004" t="20014" r="17735" b="3726"/>
                          <a:stretch/>
                        </pic:blipFill>
                        <pic:spPr bwMode="auto">
                          <a:xfrm rot="16200000">
                            <a:off x="0" y="0"/>
                            <a:ext cx="3891280" cy="2840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g">
                  <w:drawing>
                    <wp:anchor distT="0" distB="0" distL="114300" distR="114300" simplePos="0" relativeHeight="251693056" behindDoc="0" locked="0" layoutInCell="1" allowOverlap="1" wp14:anchorId="5D9C0473" wp14:editId="1CBD7D17">
                      <wp:simplePos x="0" y="0"/>
                      <wp:positionH relativeFrom="column">
                        <wp:posOffset>-127000</wp:posOffset>
                      </wp:positionH>
                      <wp:positionV relativeFrom="paragraph">
                        <wp:posOffset>3634740</wp:posOffset>
                      </wp:positionV>
                      <wp:extent cx="2860040" cy="3900805"/>
                      <wp:effectExtent l="0" t="0" r="10160" b="10795"/>
                      <wp:wrapThrough wrapText="bothSides">
                        <wp:wrapPolygon edited="0">
                          <wp:start x="0" y="0"/>
                          <wp:lineTo x="0" y="21519"/>
                          <wp:lineTo x="21485" y="21519"/>
                          <wp:lineTo x="21485"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2860040" cy="3900805"/>
                                <a:chOff x="0" y="0"/>
                                <a:chExt cx="2860040" cy="3900805"/>
                              </a:xfrm>
                            </wpg:grpSpPr>
                            <pic:pic xmlns:pic="http://schemas.openxmlformats.org/drawingml/2006/picture">
                              <pic:nvPicPr>
                                <pic:cNvPr id="72" name="Picture 72" descr="Macintosh HD:Users:pierrebertrand:Downloads:locations:jaxa.png"/>
                                <pic:cNvPicPr>
                                  <a:picLocks noChangeAspect="1"/>
                                </pic:cNvPicPr>
                              </pic:nvPicPr>
                              <pic:blipFill rotWithShape="1">
                                <a:blip r:embed="rId39">
                                  <a:extLst>
                                    <a:ext uri="{28A0092B-C50C-407E-A947-70E740481C1C}">
                                      <a14:useLocalDpi xmlns:a14="http://schemas.microsoft.com/office/drawing/2010/main" val="0"/>
                                    </a:ext>
                                  </a:extLst>
                                </a:blip>
                                <a:srcRect l="17211" t="20494" r="17368" b="2725"/>
                                <a:stretch/>
                              </pic:blipFill>
                              <pic:spPr bwMode="auto">
                                <a:xfrm rot="16200000">
                                  <a:off x="-520383" y="520383"/>
                                  <a:ext cx="3900805" cy="2860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Picture 73" descr="Macintosh HD:Users:pierrebertrand:Desktop:ESA EAC:slides:332px-Jaxa_logo.svg.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1761490" y="3239770"/>
                                  <a:ext cx="730885" cy="442595"/>
                                </a:xfrm>
                                <a:prstGeom prst="rect">
                                  <a:avLst/>
                                </a:prstGeom>
                                <a:noFill/>
                                <a:ln>
                                  <a:solidFill>
                                    <a:srgbClr val="000000"/>
                                  </a:solidFill>
                                </a:ln>
                              </pic:spPr>
                            </pic:pic>
                          </wpg:wgp>
                        </a:graphicData>
                      </a:graphic>
                    </wp:anchor>
                  </w:drawing>
                </mc:Choice>
                <mc:Fallback>
                  <w:pict>
                    <v:group id="Group 75" o:spid="_x0000_s1026" style="position:absolute;margin-left:-9.95pt;margin-top:286.2pt;width:225.2pt;height:307.15pt;z-index:251693056" coordsize="2860040,39008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">
                      <v:shape id="Picture 72" o:spid="_x0000_s1027" type="#_x0000_t75" alt="Macintosh HD:Users:pierrebertrand:Downloads:locations:jaxa.png" style="position:absolute;left:-520383;top:520383;width:3900805;height:286004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10;YjrEAAAA2wAAAA8AAABkcnMvZG93bnJldi54bWxEj81qwzAQhO+FvoPYQi6lkeNDEtwooSQOKZQe&#10;8tP7Ym1tU2vXWIrtvH0VKPQ4zMw3zGozukb11Pla2MBsmoAiLsTWXBq4nPcvS1A+IFtshMnAjTxs&#10;1o8PK8ysDHyk/hRKFSHsMzRQhdBmWvuiIod+Ki1x9L6lcxii7EptOxwi3DU6TZK5dlhzXKiwpW1F&#10;xc/p6gzoIvcfIsdPaXbn58XFfW0P+cyYydP49goq0Bj+w3/td2tgkcL9S/wBev0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1+YjrEAAAA2wAAAA8AAAAAAAAAAAAAAAAAnAIA&#10;AGRycy9kb3ducmV2LnhtbFBLBQYAAAAABAAEAPcAAACNAwAAAAA=&#10;">
                        <v:imagedata r:id="rId41" o:title="jaxa.png" croptop="13431f" cropbottom="1786f" cropleft="11279f" cropright="11382f"/>
                        <v:path arrowok="t"/>
                      </v:shape>
                      <v:shape id="Picture 73" o:spid="_x0000_s1028" type="#_x0000_t75" alt="Macintosh HD:Users:pierrebertrand:Desktop:ESA EAC:slides:332px-Jaxa_logo.svg.png" style="position:absolute;left:1761490;top:3239770;width:730885;height:44259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z&#10;NEPCAAAA2wAAAA8AAABkcnMvZG93bnJldi54bWxEj0GLwjAUhO8L/ofwBG+a6opKNYoKu6w3rR70&#10;9myebbF5KU3U+u+NIOxxmPlmmNmiMaW4U+0Kywr6vQgEcWp1wZmCw/6nOwHhPLLG0jIpeJKDxbz1&#10;NcNY2wfv6J74TIQSdjEqyL2vYildmpNB17MVcfAutjbog6wzqWt8hHJTykEUjaTBgsNCjhWtc0qv&#10;yc0oGJ+qZvu73uBkxQP/PJ+OLlkOleq0m+UUhKfG/4c/9J8O3De8v4QfIO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szRDwgAAANsAAAAPAAAAAAAAAAAAAAAAAJwCAABk&#10;cnMvZG93bnJldi54bWxQSwUGAAAAAAQABAD3AAAAiwMAAAAA&#10;" stroked="t">
                        <v:imagedata r:id="rId42" o:title="332px-Jaxa_logo.svg.png"/>
                        <v:path arrowok="t"/>
                      </v:shape>
                      <w10:wrap type="through"/>
                    </v:group>
                  </w:pict>
                </mc:Fallback>
              </mc:AlternateContent>
            </w:r>
            <w:r>
              <w:rPr>
                <w:noProof/>
                <w:lang w:val="en-US"/>
              </w:rPr>
              <mc:AlternateContent>
                <mc:Choice Requires="wpg">
                  <w:drawing>
                    <wp:anchor distT="0" distB="0" distL="114300" distR="114300" simplePos="0" relativeHeight="251688960" behindDoc="0" locked="0" layoutInCell="1" allowOverlap="1" wp14:anchorId="0E7A9784" wp14:editId="6ABC1762">
                      <wp:simplePos x="0" y="0"/>
                      <wp:positionH relativeFrom="column">
                        <wp:posOffset>-63500</wp:posOffset>
                      </wp:positionH>
                      <wp:positionV relativeFrom="paragraph">
                        <wp:posOffset>-137160</wp:posOffset>
                      </wp:positionV>
                      <wp:extent cx="2762250" cy="3695700"/>
                      <wp:effectExtent l="0" t="0" r="6350" b="12700"/>
                      <wp:wrapThrough wrapText="bothSides">
                        <wp:wrapPolygon edited="0">
                          <wp:start x="0" y="0"/>
                          <wp:lineTo x="0" y="21526"/>
                          <wp:lineTo x="21451" y="21526"/>
                          <wp:lineTo x="21451"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2762250" cy="3695700"/>
                                <a:chOff x="0" y="0"/>
                                <a:chExt cx="2762250" cy="3695700"/>
                              </a:xfrm>
                            </wpg:grpSpPr>
                            <pic:pic xmlns:pic="http://schemas.openxmlformats.org/drawingml/2006/picture">
                              <pic:nvPicPr>
                                <pic:cNvPr id="9" name="Picture 9" descr="Macintosh HD:Users:pierrebertrand:Downloads:locations:esa.png"/>
                                <pic:cNvPicPr>
                                  <a:picLocks noChangeAspect="1"/>
                                </pic:cNvPicPr>
                              </pic:nvPicPr>
                              <pic:blipFill rotWithShape="1">
                                <a:blip r:embed="rId43">
                                  <a:extLst>
                                    <a:ext uri="{28A0092B-C50C-407E-A947-70E740481C1C}">
                                      <a14:useLocalDpi xmlns:a14="http://schemas.microsoft.com/office/drawing/2010/main" val="0"/>
                                    </a:ext>
                                  </a:extLst>
                                </a:blip>
                                <a:srcRect l="19249" t="21412" r="18757" b="4422"/>
                                <a:stretch/>
                              </pic:blipFill>
                              <pic:spPr bwMode="auto">
                                <a:xfrm rot="16200000">
                                  <a:off x="-466725" y="466725"/>
                                  <a:ext cx="3695700" cy="2762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 name="Picture 37" descr="Macintosh HD:Users:pierrebertrand:Desktop:ESA EAC:slides:esa_digital_logo_dark_blue_HI.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1655127" y="3038158"/>
                                  <a:ext cx="716915" cy="354330"/>
                                </a:xfrm>
                                <a:prstGeom prst="rect">
                                  <a:avLst/>
                                </a:prstGeom>
                                <a:noFill/>
                                <a:ln>
                                  <a:solidFill>
                                    <a:schemeClr val="tx1"/>
                                  </a:solidFill>
                                </a:ln>
                                <a:effectLst/>
                              </pic:spPr>
                            </pic:pic>
                          </wpg:wgp>
                        </a:graphicData>
                      </a:graphic>
                    </wp:anchor>
                  </w:drawing>
                </mc:Choice>
                <mc:Fallback>
                  <w:pict>
                    <v:group id="Group 68" o:spid="_x0000_s1026" style="position:absolute;margin-left:-4.95pt;margin-top:-10.75pt;width:217.5pt;height:291pt;z-index:251688960" coordsize="2762250,3695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">
                      <v:shape id="Picture 9" o:spid="_x0000_s1027" type="#_x0000_t75" alt="Macintosh HD:Users:pierrebertrand:Downloads:locations:esa.png" style="position:absolute;left:-466725;top:466725;width:3695700;height:276225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J&#10;Rtu/AAAA2gAAAA8AAABkcnMvZG93bnJldi54bWxEj9GKwjAURN8F/yFcwTeb7gqLdo2yCKLok60f&#10;cG2ubdnmJjRZW//eCAs+DjNzhlltBtOKO3W+sazgI0lBEJdWN1wpuBS72QKED8gaW8uk4EEeNuvx&#10;aIWZtj2f6Z6HSkQI+wwV1CG4TEpf1mTQJ9YRR+9mO4Mhyq6SusM+wk0rP9P0SxpsOC7U6GhbU/mb&#10;/xkF1zSnPS3cTc6p6KU7HXMqjkpNJ8PPN4hAQ3iH/9sHrWAJryvxBsj1E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JCUbbvwAAANoAAAAPAAAAAAAAAAAAAAAAAJwCAABkcnMv&#10;ZG93bnJldi54bWxQSwUGAAAAAAQABAD3AAAAiAMAAAAA&#10;">
                        <v:imagedata r:id="rId45" o:title="esa.png" croptop="14033f" cropbottom="2898f" cropleft="12615f" cropright="12293f"/>
                        <v:path arrowok="t"/>
                      </v:shape>
                      <v:shape id="Picture 37" o:spid="_x0000_s1028" type="#_x0000_t75" alt="Macintosh HD:Users:pierrebertrand:Desktop:ESA EAC:slides:esa_digital_logo_dark_blue_HI.png" style="position:absolute;left:1655127;top:3038158;width:716915;height:35433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u&#10;eEjFAAAA2wAAAA8AAABkcnMvZG93bnJldi54bWxEj09rwkAUxO8Fv8PyBC9FN7VUJWYVKwhepNS/&#10;10f2mYRk34bsNkn76d1CocdhZn7DJOveVKKlxhWWFbxMIhDEqdUFZwrOp914AcJ5ZI2VZVLwTQ7W&#10;q8FTgrG2HX9Se/SZCBB2MSrIva9jKV2ak0E3sTVx8O62MeiDbDKpG+wC3FRyGkUzabDgsJBjTduc&#10;0vL4ZRQsbvuyv1yf9duh2v1gPW2799OHUqNhv1mC8NT7//Bfe68VvM7h90v4AXL1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b7nhIxQAAANsAAAAPAAAAAAAAAAAAAAAAAJwC&#10;AABkcnMvZG93bnJldi54bWxQSwUGAAAAAAQABAD3AAAAjgMAAAAA&#10;" stroked="t" strokecolor="black [3213]">
                        <v:imagedata r:id="rId46" o:title="esa_digital_logo_dark_blue_HI.png"/>
                        <v:path arrowok="t"/>
                      </v:shape>
                      <w10:wrap type="through"/>
                    </v:group>
                  </w:pict>
                </mc:Fallback>
              </mc:AlternateContent>
            </w:r>
          </w:p>
        </w:tc>
      </w:tr>
      <w:tr w:rsidR="003B2166" w:rsidRPr="0099133A" w14:paraId="0FB4B6DB" w14:textId="77777777" w:rsidTr="003B2166">
        <w:trPr>
          <w:trHeight w:val="394"/>
        </w:trPr>
        <w:tc>
          <w:tcPr>
            <w:tcW w:w="9606" w:type="dxa"/>
          </w:tcPr>
          <w:p w14:paraId="48416461" w14:textId="10567BB4" w:rsidR="003B2166" w:rsidRPr="0099133A" w:rsidRDefault="00F25D8B" w:rsidP="000575ED">
            <w:pPr>
              <w:ind w:left="284" w:hanging="284"/>
              <w:rPr>
                <w:sz w:val="18"/>
                <w:szCs w:val="18"/>
              </w:rPr>
            </w:pPr>
            <w:r>
              <w:rPr>
                <w:sz w:val="18"/>
                <w:szCs w:val="18"/>
              </w:rPr>
              <w:t>Fig. 11</w:t>
            </w:r>
            <w:r w:rsidR="003B2166" w:rsidRPr="0099133A">
              <w:rPr>
                <w:sz w:val="18"/>
                <w:szCs w:val="18"/>
              </w:rPr>
              <w:t xml:space="preserve">: </w:t>
            </w:r>
            <w:r>
              <w:rPr>
                <w:sz w:val="18"/>
                <w:szCs w:val="18"/>
              </w:rPr>
              <w:t>11</w:t>
            </w:r>
            <w:r w:rsidR="003B2166">
              <w:rPr>
                <w:sz w:val="18"/>
                <w:szCs w:val="18"/>
              </w:rPr>
              <w:t xml:space="preserve">a. </w:t>
            </w:r>
            <w:r w:rsidR="00B75F11">
              <w:rPr>
                <w:sz w:val="18"/>
                <w:szCs w:val="18"/>
              </w:rPr>
              <w:t>Nationality of the followers o</w:t>
            </w:r>
            <w:r w:rsidR="00391DC6">
              <w:rPr>
                <w:sz w:val="18"/>
                <w:szCs w:val="18"/>
              </w:rPr>
              <w:t>f E</w:t>
            </w:r>
            <w:r>
              <w:rPr>
                <w:sz w:val="18"/>
                <w:szCs w:val="18"/>
              </w:rPr>
              <w:t xml:space="preserve">SA </w:t>
            </w:r>
            <w:r w:rsidR="000575ED">
              <w:rPr>
                <w:sz w:val="18"/>
                <w:szCs w:val="18"/>
              </w:rPr>
              <w:t>official account</w:t>
            </w:r>
            <w:r>
              <w:rPr>
                <w:sz w:val="18"/>
                <w:szCs w:val="18"/>
              </w:rPr>
              <w:t>, 11</w:t>
            </w:r>
            <w:r w:rsidR="00B75F11">
              <w:rPr>
                <w:sz w:val="18"/>
                <w:szCs w:val="18"/>
              </w:rPr>
              <w:t xml:space="preserve">b. Nationality of the followers of </w:t>
            </w:r>
            <w:r w:rsidR="00391DC6">
              <w:rPr>
                <w:sz w:val="18"/>
                <w:szCs w:val="18"/>
              </w:rPr>
              <w:t>C</w:t>
            </w:r>
            <w:r>
              <w:rPr>
                <w:sz w:val="18"/>
                <w:szCs w:val="18"/>
              </w:rPr>
              <w:t xml:space="preserve">SA </w:t>
            </w:r>
            <w:r w:rsidR="000575ED">
              <w:rPr>
                <w:sz w:val="18"/>
                <w:szCs w:val="18"/>
              </w:rPr>
              <w:t>official account</w:t>
            </w:r>
            <w:r>
              <w:rPr>
                <w:sz w:val="18"/>
                <w:szCs w:val="18"/>
              </w:rPr>
              <w:t>, 11</w:t>
            </w:r>
            <w:r w:rsidR="00B75F11">
              <w:rPr>
                <w:sz w:val="18"/>
                <w:szCs w:val="18"/>
              </w:rPr>
              <w:t>c. Na</w:t>
            </w:r>
            <w:r w:rsidR="00391DC6">
              <w:rPr>
                <w:sz w:val="18"/>
                <w:szCs w:val="18"/>
              </w:rPr>
              <w:t>tionality of the followers of JAX</w:t>
            </w:r>
            <w:r w:rsidR="00B75F11">
              <w:rPr>
                <w:sz w:val="18"/>
                <w:szCs w:val="18"/>
              </w:rPr>
              <w:t xml:space="preserve">A </w:t>
            </w:r>
            <w:r w:rsidR="000575ED">
              <w:rPr>
                <w:sz w:val="18"/>
                <w:szCs w:val="18"/>
              </w:rPr>
              <w:t>official account</w:t>
            </w:r>
            <w:r>
              <w:rPr>
                <w:sz w:val="18"/>
                <w:szCs w:val="18"/>
              </w:rPr>
              <w:t>, 11</w:t>
            </w:r>
            <w:r w:rsidR="00E176D4">
              <w:rPr>
                <w:sz w:val="18"/>
                <w:szCs w:val="18"/>
              </w:rPr>
              <w:t>d. Nati</w:t>
            </w:r>
            <w:r w:rsidR="00391DC6">
              <w:rPr>
                <w:sz w:val="18"/>
                <w:szCs w:val="18"/>
              </w:rPr>
              <w:t>onality of the followers of Roscosmos</w:t>
            </w:r>
            <w:r w:rsidR="00E176D4">
              <w:rPr>
                <w:sz w:val="18"/>
                <w:szCs w:val="18"/>
              </w:rPr>
              <w:t xml:space="preserve"> </w:t>
            </w:r>
            <w:r w:rsidR="000575ED">
              <w:rPr>
                <w:sz w:val="18"/>
                <w:szCs w:val="18"/>
              </w:rPr>
              <w:t>official account</w:t>
            </w:r>
          </w:p>
        </w:tc>
      </w:tr>
    </w:tbl>
    <w:p w14:paraId="574A1998" w14:textId="5032CE5C" w:rsidR="003B2166" w:rsidRDefault="003B2166">
      <w:pPr>
        <w:ind w:firstLine="0"/>
        <w:jc w:val="left"/>
        <w:sectPr w:rsidR="003B2166" w:rsidSect="003B2166">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459AC4E6" w14:textId="270BBDB6" w:rsidR="000575ED" w:rsidRDefault="000575ED">
      <w:pPr>
        <w:ind w:firstLine="0"/>
        <w:jc w:val="left"/>
      </w:pPr>
      <w:r>
        <w:lastRenderedPageBreak/>
        <w:br w:type="page"/>
      </w:r>
    </w:p>
    <w:p w14:paraId="5BDF638B" w14:textId="77777777" w:rsidR="00E176D4" w:rsidRDefault="00E176D4">
      <w:pPr>
        <w:ind w:firstLine="0"/>
        <w:jc w:val="left"/>
        <w:sectPr w:rsidR="00E176D4" w:rsidSect="00E176D4">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792698EF" w14:textId="7C415C97" w:rsidR="00E176D4" w:rsidRDefault="00E176D4">
      <w:pPr>
        <w:ind w:firstLine="0"/>
        <w:jc w:val="left"/>
      </w:pPr>
    </w:p>
    <w:tbl>
      <w:tblPr>
        <w:tblW w:w="10366" w:type="dxa"/>
        <w:jc w:val="center"/>
        <w:tblInd w:w="93" w:type="dxa"/>
        <w:tblLayout w:type="fixed"/>
        <w:tblLook w:val="04A0" w:firstRow="1" w:lastRow="0" w:firstColumn="1" w:lastColumn="0" w:noHBand="0" w:noVBand="1"/>
      </w:tblPr>
      <w:tblGrid>
        <w:gridCol w:w="1199"/>
        <w:gridCol w:w="1229"/>
        <w:gridCol w:w="1134"/>
        <w:gridCol w:w="1134"/>
        <w:gridCol w:w="1134"/>
        <w:gridCol w:w="1134"/>
        <w:gridCol w:w="1134"/>
        <w:gridCol w:w="1134"/>
        <w:gridCol w:w="1134"/>
      </w:tblGrid>
      <w:tr w:rsidR="000575ED" w:rsidRPr="00E176D4" w14:paraId="56D4856F" w14:textId="77777777" w:rsidTr="000575ED">
        <w:trPr>
          <w:trHeight w:val="780"/>
          <w:jc w:val="center"/>
        </w:trPr>
        <w:tc>
          <w:tcPr>
            <w:tcW w:w="11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FA2904" w14:textId="77777777" w:rsidR="00A554C8"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Astronaut/</w:t>
            </w:r>
          </w:p>
          <w:p w14:paraId="111CB84A" w14:textId="11045500" w:rsidR="00A554C8" w:rsidRPr="00E176D4"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Account</w:t>
            </w:r>
          </w:p>
        </w:tc>
        <w:tc>
          <w:tcPr>
            <w:tcW w:w="1229" w:type="dxa"/>
            <w:tcBorders>
              <w:top w:val="single" w:sz="4" w:space="0" w:color="auto"/>
              <w:left w:val="nil"/>
              <w:bottom w:val="single" w:sz="4" w:space="0" w:color="auto"/>
              <w:right w:val="single" w:sz="4" w:space="0" w:color="auto"/>
            </w:tcBorders>
            <w:shd w:val="clear" w:color="auto" w:fill="auto"/>
            <w:noWrap/>
            <w:vAlign w:val="center"/>
            <w:hideMark/>
          </w:tcPr>
          <w:p w14:paraId="15D6A8F5" w14:textId="77777777" w:rsidR="00A554C8" w:rsidRPr="00E176D4"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NASA</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671C69B6" w14:textId="77777777" w:rsidR="00A554C8" w:rsidRPr="00E176D4"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ESA</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4810597D" w14:textId="77777777" w:rsidR="00A554C8" w:rsidRPr="00E176D4"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CSA</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645D93E" w14:textId="77777777" w:rsidR="00A554C8" w:rsidRPr="00E176D4"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JAXA</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ABE848" w14:textId="77777777" w:rsidR="00A554C8" w:rsidRPr="00E176D4"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Roscosmos</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4DFAD3F1" w14:textId="77777777" w:rsidR="00A554C8" w:rsidRPr="00E176D4"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Reid Wiseman</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2AA1B0D3" w14:textId="77777777" w:rsidR="00A554C8" w:rsidRPr="00E176D4"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Alexander Gerst</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8EF7E7E" w14:textId="77777777" w:rsidR="00A554C8" w:rsidRPr="00E176D4"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Koichi Wakata</w:t>
            </w:r>
          </w:p>
        </w:tc>
      </w:tr>
      <w:tr w:rsidR="000575ED" w:rsidRPr="00E176D4" w14:paraId="13912D02" w14:textId="77777777" w:rsidTr="000575ED">
        <w:trPr>
          <w:trHeight w:val="300"/>
          <w:jc w:val="center"/>
        </w:trPr>
        <w:tc>
          <w:tcPr>
            <w:tcW w:w="119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0FCF1D" w14:textId="77777777" w:rsidR="00A554C8" w:rsidRPr="00E176D4"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Top 5</w:t>
            </w:r>
          </w:p>
        </w:tc>
        <w:tc>
          <w:tcPr>
            <w:tcW w:w="1229" w:type="dxa"/>
            <w:tcBorders>
              <w:top w:val="nil"/>
              <w:left w:val="nil"/>
              <w:bottom w:val="single" w:sz="4" w:space="0" w:color="auto"/>
              <w:right w:val="single" w:sz="4" w:space="0" w:color="auto"/>
            </w:tcBorders>
            <w:shd w:val="clear" w:color="auto" w:fill="auto"/>
            <w:noWrap/>
            <w:vAlign w:val="center"/>
            <w:hideMark/>
          </w:tcPr>
          <w:p w14:paraId="23895292" w14:textId="27E10EB7"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US: 37%</w:t>
            </w:r>
          </w:p>
        </w:tc>
        <w:tc>
          <w:tcPr>
            <w:tcW w:w="1134" w:type="dxa"/>
            <w:tcBorders>
              <w:top w:val="nil"/>
              <w:left w:val="nil"/>
              <w:bottom w:val="single" w:sz="4" w:space="0" w:color="auto"/>
              <w:right w:val="single" w:sz="4" w:space="0" w:color="auto"/>
            </w:tcBorders>
            <w:shd w:val="clear" w:color="auto" w:fill="auto"/>
            <w:noWrap/>
            <w:vAlign w:val="center"/>
            <w:hideMark/>
          </w:tcPr>
          <w:p w14:paraId="66316601" w14:textId="7DA83461"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US: 15</w:t>
            </w:r>
            <w:r w:rsidRPr="00E176D4">
              <w:rPr>
                <w:rFonts w:eastAsia="Times New Roman"/>
                <w:color w:val="000000"/>
                <w:sz w:val="16"/>
                <w:szCs w:val="16"/>
                <w:lang w:val="en-US-POSIX"/>
              </w:rPr>
              <w:t>%</w:t>
            </w:r>
          </w:p>
        </w:tc>
        <w:tc>
          <w:tcPr>
            <w:tcW w:w="1134" w:type="dxa"/>
            <w:tcBorders>
              <w:top w:val="nil"/>
              <w:left w:val="nil"/>
              <w:bottom w:val="single" w:sz="4" w:space="0" w:color="auto"/>
              <w:right w:val="single" w:sz="4" w:space="0" w:color="auto"/>
            </w:tcBorders>
            <w:shd w:val="clear" w:color="auto" w:fill="auto"/>
            <w:noWrap/>
            <w:vAlign w:val="center"/>
            <w:hideMark/>
          </w:tcPr>
          <w:p w14:paraId="102332B2" w14:textId="31F8F284"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US: 27%</w:t>
            </w:r>
          </w:p>
        </w:tc>
        <w:tc>
          <w:tcPr>
            <w:tcW w:w="1134" w:type="dxa"/>
            <w:tcBorders>
              <w:top w:val="nil"/>
              <w:left w:val="nil"/>
              <w:bottom w:val="single" w:sz="4" w:space="0" w:color="auto"/>
              <w:right w:val="single" w:sz="4" w:space="0" w:color="auto"/>
            </w:tcBorders>
            <w:shd w:val="clear" w:color="auto" w:fill="auto"/>
            <w:noWrap/>
            <w:vAlign w:val="center"/>
            <w:hideMark/>
          </w:tcPr>
          <w:p w14:paraId="315C9395" w14:textId="6C47039B"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Japan: 29%</w:t>
            </w:r>
          </w:p>
        </w:tc>
        <w:tc>
          <w:tcPr>
            <w:tcW w:w="1134" w:type="dxa"/>
            <w:tcBorders>
              <w:top w:val="nil"/>
              <w:left w:val="nil"/>
              <w:bottom w:val="single" w:sz="4" w:space="0" w:color="auto"/>
              <w:right w:val="single" w:sz="4" w:space="0" w:color="auto"/>
            </w:tcBorders>
            <w:shd w:val="clear" w:color="auto" w:fill="auto"/>
            <w:noWrap/>
            <w:vAlign w:val="center"/>
            <w:hideMark/>
          </w:tcPr>
          <w:p w14:paraId="47968874" w14:textId="3E5BDCF5"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Russia: 14%</w:t>
            </w:r>
          </w:p>
        </w:tc>
        <w:tc>
          <w:tcPr>
            <w:tcW w:w="1134" w:type="dxa"/>
            <w:tcBorders>
              <w:top w:val="nil"/>
              <w:left w:val="nil"/>
              <w:bottom w:val="single" w:sz="4" w:space="0" w:color="auto"/>
              <w:right w:val="single" w:sz="4" w:space="0" w:color="auto"/>
            </w:tcBorders>
            <w:shd w:val="clear" w:color="auto" w:fill="auto"/>
            <w:noWrap/>
            <w:vAlign w:val="center"/>
            <w:hideMark/>
          </w:tcPr>
          <w:p w14:paraId="74FDB55C" w14:textId="1D55F26C"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US: 25%</w:t>
            </w:r>
          </w:p>
        </w:tc>
        <w:tc>
          <w:tcPr>
            <w:tcW w:w="1134" w:type="dxa"/>
            <w:tcBorders>
              <w:top w:val="nil"/>
              <w:left w:val="nil"/>
              <w:bottom w:val="single" w:sz="4" w:space="0" w:color="auto"/>
              <w:right w:val="single" w:sz="4" w:space="0" w:color="auto"/>
            </w:tcBorders>
            <w:shd w:val="clear" w:color="auto" w:fill="auto"/>
            <w:noWrap/>
            <w:vAlign w:val="center"/>
            <w:hideMark/>
          </w:tcPr>
          <w:p w14:paraId="442387DA" w14:textId="75022535"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US: 15%</w:t>
            </w:r>
          </w:p>
        </w:tc>
        <w:tc>
          <w:tcPr>
            <w:tcW w:w="1134" w:type="dxa"/>
            <w:tcBorders>
              <w:top w:val="nil"/>
              <w:left w:val="nil"/>
              <w:bottom w:val="single" w:sz="4" w:space="0" w:color="auto"/>
              <w:right w:val="single" w:sz="4" w:space="0" w:color="auto"/>
            </w:tcBorders>
            <w:shd w:val="clear" w:color="auto" w:fill="auto"/>
            <w:noWrap/>
            <w:vAlign w:val="center"/>
            <w:hideMark/>
          </w:tcPr>
          <w:p w14:paraId="304CF649" w14:textId="21717928"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Japan: 26%</w:t>
            </w:r>
          </w:p>
        </w:tc>
      </w:tr>
      <w:tr w:rsidR="000575ED" w:rsidRPr="00E176D4" w14:paraId="1CC2EBA2" w14:textId="77777777" w:rsidTr="000575ED">
        <w:trPr>
          <w:trHeight w:val="300"/>
          <w:jc w:val="center"/>
        </w:trPr>
        <w:tc>
          <w:tcPr>
            <w:tcW w:w="1199" w:type="dxa"/>
            <w:vMerge/>
            <w:tcBorders>
              <w:top w:val="nil"/>
              <w:left w:val="single" w:sz="4" w:space="0" w:color="auto"/>
              <w:bottom w:val="single" w:sz="4" w:space="0" w:color="auto"/>
              <w:right w:val="single" w:sz="4" w:space="0" w:color="auto"/>
            </w:tcBorders>
            <w:vAlign w:val="center"/>
            <w:hideMark/>
          </w:tcPr>
          <w:p w14:paraId="43785B13" w14:textId="77777777" w:rsidR="00A554C8" w:rsidRPr="00E176D4" w:rsidRDefault="00A554C8" w:rsidP="00E176D4">
            <w:pPr>
              <w:ind w:firstLine="0"/>
              <w:jc w:val="left"/>
              <w:rPr>
                <w:rFonts w:eastAsia="Times New Roman"/>
                <w:b/>
                <w:bCs/>
                <w:color w:val="000000"/>
                <w:sz w:val="16"/>
                <w:szCs w:val="16"/>
                <w:lang w:val="en-US-POSIX"/>
              </w:rPr>
            </w:pPr>
          </w:p>
        </w:tc>
        <w:tc>
          <w:tcPr>
            <w:tcW w:w="1229" w:type="dxa"/>
            <w:tcBorders>
              <w:top w:val="nil"/>
              <w:left w:val="nil"/>
              <w:bottom w:val="single" w:sz="4" w:space="0" w:color="auto"/>
              <w:right w:val="single" w:sz="4" w:space="0" w:color="auto"/>
            </w:tcBorders>
            <w:shd w:val="clear" w:color="auto" w:fill="auto"/>
            <w:noWrap/>
            <w:vAlign w:val="center"/>
            <w:hideMark/>
          </w:tcPr>
          <w:p w14:paraId="7B4ACE53" w14:textId="7FFE50A1"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UK: 9%</w:t>
            </w:r>
          </w:p>
        </w:tc>
        <w:tc>
          <w:tcPr>
            <w:tcW w:w="1134" w:type="dxa"/>
            <w:tcBorders>
              <w:top w:val="nil"/>
              <w:left w:val="nil"/>
              <w:bottom w:val="single" w:sz="4" w:space="0" w:color="auto"/>
              <w:right w:val="single" w:sz="4" w:space="0" w:color="auto"/>
            </w:tcBorders>
            <w:shd w:val="clear" w:color="auto" w:fill="auto"/>
            <w:noWrap/>
            <w:vAlign w:val="center"/>
            <w:hideMark/>
          </w:tcPr>
          <w:p w14:paraId="7FDA51F7" w14:textId="2D765EF9"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xml:space="preserve">UK: </w:t>
            </w:r>
            <w:r>
              <w:rPr>
                <w:rFonts w:eastAsia="Times New Roman"/>
                <w:color w:val="000000"/>
                <w:sz w:val="16"/>
                <w:szCs w:val="16"/>
                <w:lang w:val="en-US-POSIX"/>
              </w:rPr>
              <w:t>7</w:t>
            </w:r>
            <w:r w:rsidRPr="00E176D4">
              <w:rPr>
                <w:rFonts w:eastAsia="Times New Roman"/>
                <w:color w:val="000000"/>
                <w:sz w:val="16"/>
                <w:szCs w:val="16"/>
                <w:lang w:val="en-US-POSIX"/>
              </w:rPr>
              <w:t>%</w:t>
            </w:r>
          </w:p>
        </w:tc>
        <w:tc>
          <w:tcPr>
            <w:tcW w:w="1134" w:type="dxa"/>
            <w:tcBorders>
              <w:top w:val="nil"/>
              <w:left w:val="nil"/>
              <w:bottom w:val="single" w:sz="4" w:space="0" w:color="auto"/>
              <w:right w:val="single" w:sz="4" w:space="0" w:color="auto"/>
            </w:tcBorders>
            <w:shd w:val="clear" w:color="auto" w:fill="auto"/>
            <w:noWrap/>
            <w:vAlign w:val="center"/>
            <w:hideMark/>
          </w:tcPr>
          <w:p w14:paraId="75876ED5" w14:textId="62D23F01"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Canada: 5%</w:t>
            </w:r>
            <w:r w:rsidRPr="00E176D4">
              <w:rPr>
                <w:rFonts w:eastAsia="Times New Roman"/>
                <w:color w:val="000000"/>
                <w:sz w:val="16"/>
                <w:szCs w:val="16"/>
                <w:lang w:val="en-US-POSIX"/>
              </w:rPr>
              <w:t> </w:t>
            </w:r>
          </w:p>
        </w:tc>
        <w:tc>
          <w:tcPr>
            <w:tcW w:w="1134" w:type="dxa"/>
            <w:tcBorders>
              <w:top w:val="nil"/>
              <w:left w:val="nil"/>
              <w:bottom w:val="single" w:sz="4" w:space="0" w:color="auto"/>
              <w:right w:val="single" w:sz="4" w:space="0" w:color="auto"/>
            </w:tcBorders>
            <w:shd w:val="clear" w:color="auto" w:fill="auto"/>
            <w:noWrap/>
            <w:vAlign w:val="center"/>
            <w:hideMark/>
          </w:tcPr>
          <w:p w14:paraId="67B3D631" w14:textId="04B5CD96"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US: 14%</w:t>
            </w:r>
          </w:p>
        </w:tc>
        <w:tc>
          <w:tcPr>
            <w:tcW w:w="1134" w:type="dxa"/>
            <w:tcBorders>
              <w:top w:val="nil"/>
              <w:left w:val="nil"/>
              <w:bottom w:val="single" w:sz="4" w:space="0" w:color="auto"/>
              <w:right w:val="single" w:sz="4" w:space="0" w:color="auto"/>
            </w:tcBorders>
            <w:shd w:val="clear" w:color="auto" w:fill="auto"/>
            <w:noWrap/>
            <w:vAlign w:val="center"/>
            <w:hideMark/>
          </w:tcPr>
          <w:p w14:paraId="792CF688" w14:textId="44A12A8D"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US: 5%</w:t>
            </w:r>
          </w:p>
        </w:tc>
        <w:tc>
          <w:tcPr>
            <w:tcW w:w="1134" w:type="dxa"/>
            <w:tcBorders>
              <w:top w:val="nil"/>
              <w:left w:val="nil"/>
              <w:bottom w:val="single" w:sz="4" w:space="0" w:color="auto"/>
              <w:right w:val="single" w:sz="4" w:space="0" w:color="auto"/>
            </w:tcBorders>
            <w:shd w:val="clear" w:color="auto" w:fill="auto"/>
            <w:noWrap/>
            <w:vAlign w:val="center"/>
            <w:hideMark/>
          </w:tcPr>
          <w:p w14:paraId="4CFAAC5A" w14:textId="4876D25E"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UK: 6%</w:t>
            </w:r>
          </w:p>
        </w:tc>
        <w:tc>
          <w:tcPr>
            <w:tcW w:w="1134" w:type="dxa"/>
            <w:tcBorders>
              <w:top w:val="nil"/>
              <w:left w:val="nil"/>
              <w:bottom w:val="single" w:sz="4" w:space="0" w:color="auto"/>
              <w:right w:val="single" w:sz="4" w:space="0" w:color="auto"/>
            </w:tcBorders>
            <w:shd w:val="clear" w:color="auto" w:fill="auto"/>
            <w:noWrap/>
            <w:vAlign w:val="center"/>
            <w:hideMark/>
          </w:tcPr>
          <w:p w14:paraId="47B2D6BB" w14:textId="1B971ECE"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Germany: 10%</w:t>
            </w:r>
          </w:p>
        </w:tc>
        <w:tc>
          <w:tcPr>
            <w:tcW w:w="1134" w:type="dxa"/>
            <w:tcBorders>
              <w:top w:val="nil"/>
              <w:left w:val="nil"/>
              <w:bottom w:val="single" w:sz="4" w:space="0" w:color="auto"/>
              <w:right w:val="single" w:sz="4" w:space="0" w:color="auto"/>
            </w:tcBorders>
            <w:shd w:val="clear" w:color="auto" w:fill="auto"/>
            <w:noWrap/>
            <w:vAlign w:val="center"/>
            <w:hideMark/>
          </w:tcPr>
          <w:p w14:paraId="07492952" w14:textId="0C062BF9"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US: 11%</w:t>
            </w:r>
          </w:p>
        </w:tc>
      </w:tr>
      <w:tr w:rsidR="000575ED" w:rsidRPr="00E176D4" w14:paraId="5AA793BE" w14:textId="77777777" w:rsidTr="000575ED">
        <w:trPr>
          <w:trHeight w:val="300"/>
          <w:jc w:val="center"/>
        </w:trPr>
        <w:tc>
          <w:tcPr>
            <w:tcW w:w="1199" w:type="dxa"/>
            <w:vMerge/>
            <w:tcBorders>
              <w:top w:val="nil"/>
              <w:left w:val="single" w:sz="4" w:space="0" w:color="auto"/>
              <w:bottom w:val="single" w:sz="4" w:space="0" w:color="auto"/>
              <w:right w:val="single" w:sz="4" w:space="0" w:color="auto"/>
            </w:tcBorders>
            <w:vAlign w:val="center"/>
            <w:hideMark/>
          </w:tcPr>
          <w:p w14:paraId="7CD66C35" w14:textId="77777777" w:rsidR="00A554C8" w:rsidRPr="00E176D4" w:rsidRDefault="00A554C8" w:rsidP="00E176D4">
            <w:pPr>
              <w:ind w:firstLine="0"/>
              <w:jc w:val="left"/>
              <w:rPr>
                <w:rFonts w:eastAsia="Times New Roman"/>
                <w:b/>
                <w:bCs/>
                <w:color w:val="000000"/>
                <w:sz w:val="16"/>
                <w:szCs w:val="16"/>
                <w:lang w:val="en-US-POSIX"/>
              </w:rPr>
            </w:pPr>
          </w:p>
        </w:tc>
        <w:tc>
          <w:tcPr>
            <w:tcW w:w="1229" w:type="dxa"/>
            <w:tcBorders>
              <w:top w:val="nil"/>
              <w:left w:val="nil"/>
              <w:bottom w:val="single" w:sz="4" w:space="0" w:color="auto"/>
              <w:right w:val="single" w:sz="4" w:space="0" w:color="auto"/>
            </w:tcBorders>
            <w:shd w:val="clear" w:color="auto" w:fill="auto"/>
            <w:noWrap/>
            <w:vAlign w:val="center"/>
            <w:hideMark/>
          </w:tcPr>
          <w:p w14:paraId="49021C99" w14:textId="5A681BA2"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Japan: 7%</w:t>
            </w:r>
          </w:p>
        </w:tc>
        <w:tc>
          <w:tcPr>
            <w:tcW w:w="1134" w:type="dxa"/>
            <w:tcBorders>
              <w:top w:val="nil"/>
              <w:left w:val="nil"/>
              <w:bottom w:val="single" w:sz="4" w:space="0" w:color="auto"/>
              <w:right w:val="single" w:sz="4" w:space="0" w:color="auto"/>
            </w:tcBorders>
            <w:shd w:val="clear" w:color="auto" w:fill="auto"/>
            <w:noWrap/>
            <w:vAlign w:val="center"/>
            <w:hideMark/>
          </w:tcPr>
          <w:p w14:paraId="710FF06C" w14:textId="22D28897" w:rsidR="00A554C8" w:rsidRPr="0039265F" w:rsidRDefault="00A554C8" w:rsidP="00E176D4">
            <w:pPr>
              <w:ind w:firstLine="0"/>
              <w:jc w:val="center"/>
              <w:rPr>
                <w:rFonts w:eastAsia="Times New Roman"/>
                <w:color w:val="000000"/>
                <w:sz w:val="14"/>
                <w:szCs w:val="14"/>
                <w:lang w:val="en-US-POSIX"/>
              </w:rPr>
            </w:pPr>
            <w:r w:rsidRPr="0039265F">
              <w:rPr>
                <w:rFonts w:eastAsia="Times New Roman"/>
                <w:color w:val="000000"/>
                <w:sz w:val="14"/>
                <w:szCs w:val="14"/>
                <w:lang w:val="en-US-POSIX"/>
              </w:rPr>
              <w:t>Netherlands</w:t>
            </w:r>
            <w:r>
              <w:rPr>
                <w:rFonts w:eastAsia="Times New Roman"/>
                <w:color w:val="000000"/>
                <w:sz w:val="14"/>
                <w:szCs w:val="14"/>
                <w:lang w:val="en-US-POSIX"/>
              </w:rPr>
              <w:t xml:space="preserve"> 5</w:t>
            </w:r>
            <w:r w:rsidRPr="0039265F">
              <w:rPr>
                <w:rFonts w:eastAsia="Times New Roman"/>
                <w:color w:val="000000"/>
                <w:sz w:val="14"/>
                <w:szCs w:val="14"/>
                <w:lang w:val="en-US-POSIX"/>
              </w:rPr>
              <w:t>%</w:t>
            </w:r>
          </w:p>
        </w:tc>
        <w:tc>
          <w:tcPr>
            <w:tcW w:w="1134" w:type="dxa"/>
            <w:tcBorders>
              <w:top w:val="nil"/>
              <w:left w:val="nil"/>
              <w:bottom w:val="single" w:sz="4" w:space="0" w:color="auto"/>
              <w:right w:val="single" w:sz="4" w:space="0" w:color="auto"/>
            </w:tcBorders>
            <w:shd w:val="clear" w:color="auto" w:fill="auto"/>
            <w:noWrap/>
            <w:vAlign w:val="center"/>
            <w:hideMark/>
          </w:tcPr>
          <w:p w14:paraId="0B874D15" w14:textId="2E2D4A83"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UK: 2%</w:t>
            </w:r>
          </w:p>
        </w:tc>
        <w:tc>
          <w:tcPr>
            <w:tcW w:w="1134" w:type="dxa"/>
            <w:tcBorders>
              <w:top w:val="nil"/>
              <w:left w:val="nil"/>
              <w:bottom w:val="single" w:sz="4" w:space="0" w:color="auto"/>
              <w:right w:val="single" w:sz="4" w:space="0" w:color="auto"/>
            </w:tcBorders>
            <w:shd w:val="clear" w:color="auto" w:fill="auto"/>
            <w:noWrap/>
            <w:vAlign w:val="center"/>
            <w:hideMark/>
          </w:tcPr>
          <w:p w14:paraId="60A4DD31" w14:textId="0E0EC626" w:rsidR="00A554C8" w:rsidRPr="00E176D4" w:rsidRDefault="00A554C8" w:rsidP="00061835">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Russia: 4%</w:t>
            </w:r>
          </w:p>
        </w:tc>
        <w:tc>
          <w:tcPr>
            <w:tcW w:w="1134" w:type="dxa"/>
            <w:tcBorders>
              <w:top w:val="nil"/>
              <w:left w:val="nil"/>
              <w:bottom w:val="single" w:sz="4" w:space="0" w:color="auto"/>
              <w:right w:val="single" w:sz="4" w:space="0" w:color="auto"/>
            </w:tcBorders>
            <w:shd w:val="clear" w:color="auto" w:fill="auto"/>
            <w:noWrap/>
            <w:vAlign w:val="center"/>
            <w:hideMark/>
          </w:tcPr>
          <w:p w14:paraId="2FC69457" w14:textId="38630765"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Greece: 2%</w:t>
            </w:r>
          </w:p>
        </w:tc>
        <w:tc>
          <w:tcPr>
            <w:tcW w:w="1134" w:type="dxa"/>
            <w:tcBorders>
              <w:top w:val="nil"/>
              <w:left w:val="nil"/>
              <w:bottom w:val="single" w:sz="4" w:space="0" w:color="auto"/>
              <w:right w:val="single" w:sz="4" w:space="0" w:color="auto"/>
            </w:tcBorders>
            <w:shd w:val="clear" w:color="auto" w:fill="auto"/>
            <w:noWrap/>
            <w:vAlign w:val="center"/>
            <w:hideMark/>
          </w:tcPr>
          <w:p w14:paraId="61A7D955" w14:textId="77777777" w:rsidR="00A554C8" w:rsidRPr="0039265F" w:rsidRDefault="00A554C8" w:rsidP="00E176D4">
            <w:pPr>
              <w:ind w:firstLine="0"/>
              <w:jc w:val="center"/>
              <w:rPr>
                <w:rFonts w:eastAsia="Times New Roman"/>
                <w:color w:val="000000"/>
                <w:sz w:val="14"/>
                <w:szCs w:val="14"/>
                <w:lang w:val="en-US-POSIX"/>
              </w:rPr>
            </w:pPr>
            <w:r w:rsidRPr="00E176D4">
              <w:rPr>
                <w:rFonts w:eastAsia="Times New Roman"/>
                <w:color w:val="000000"/>
                <w:sz w:val="16"/>
                <w:szCs w:val="16"/>
                <w:lang w:val="en-US-POSIX"/>
              </w:rPr>
              <w:t> </w:t>
            </w:r>
            <w:r w:rsidRPr="0039265F">
              <w:rPr>
                <w:rFonts w:eastAsia="Times New Roman"/>
                <w:color w:val="000000"/>
                <w:sz w:val="14"/>
                <w:szCs w:val="14"/>
                <w:lang w:val="en-US-POSIX"/>
              </w:rPr>
              <w:t>Netherlands</w:t>
            </w:r>
          </w:p>
          <w:p w14:paraId="7035AAE3" w14:textId="3EADDD63"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4"/>
                <w:szCs w:val="14"/>
                <w:lang w:val="en-US-POSIX"/>
              </w:rPr>
              <w:t>2</w:t>
            </w:r>
            <w:r w:rsidRPr="0039265F">
              <w:rPr>
                <w:rFonts w:eastAsia="Times New Roman"/>
                <w:color w:val="000000"/>
                <w:sz w:val="14"/>
                <w:szCs w:val="14"/>
                <w:lang w:val="en-US-POSIX"/>
              </w:rPr>
              <w:t>%</w:t>
            </w:r>
          </w:p>
        </w:tc>
        <w:tc>
          <w:tcPr>
            <w:tcW w:w="1134" w:type="dxa"/>
            <w:tcBorders>
              <w:top w:val="nil"/>
              <w:left w:val="nil"/>
              <w:bottom w:val="single" w:sz="4" w:space="0" w:color="auto"/>
              <w:right w:val="single" w:sz="4" w:space="0" w:color="auto"/>
            </w:tcBorders>
            <w:shd w:val="clear" w:color="auto" w:fill="auto"/>
            <w:noWrap/>
            <w:vAlign w:val="center"/>
            <w:hideMark/>
          </w:tcPr>
          <w:p w14:paraId="55E9CC23" w14:textId="0EB5E31E"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UK: 5%</w:t>
            </w:r>
            <w:r w:rsidRPr="00E176D4">
              <w:rPr>
                <w:rFonts w:eastAsia="Times New Roman"/>
                <w:color w:val="000000"/>
                <w:sz w:val="16"/>
                <w:szCs w:val="16"/>
                <w:lang w:val="en-US-POSIX"/>
              </w:rPr>
              <w:t> </w:t>
            </w:r>
          </w:p>
        </w:tc>
        <w:tc>
          <w:tcPr>
            <w:tcW w:w="1134" w:type="dxa"/>
            <w:tcBorders>
              <w:top w:val="nil"/>
              <w:left w:val="nil"/>
              <w:bottom w:val="single" w:sz="4" w:space="0" w:color="auto"/>
              <w:right w:val="single" w:sz="4" w:space="0" w:color="auto"/>
            </w:tcBorders>
            <w:shd w:val="clear" w:color="auto" w:fill="auto"/>
            <w:noWrap/>
            <w:vAlign w:val="center"/>
            <w:hideMark/>
          </w:tcPr>
          <w:p w14:paraId="64B6FA27" w14:textId="7C2DDEF3"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Russia: 5%</w:t>
            </w:r>
          </w:p>
        </w:tc>
      </w:tr>
      <w:tr w:rsidR="000575ED" w:rsidRPr="00E176D4" w14:paraId="5A02F9A2" w14:textId="77777777" w:rsidTr="000575ED">
        <w:trPr>
          <w:trHeight w:val="300"/>
          <w:jc w:val="center"/>
        </w:trPr>
        <w:tc>
          <w:tcPr>
            <w:tcW w:w="1199" w:type="dxa"/>
            <w:vMerge/>
            <w:tcBorders>
              <w:top w:val="nil"/>
              <w:left w:val="single" w:sz="4" w:space="0" w:color="auto"/>
              <w:bottom w:val="single" w:sz="4" w:space="0" w:color="auto"/>
              <w:right w:val="single" w:sz="4" w:space="0" w:color="auto"/>
            </w:tcBorders>
            <w:vAlign w:val="center"/>
            <w:hideMark/>
          </w:tcPr>
          <w:p w14:paraId="69DBB73D" w14:textId="04AD1B9F" w:rsidR="00A554C8" w:rsidRPr="00E176D4" w:rsidRDefault="00A554C8" w:rsidP="00E176D4">
            <w:pPr>
              <w:ind w:firstLine="0"/>
              <w:jc w:val="left"/>
              <w:rPr>
                <w:rFonts w:eastAsia="Times New Roman"/>
                <w:b/>
                <w:bCs/>
                <w:color w:val="000000"/>
                <w:sz w:val="16"/>
                <w:szCs w:val="16"/>
                <w:lang w:val="en-US-POSIX"/>
              </w:rPr>
            </w:pPr>
          </w:p>
        </w:tc>
        <w:tc>
          <w:tcPr>
            <w:tcW w:w="1229" w:type="dxa"/>
            <w:tcBorders>
              <w:top w:val="nil"/>
              <w:left w:val="nil"/>
              <w:bottom w:val="single" w:sz="4" w:space="0" w:color="auto"/>
              <w:right w:val="single" w:sz="4" w:space="0" w:color="auto"/>
            </w:tcBorders>
            <w:shd w:val="clear" w:color="auto" w:fill="auto"/>
            <w:noWrap/>
            <w:vAlign w:val="center"/>
            <w:hideMark/>
          </w:tcPr>
          <w:p w14:paraId="66F90C76" w14:textId="77777777" w:rsidR="00A554C8"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Netherlands</w:t>
            </w:r>
          </w:p>
          <w:p w14:paraId="2D11897C" w14:textId="2BEC41DD"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6%</w:t>
            </w:r>
          </w:p>
        </w:tc>
        <w:tc>
          <w:tcPr>
            <w:tcW w:w="1134" w:type="dxa"/>
            <w:tcBorders>
              <w:top w:val="nil"/>
              <w:left w:val="nil"/>
              <w:bottom w:val="single" w:sz="4" w:space="0" w:color="auto"/>
              <w:right w:val="single" w:sz="4" w:space="0" w:color="auto"/>
            </w:tcBorders>
            <w:shd w:val="clear" w:color="auto" w:fill="auto"/>
            <w:noWrap/>
            <w:vAlign w:val="center"/>
            <w:hideMark/>
          </w:tcPr>
          <w:p w14:paraId="14D42A39" w14:textId="74EAA5BA"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Greece: 3</w:t>
            </w:r>
            <w:r w:rsidRPr="00E176D4">
              <w:rPr>
                <w:rFonts w:eastAsia="Times New Roman"/>
                <w:color w:val="000000"/>
                <w:sz w:val="16"/>
                <w:szCs w:val="16"/>
                <w:lang w:val="en-US-POSIX"/>
              </w:rPr>
              <w:t>%</w:t>
            </w:r>
          </w:p>
        </w:tc>
        <w:tc>
          <w:tcPr>
            <w:tcW w:w="1134" w:type="dxa"/>
            <w:tcBorders>
              <w:top w:val="nil"/>
              <w:left w:val="nil"/>
              <w:bottom w:val="single" w:sz="4" w:space="0" w:color="auto"/>
              <w:right w:val="single" w:sz="4" w:space="0" w:color="auto"/>
            </w:tcBorders>
            <w:shd w:val="clear" w:color="auto" w:fill="auto"/>
            <w:noWrap/>
            <w:vAlign w:val="center"/>
            <w:hideMark/>
          </w:tcPr>
          <w:p w14:paraId="2A648DD2" w14:textId="2C4F39D0" w:rsidR="00A554C8" w:rsidRPr="0039265F" w:rsidRDefault="00A554C8" w:rsidP="00E176D4">
            <w:pPr>
              <w:ind w:firstLine="0"/>
              <w:jc w:val="center"/>
              <w:rPr>
                <w:rFonts w:eastAsia="Times New Roman"/>
                <w:color w:val="000000"/>
                <w:sz w:val="14"/>
                <w:szCs w:val="14"/>
                <w:lang w:val="en-US-POSIX"/>
              </w:rPr>
            </w:pPr>
            <w:r w:rsidRPr="0039265F">
              <w:rPr>
                <w:rFonts w:eastAsia="Times New Roman"/>
                <w:color w:val="000000"/>
                <w:sz w:val="14"/>
                <w:szCs w:val="14"/>
                <w:lang w:val="en-US-POSIX"/>
              </w:rPr>
              <w:t> Netherlands</w:t>
            </w:r>
            <w:r>
              <w:rPr>
                <w:rFonts w:eastAsia="Times New Roman"/>
                <w:color w:val="000000"/>
                <w:sz w:val="14"/>
                <w:szCs w:val="14"/>
                <w:lang w:val="en-US-POSIX"/>
              </w:rPr>
              <w:t xml:space="preserve"> 1</w:t>
            </w:r>
            <w:r w:rsidRPr="0039265F">
              <w:rPr>
                <w:rFonts w:eastAsia="Times New Roman"/>
                <w:color w:val="000000"/>
                <w:sz w:val="14"/>
                <w:szCs w:val="14"/>
                <w:lang w:val="en-US-POSIX"/>
              </w:rPr>
              <w:t>%</w:t>
            </w:r>
          </w:p>
        </w:tc>
        <w:tc>
          <w:tcPr>
            <w:tcW w:w="1134" w:type="dxa"/>
            <w:tcBorders>
              <w:top w:val="nil"/>
              <w:left w:val="nil"/>
              <w:bottom w:val="single" w:sz="4" w:space="0" w:color="auto"/>
              <w:right w:val="single" w:sz="4" w:space="0" w:color="auto"/>
            </w:tcBorders>
            <w:shd w:val="clear" w:color="auto" w:fill="auto"/>
            <w:noWrap/>
            <w:vAlign w:val="center"/>
            <w:hideMark/>
          </w:tcPr>
          <w:p w14:paraId="6EA18535" w14:textId="576F041F"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UK: 2%</w:t>
            </w:r>
          </w:p>
        </w:tc>
        <w:tc>
          <w:tcPr>
            <w:tcW w:w="1134" w:type="dxa"/>
            <w:tcBorders>
              <w:top w:val="nil"/>
              <w:left w:val="nil"/>
              <w:bottom w:val="single" w:sz="4" w:space="0" w:color="auto"/>
              <w:right w:val="single" w:sz="4" w:space="0" w:color="auto"/>
            </w:tcBorders>
            <w:shd w:val="clear" w:color="auto" w:fill="auto"/>
            <w:noWrap/>
            <w:vAlign w:val="center"/>
            <w:hideMark/>
          </w:tcPr>
          <w:p w14:paraId="45802CE0" w14:textId="3779B440"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Iraq: 1%</w:t>
            </w:r>
          </w:p>
        </w:tc>
        <w:tc>
          <w:tcPr>
            <w:tcW w:w="1134" w:type="dxa"/>
            <w:tcBorders>
              <w:top w:val="nil"/>
              <w:left w:val="nil"/>
              <w:bottom w:val="single" w:sz="4" w:space="0" w:color="auto"/>
              <w:right w:val="single" w:sz="4" w:space="0" w:color="auto"/>
            </w:tcBorders>
            <w:shd w:val="clear" w:color="auto" w:fill="auto"/>
            <w:noWrap/>
            <w:vAlign w:val="center"/>
            <w:hideMark/>
          </w:tcPr>
          <w:p w14:paraId="6146797F" w14:textId="03B50179" w:rsidR="00A554C8" w:rsidRPr="00E176D4" w:rsidRDefault="00A554C8" w:rsidP="007C5F36">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Canada: 2%</w:t>
            </w:r>
          </w:p>
        </w:tc>
        <w:tc>
          <w:tcPr>
            <w:tcW w:w="1134" w:type="dxa"/>
            <w:tcBorders>
              <w:top w:val="nil"/>
              <w:left w:val="nil"/>
              <w:bottom w:val="single" w:sz="4" w:space="0" w:color="auto"/>
              <w:right w:val="single" w:sz="4" w:space="0" w:color="auto"/>
            </w:tcBorders>
            <w:shd w:val="clear" w:color="auto" w:fill="auto"/>
            <w:noWrap/>
            <w:vAlign w:val="center"/>
            <w:hideMark/>
          </w:tcPr>
          <w:p w14:paraId="3CE8C969" w14:textId="77777777" w:rsidR="00A554C8" w:rsidRPr="0039265F" w:rsidRDefault="00A554C8" w:rsidP="00E176D4">
            <w:pPr>
              <w:ind w:firstLine="0"/>
              <w:jc w:val="center"/>
              <w:rPr>
                <w:rFonts w:eastAsia="Times New Roman"/>
                <w:color w:val="000000"/>
                <w:sz w:val="14"/>
                <w:szCs w:val="14"/>
                <w:lang w:val="en-US-POSIX"/>
              </w:rPr>
            </w:pPr>
            <w:r w:rsidRPr="0039265F">
              <w:rPr>
                <w:rFonts w:eastAsia="Times New Roman"/>
                <w:color w:val="000000"/>
                <w:sz w:val="14"/>
                <w:szCs w:val="14"/>
                <w:lang w:val="en-US-POSIX"/>
              </w:rPr>
              <w:t> Netherlands</w:t>
            </w:r>
          </w:p>
          <w:p w14:paraId="67AFDB18" w14:textId="300FDAD7"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4"/>
                <w:szCs w:val="14"/>
                <w:lang w:val="en-US-POSIX"/>
              </w:rPr>
              <w:t>4</w:t>
            </w:r>
            <w:r w:rsidRPr="0039265F">
              <w:rPr>
                <w:rFonts w:eastAsia="Times New Roman"/>
                <w:color w:val="000000"/>
                <w:sz w:val="14"/>
                <w:szCs w:val="14"/>
                <w:lang w:val="en-US-POSIX"/>
              </w:rPr>
              <w:t>%</w:t>
            </w:r>
          </w:p>
        </w:tc>
        <w:tc>
          <w:tcPr>
            <w:tcW w:w="1134" w:type="dxa"/>
            <w:tcBorders>
              <w:top w:val="nil"/>
              <w:left w:val="nil"/>
              <w:bottom w:val="single" w:sz="4" w:space="0" w:color="auto"/>
              <w:right w:val="single" w:sz="4" w:space="0" w:color="auto"/>
            </w:tcBorders>
            <w:shd w:val="clear" w:color="auto" w:fill="auto"/>
            <w:noWrap/>
            <w:vAlign w:val="center"/>
            <w:hideMark/>
          </w:tcPr>
          <w:p w14:paraId="0841A927" w14:textId="50E32E91"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UK: 4%</w:t>
            </w:r>
          </w:p>
        </w:tc>
      </w:tr>
      <w:tr w:rsidR="000575ED" w:rsidRPr="00E176D4" w14:paraId="234FA846" w14:textId="77777777" w:rsidTr="000575ED">
        <w:trPr>
          <w:trHeight w:val="300"/>
          <w:jc w:val="center"/>
        </w:trPr>
        <w:tc>
          <w:tcPr>
            <w:tcW w:w="1199" w:type="dxa"/>
            <w:vMerge/>
            <w:tcBorders>
              <w:top w:val="nil"/>
              <w:left w:val="single" w:sz="4" w:space="0" w:color="auto"/>
              <w:bottom w:val="single" w:sz="4" w:space="0" w:color="auto"/>
              <w:right w:val="single" w:sz="4" w:space="0" w:color="auto"/>
            </w:tcBorders>
            <w:vAlign w:val="center"/>
            <w:hideMark/>
          </w:tcPr>
          <w:p w14:paraId="3F2FAC18" w14:textId="7B5FF94F" w:rsidR="00A554C8" w:rsidRPr="00E176D4" w:rsidRDefault="00A554C8" w:rsidP="00E176D4">
            <w:pPr>
              <w:ind w:firstLine="0"/>
              <w:jc w:val="left"/>
              <w:rPr>
                <w:rFonts w:eastAsia="Times New Roman"/>
                <w:b/>
                <w:bCs/>
                <w:color w:val="000000"/>
                <w:sz w:val="16"/>
                <w:szCs w:val="16"/>
                <w:lang w:val="en-US-POSIX"/>
              </w:rPr>
            </w:pPr>
          </w:p>
        </w:tc>
        <w:tc>
          <w:tcPr>
            <w:tcW w:w="1229" w:type="dxa"/>
            <w:tcBorders>
              <w:top w:val="nil"/>
              <w:left w:val="nil"/>
              <w:bottom w:val="single" w:sz="4" w:space="0" w:color="auto"/>
              <w:right w:val="single" w:sz="4" w:space="0" w:color="auto"/>
            </w:tcBorders>
            <w:shd w:val="clear" w:color="auto" w:fill="auto"/>
            <w:noWrap/>
            <w:vAlign w:val="center"/>
            <w:hideMark/>
          </w:tcPr>
          <w:p w14:paraId="22E9F24E" w14:textId="21A77FFF"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Greece: 4%</w:t>
            </w:r>
          </w:p>
        </w:tc>
        <w:tc>
          <w:tcPr>
            <w:tcW w:w="1134" w:type="dxa"/>
            <w:tcBorders>
              <w:top w:val="nil"/>
              <w:left w:val="nil"/>
              <w:bottom w:val="single" w:sz="4" w:space="0" w:color="auto"/>
              <w:right w:val="single" w:sz="4" w:space="0" w:color="auto"/>
            </w:tcBorders>
            <w:shd w:val="clear" w:color="auto" w:fill="auto"/>
            <w:noWrap/>
            <w:vAlign w:val="center"/>
            <w:hideMark/>
          </w:tcPr>
          <w:p w14:paraId="04016F29" w14:textId="2B66D8FC"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xml:space="preserve">Italy: </w:t>
            </w:r>
            <w:r>
              <w:rPr>
                <w:rFonts w:eastAsia="Times New Roman"/>
                <w:color w:val="000000"/>
                <w:sz w:val="16"/>
                <w:szCs w:val="16"/>
                <w:lang w:val="en-US-POSIX"/>
              </w:rPr>
              <w:t>2.64</w:t>
            </w:r>
            <w:r w:rsidRPr="00E176D4">
              <w:rPr>
                <w:rFonts w:eastAsia="Times New Roman"/>
                <w:color w:val="000000"/>
                <w:sz w:val="16"/>
                <w:szCs w:val="16"/>
                <w:lang w:val="en-US-POSIX"/>
              </w:rPr>
              <w:t>%</w:t>
            </w:r>
          </w:p>
        </w:tc>
        <w:tc>
          <w:tcPr>
            <w:tcW w:w="1134" w:type="dxa"/>
            <w:tcBorders>
              <w:top w:val="nil"/>
              <w:left w:val="nil"/>
              <w:bottom w:val="single" w:sz="4" w:space="0" w:color="auto"/>
              <w:right w:val="single" w:sz="4" w:space="0" w:color="auto"/>
            </w:tcBorders>
            <w:shd w:val="clear" w:color="auto" w:fill="auto"/>
            <w:noWrap/>
            <w:vAlign w:val="center"/>
            <w:hideMark/>
          </w:tcPr>
          <w:p w14:paraId="46121CAF" w14:textId="4C91C798"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Greece: 1%</w:t>
            </w:r>
          </w:p>
        </w:tc>
        <w:tc>
          <w:tcPr>
            <w:tcW w:w="1134" w:type="dxa"/>
            <w:tcBorders>
              <w:top w:val="nil"/>
              <w:left w:val="nil"/>
              <w:bottom w:val="single" w:sz="4" w:space="0" w:color="auto"/>
              <w:right w:val="single" w:sz="4" w:space="0" w:color="auto"/>
            </w:tcBorders>
            <w:shd w:val="clear" w:color="auto" w:fill="auto"/>
            <w:noWrap/>
            <w:vAlign w:val="center"/>
            <w:hideMark/>
          </w:tcPr>
          <w:p w14:paraId="05465EE2" w14:textId="77777777" w:rsidR="00A554C8" w:rsidRPr="0039265F" w:rsidRDefault="00A554C8" w:rsidP="00E176D4">
            <w:pPr>
              <w:ind w:firstLine="0"/>
              <w:jc w:val="center"/>
              <w:rPr>
                <w:rFonts w:eastAsia="Times New Roman"/>
                <w:color w:val="000000"/>
                <w:sz w:val="14"/>
                <w:szCs w:val="14"/>
                <w:lang w:val="en-US-POSIX"/>
              </w:rPr>
            </w:pPr>
            <w:r w:rsidRPr="00E176D4">
              <w:rPr>
                <w:rFonts w:eastAsia="Times New Roman"/>
                <w:color w:val="000000"/>
                <w:sz w:val="16"/>
                <w:szCs w:val="16"/>
                <w:lang w:val="en-US-POSIX"/>
              </w:rPr>
              <w:t> </w:t>
            </w:r>
            <w:r w:rsidRPr="0039265F">
              <w:rPr>
                <w:rFonts w:eastAsia="Times New Roman"/>
                <w:color w:val="000000"/>
                <w:sz w:val="14"/>
                <w:szCs w:val="14"/>
                <w:lang w:val="en-US-POSIX"/>
              </w:rPr>
              <w:t>Netherlands</w:t>
            </w:r>
          </w:p>
          <w:p w14:paraId="3FE34688" w14:textId="21BFF9FB"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4"/>
                <w:szCs w:val="14"/>
                <w:lang w:val="en-US-POSIX"/>
              </w:rPr>
              <w:t>1</w:t>
            </w:r>
            <w:r w:rsidRPr="0039265F">
              <w:rPr>
                <w:rFonts w:eastAsia="Times New Roman"/>
                <w:color w:val="000000"/>
                <w:sz w:val="14"/>
                <w:szCs w:val="14"/>
                <w:lang w:val="en-US-POSIX"/>
              </w:rPr>
              <w:t>%</w:t>
            </w:r>
          </w:p>
        </w:tc>
        <w:tc>
          <w:tcPr>
            <w:tcW w:w="1134" w:type="dxa"/>
            <w:tcBorders>
              <w:top w:val="nil"/>
              <w:left w:val="nil"/>
              <w:bottom w:val="single" w:sz="4" w:space="0" w:color="auto"/>
              <w:right w:val="single" w:sz="4" w:space="0" w:color="auto"/>
            </w:tcBorders>
            <w:shd w:val="clear" w:color="auto" w:fill="auto"/>
            <w:noWrap/>
            <w:vAlign w:val="center"/>
            <w:hideMark/>
          </w:tcPr>
          <w:p w14:paraId="0D15AAE6" w14:textId="7A6CF0AA" w:rsidR="00A554C8" w:rsidRPr="0039265F" w:rsidRDefault="00A554C8" w:rsidP="00E176D4">
            <w:pPr>
              <w:ind w:firstLine="0"/>
              <w:jc w:val="center"/>
              <w:rPr>
                <w:rFonts w:eastAsia="Times New Roman"/>
                <w:color w:val="000000"/>
                <w:sz w:val="14"/>
                <w:szCs w:val="14"/>
                <w:lang w:val="en-US-POSIX"/>
              </w:rPr>
            </w:pPr>
            <w:r w:rsidRPr="00E176D4">
              <w:rPr>
                <w:rFonts w:eastAsia="Times New Roman"/>
                <w:color w:val="000000"/>
                <w:sz w:val="16"/>
                <w:szCs w:val="16"/>
                <w:lang w:val="en-US-POSIX"/>
              </w:rPr>
              <w:t> </w:t>
            </w:r>
            <w:r>
              <w:rPr>
                <w:rFonts w:eastAsia="Times New Roman"/>
                <w:color w:val="000000"/>
                <w:sz w:val="14"/>
                <w:szCs w:val="14"/>
                <w:lang w:val="en-US-POSIX"/>
              </w:rPr>
              <w:t>Netherlands</w:t>
            </w:r>
            <w:r>
              <w:rPr>
                <w:rFonts w:eastAsia="Times New Roman"/>
                <w:color w:val="000000"/>
                <w:sz w:val="14"/>
                <w:szCs w:val="14"/>
                <w:lang w:val="en-US-POSIX"/>
              </w:rPr>
              <w:br/>
              <w:t>1</w:t>
            </w:r>
            <w:r w:rsidRPr="0039265F">
              <w:rPr>
                <w:rFonts w:eastAsia="Times New Roman"/>
                <w:color w:val="000000"/>
                <w:sz w:val="14"/>
                <w:szCs w:val="14"/>
                <w:lang w:val="en-US-POSIX"/>
              </w:rPr>
              <w:t>%</w:t>
            </w:r>
          </w:p>
        </w:tc>
        <w:tc>
          <w:tcPr>
            <w:tcW w:w="1134" w:type="dxa"/>
            <w:tcBorders>
              <w:top w:val="nil"/>
              <w:left w:val="nil"/>
              <w:bottom w:val="single" w:sz="4" w:space="0" w:color="auto"/>
              <w:right w:val="single" w:sz="4" w:space="0" w:color="auto"/>
            </w:tcBorders>
            <w:shd w:val="clear" w:color="auto" w:fill="auto"/>
            <w:noWrap/>
            <w:vAlign w:val="center"/>
            <w:hideMark/>
          </w:tcPr>
          <w:p w14:paraId="1349E4B7" w14:textId="512E907D"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Turkey: 2%</w:t>
            </w:r>
          </w:p>
        </w:tc>
        <w:tc>
          <w:tcPr>
            <w:tcW w:w="1134" w:type="dxa"/>
            <w:tcBorders>
              <w:top w:val="nil"/>
              <w:left w:val="nil"/>
              <w:bottom w:val="single" w:sz="4" w:space="0" w:color="auto"/>
              <w:right w:val="single" w:sz="4" w:space="0" w:color="auto"/>
            </w:tcBorders>
            <w:shd w:val="clear" w:color="auto" w:fill="auto"/>
            <w:noWrap/>
            <w:vAlign w:val="center"/>
            <w:hideMark/>
          </w:tcPr>
          <w:p w14:paraId="14D80BF0" w14:textId="41D66873"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Greece: 3%</w:t>
            </w:r>
          </w:p>
        </w:tc>
        <w:tc>
          <w:tcPr>
            <w:tcW w:w="1134" w:type="dxa"/>
            <w:tcBorders>
              <w:top w:val="nil"/>
              <w:left w:val="nil"/>
              <w:bottom w:val="single" w:sz="4" w:space="0" w:color="auto"/>
              <w:right w:val="single" w:sz="4" w:space="0" w:color="auto"/>
            </w:tcBorders>
            <w:shd w:val="clear" w:color="auto" w:fill="auto"/>
            <w:noWrap/>
            <w:vAlign w:val="center"/>
            <w:hideMark/>
          </w:tcPr>
          <w:p w14:paraId="474E5640" w14:textId="247F2CD4"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Turkey: 1%</w:t>
            </w:r>
          </w:p>
        </w:tc>
      </w:tr>
      <w:tr w:rsidR="000575ED" w:rsidRPr="00E176D4" w14:paraId="6E47BEF3" w14:textId="77777777" w:rsidTr="000575ED">
        <w:trPr>
          <w:trHeight w:val="300"/>
          <w:jc w:val="center"/>
        </w:trPr>
        <w:tc>
          <w:tcPr>
            <w:tcW w:w="1199" w:type="dxa"/>
            <w:tcBorders>
              <w:top w:val="nil"/>
              <w:left w:val="single" w:sz="4" w:space="0" w:color="auto"/>
              <w:bottom w:val="single" w:sz="4" w:space="0" w:color="auto"/>
              <w:right w:val="single" w:sz="4" w:space="0" w:color="auto"/>
            </w:tcBorders>
            <w:shd w:val="clear" w:color="auto" w:fill="auto"/>
            <w:noWrap/>
            <w:vAlign w:val="center"/>
            <w:hideMark/>
          </w:tcPr>
          <w:p w14:paraId="41F742CC" w14:textId="659E3A73" w:rsidR="00A554C8" w:rsidRPr="00E176D4" w:rsidRDefault="00A554C8" w:rsidP="00E176D4">
            <w:pPr>
              <w:ind w:firstLine="0"/>
              <w:jc w:val="center"/>
              <w:rPr>
                <w:rFonts w:eastAsia="Times New Roman"/>
                <w:b/>
                <w:bCs/>
                <w:color w:val="000000"/>
                <w:sz w:val="16"/>
                <w:szCs w:val="16"/>
                <w:lang w:val="en-US-POSIX"/>
              </w:rPr>
            </w:pPr>
            <w:r>
              <w:rPr>
                <w:rFonts w:eastAsia="Times New Roman"/>
                <w:b/>
                <w:bCs/>
                <w:color w:val="000000"/>
                <w:sz w:val="16"/>
                <w:szCs w:val="16"/>
                <w:lang w:val="en-US-POSIX"/>
              </w:rPr>
              <w:t>Total ESA member nations</w:t>
            </w:r>
          </w:p>
        </w:tc>
        <w:tc>
          <w:tcPr>
            <w:tcW w:w="1229" w:type="dxa"/>
            <w:tcBorders>
              <w:top w:val="nil"/>
              <w:left w:val="nil"/>
              <w:bottom w:val="single" w:sz="4" w:space="0" w:color="auto"/>
              <w:right w:val="single" w:sz="4" w:space="0" w:color="auto"/>
            </w:tcBorders>
            <w:shd w:val="clear" w:color="auto" w:fill="auto"/>
            <w:noWrap/>
            <w:vAlign w:val="center"/>
            <w:hideMark/>
          </w:tcPr>
          <w:p w14:paraId="45CA5CE2" w14:textId="4F35D68E"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36%</w:t>
            </w:r>
            <w:r w:rsidRPr="00E176D4">
              <w:rPr>
                <w:rFonts w:eastAsia="Times New Roman"/>
                <w:color w:val="000000"/>
                <w:sz w:val="16"/>
                <w:szCs w:val="16"/>
                <w:lang w:val="en-US-POSIX"/>
              </w:rPr>
              <w:t> </w:t>
            </w:r>
          </w:p>
        </w:tc>
        <w:tc>
          <w:tcPr>
            <w:tcW w:w="1134" w:type="dxa"/>
            <w:tcBorders>
              <w:top w:val="nil"/>
              <w:left w:val="nil"/>
              <w:bottom w:val="single" w:sz="4" w:space="0" w:color="auto"/>
              <w:right w:val="single" w:sz="4" w:space="0" w:color="auto"/>
            </w:tcBorders>
            <w:shd w:val="clear" w:color="auto" w:fill="auto"/>
            <w:noWrap/>
            <w:vAlign w:val="center"/>
            <w:hideMark/>
          </w:tcPr>
          <w:p w14:paraId="7F5A1C98" w14:textId="27DC35F6"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28</w:t>
            </w:r>
            <w:r w:rsidRPr="00E176D4">
              <w:rPr>
                <w:rFonts w:eastAsia="Times New Roman"/>
                <w:color w:val="000000"/>
                <w:sz w:val="16"/>
                <w:szCs w:val="16"/>
                <w:lang w:val="en-US-POSIX"/>
              </w:rPr>
              <w:t>%</w:t>
            </w:r>
          </w:p>
        </w:tc>
        <w:tc>
          <w:tcPr>
            <w:tcW w:w="1134" w:type="dxa"/>
            <w:tcBorders>
              <w:top w:val="nil"/>
              <w:left w:val="nil"/>
              <w:bottom w:val="single" w:sz="4" w:space="0" w:color="auto"/>
              <w:right w:val="single" w:sz="4" w:space="0" w:color="auto"/>
            </w:tcBorders>
            <w:shd w:val="clear" w:color="auto" w:fill="auto"/>
            <w:noWrap/>
            <w:vAlign w:val="center"/>
            <w:hideMark/>
          </w:tcPr>
          <w:p w14:paraId="3F07F2E6" w14:textId="460ED3DE"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6%</w:t>
            </w:r>
            <w:r w:rsidRPr="00E176D4">
              <w:rPr>
                <w:rFonts w:eastAsia="Times New Roman"/>
                <w:color w:val="000000"/>
                <w:sz w:val="16"/>
                <w:szCs w:val="16"/>
                <w:lang w:val="en-US-POSIX"/>
              </w:rPr>
              <w:t> </w:t>
            </w:r>
          </w:p>
        </w:tc>
        <w:tc>
          <w:tcPr>
            <w:tcW w:w="1134" w:type="dxa"/>
            <w:tcBorders>
              <w:top w:val="nil"/>
              <w:left w:val="nil"/>
              <w:bottom w:val="single" w:sz="4" w:space="0" w:color="auto"/>
              <w:right w:val="single" w:sz="4" w:space="0" w:color="auto"/>
            </w:tcBorders>
            <w:shd w:val="clear" w:color="auto" w:fill="auto"/>
            <w:noWrap/>
            <w:vAlign w:val="center"/>
            <w:hideMark/>
          </w:tcPr>
          <w:p w14:paraId="2EFE28D0" w14:textId="48E02AE0"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7%</w:t>
            </w:r>
            <w:r w:rsidRPr="00E176D4">
              <w:rPr>
                <w:rFonts w:eastAsia="Times New Roman"/>
                <w:color w:val="000000"/>
                <w:sz w:val="16"/>
                <w:szCs w:val="16"/>
                <w:lang w:val="en-US-POSIX"/>
              </w:rPr>
              <w:t> </w:t>
            </w:r>
          </w:p>
        </w:tc>
        <w:tc>
          <w:tcPr>
            <w:tcW w:w="1134" w:type="dxa"/>
            <w:tcBorders>
              <w:top w:val="nil"/>
              <w:left w:val="nil"/>
              <w:bottom w:val="single" w:sz="4" w:space="0" w:color="auto"/>
              <w:right w:val="single" w:sz="4" w:space="0" w:color="auto"/>
            </w:tcBorders>
            <w:shd w:val="clear" w:color="auto" w:fill="auto"/>
            <w:noWrap/>
            <w:vAlign w:val="center"/>
            <w:hideMark/>
          </w:tcPr>
          <w:p w14:paraId="6770836F" w14:textId="3BB075DD"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7%</w:t>
            </w:r>
          </w:p>
        </w:tc>
        <w:tc>
          <w:tcPr>
            <w:tcW w:w="1134" w:type="dxa"/>
            <w:tcBorders>
              <w:top w:val="nil"/>
              <w:left w:val="nil"/>
              <w:bottom w:val="single" w:sz="4" w:space="0" w:color="auto"/>
              <w:right w:val="single" w:sz="4" w:space="0" w:color="auto"/>
            </w:tcBorders>
            <w:shd w:val="clear" w:color="auto" w:fill="auto"/>
            <w:noWrap/>
            <w:vAlign w:val="center"/>
            <w:hideMark/>
          </w:tcPr>
          <w:p w14:paraId="626F2B4A" w14:textId="358F22C6"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16%</w:t>
            </w:r>
          </w:p>
        </w:tc>
        <w:tc>
          <w:tcPr>
            <w:tcW w:w="1134" w:type="dxa"/>
            <w:tcBorders>
              <w:top w:val="nil"/>
              <w:left w:val="nil"/>
              <w:bottom w:val="single" w:sz="4" w:space="0" w:color="auto"/>
              <w:right w:val="single" w:sz="4" w:space="0" w:color="auto"/>
            </w:tcBorders>
            <w:shd w:val="clear" w:color="auto" w:fill="auto"/>
            <w:noWrap/>
            <w:vAlign w:val="center"/>
            <w:hideMark/>
          </w:tcPr>
          <w:p w14:paraId="5DDC9A49" w14:textId="7DC0658E"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28%</w:t>
            </w:r>
          </w:p>
        </w:tc>
        <w:tc>
          <w:tcPr>
            <w:tcW w:w="1134" w:type="dxa"/>
            <w:tcBorders>
              <w:top w:val="nil"/>
              <w:left w:val="nil"/>
              <w:bottom w:val="single" w:sz="4" w:space="0" w:color="auto"/>
              <w:right w:val="single" w:sz="4" w:space="0" w:color="auto"/>
            </w:tcBorders>
            <w:shd w:val="clear" w:color="auto" w:fill="auto"/>
            <w:noWrap/>
            <w:vAlign w:val="center"/>
            <w:hideMark/>
          </w:tcPr>
          <w:p w14:paraId="72EC4CB5" w14:textId="79075198"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9%</w:t>
            </w:r>
            <w:r w:rsidRPr="00E176D4">
              <w:rPr>
                <w:rFonts w:eastAsia="Times New Roman"/>
                <w:color w:val="000000"/>
                <w:sz w:val="16"/>
                <w:szCs w:val="16"/>
                <w:lang w:val="en-US-POSIX"/>
              </w:rPr>
              <w:t> </w:t>
            </w:r>
          </w:p>
        </w:tc>
      </w:tr>
      <w:tr w:rsidR="000575ED" w:rsidRPr="00E176D4" w14:paraId="69B58E4D" w14:textId="77777777" w:rsidTr="000575ED">
        <w:trPr>
          <w:trHeight w:val="300"/>
          <w:jc w:val="center"/>
        </w:trPr>
        <w:tc>
          <w:tcPr>
            <w:tcW w:w="1199" w:type="dxa"/>
            <w:tcBorders>
              <w:top w:val="nil"/>
              <w:left w:val="single" w:sz="4" w:space="0" w:color="auto"/>
              <w:bottom w:val="nil"/>
              <w:right w:val="single" w:sz="4" w:space="0" w:color="auto"/>
            </w:tcBorders>
            <w:shd w:val="clear" w:color="auto" w:fill="auto"/>
            <w:noWrap/>
            <w:vAlign w:val="center"/>
            <w:hideMark/>
          </w:tcPr>
          <w:p w14:paraId="51757294" w14:textId="77777777" w:rsidR="00A554C8" w:rsidRPr="00E176D4" w:rsidRDefault="00A554C8" w:rsidP="00E176D4">
            <w:pPr>
              <w:ind w:firstLine="0"/>
              <w:jc w:val="center"/>
              <w:rPr>
                <w:rFonts w:eastAsia="Times New Roman"/>
                <w:b/>
                <w:bCs/>
                <w:color w:val="000000"/>
                <w:sz w:val="16"/>
                <w:szCs w:val="16"/>
                <w:lang w:val="en-US-POSIX"/>
              </w:rPr>
            </w:pPr>
            <w:r w:rsidRPr="00E176D4">
              <w:rPr>
                <w:rFonts w:eastAsia="Times New Roman"/>
                <w:b/>
                <w:bCs/>
                <w:color w:val="000000"/>
                <w:sz w:val="16"/>
                <w:szCs w:val="16"/>
                <w:lang w:val="en-US-POSIX"/>
              </w:rPr>
              <w:t>Unidentified</w:t>
            </w:r>
          </w:p>
        </w:tc>
        <w:tc>
          <w:tcPr>
            <w:tcW w:w="1229" w:type="dxa"/>
            <w:tcBorders>
              <w:top w:val="nil"/>
              <w:left w:val="nil"/>
              <w:bottom w:val="nil"/>
              <w:right w:val="single" w:sz="4" w:space="0" w:color="auto"/>
            </w:tcBorders>
            <w:shd w:val="clear" w:color="auto" w:fill="auto"/>
            <w:noWrap/>
            <w:vAlign w:val="center"/>
            <w:hideMark/>
          </w:tcPr>
          <w:p w14:paraId="21B96CD0" w14:textId="5EFF0318"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N/A</w:t>
            </w:r>
            <w:r w:rsidRPr="00E176D4">
              <w:rPr>
                <w:rFonts w:eastAsia="Times New Roman"/>
                <w:color w:val="000000"/>
                <w:sz w:val="16"/>
                <w:szCs w:val="16"/>
                <w:lang w:val="en-US-POSIX"/>
              </w:rPr>
              <w:t> </w:t>
            </w:r>
          </w:p>
        </w:tc>
        <w:tc>
          <w:tcPr>
            <w:tcW w:w="1134" w:type="dxa"/>
            <w:tcBorders>
              <w:top w:val="nil"/>
              <w:left w:val="nil"/>
              <w:bottom w:val="nil"/>
              <w:right w:val="single" w:sz="4" w:space="0" w:color="auto"/>
            </w:tcBorders>
            <w:shd w:val="clear" w:color="auto" w:fill="auto"/>
            <w:noWrap/>
            <w:vAlign w:val="center"/>
            <w:hideMark/>
          </w:tcPr>
          <w:p w14:paraId="61902141" w14:textId="77777777"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47%</w:t>
            </w:r>
          </w:p>
        </w:tc>
        <w:tc>
          <w:tcPr>
            <w:tcW w:w="1134" w:type="dxa"/>
            <w:tcBorders>
              <w:top w:val="nil"/>
              <w:left w:val="nil"/>
              <w:bottom w:val="nil"/>
              <w:right w:val="single" w:sz="4" w:space="0" w:color="auto"/>
            </w:tcBorders>
            <w:shd w:val="clear" w:color="auto" w:fill="auto"/>
            <w:noWrap/>
            <w:vAlign w:val="center"/>
            <w:hideMark/>
          </w:tcPr>
          <w:p w14:paraId="7158B591" w14:textId="157C0696"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57%</w:t>
            </w:r>
          </w:p>
        </w:tc>
        <w:tc>
          <w:tcPr>
            <w:tcW w:w="1134" w:type="dxa"/>
            <w:tcBorders>
              <w:top w:val="nil"/>
              <w:left w:val="nil"/>
              <w:bottom w:val="nil"/>
              <w:right w:val="single" w:sz="4" w:space="0" w:color="auto"/>
            </w:tcBorders>
            <w:shd w:val="clear" w:color="auto" w:fill="auto"/>
            <w:noWrap/>
            <w:vAlign w:val="center"/>
            <w:hideMark/>
          </w:tcPr>
          <w:p w14:paraId="733A7EA6" w14:textId="2DB0015C"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40%</w:t>
            </w:r>
          </w:p>
        </w:tc>
        <w:tc>
          <w:tcPr>
            <w:tcW w:w="1134" w:type="dxa"/>
            <w:tcBorders>
              <w:top w:val="nil"/>
              <w:left w:val="nil"/>
              <w:bottom w:val="nil"/>
              <w:right w:val="single" w:sz="4" w:space="0" w:color="auto"/>
            </w:tcBorders>
            <w:shd w:val="clear" w:color="auto" w:fill="auto"/>
            <w:noWrap/>
            <w:vAlign w:val="center"/>
            <w:hideMark/>
          </w:tcPr>
          <w:p w14:paraId="261993A1" w14:textId="4DA1DB96"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63%</w:t>
            </w:r>
          </w:p>
        </w:tc>
        <w:tc>
          <w:tcPr>
            <w:tcW w:w="1134" w:type="dxa"/>
            <w:tcBorders>
              <w:top w:val="nil"/>
              <w:left w:val="nil"/>
              <w:bottom w:val="nil"/>
              <w:right w:val="single" w:sz="4" w:space="0" w:color="auto"/>
            </w:tcBorders>
            <w:shd w:val="clear" w:color="auto" w:fill="auto"/>
            <w:noWrap/>
            <w:vAlign w:val="center"/>
            <w:hideMark/>
          </w:tcPr>
          <w:p w14:paraId="3E413B90" w14:textId="6F55E9E0"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45%</w:t>
            </w:r>
          </w:p>
        </w:tc>
        <w:tc>
          <w:tcPr>
            <w:tcW w:w="1134" w:type="dxa"/>
            <w:tcBorders>
              <w:top w:val="nil"/>
              <w:left w:val="nil"/>
              <w:bottom w:val="nil"/>
              <w:right w:val="single" w:sz="4" w:space="0" w:color="auto"/>
            </w:tcBorders>
            <w:shd w:val="clear" w:color="auto" w:fill="auto"/>
            <w:noWrap/>
            <w:vAlign w:val="center"/>
            <w:hideMark/>
          </w:tcPr>
          <w:p w14:paraId="6796E65E" w14:textId="52DFBE06" w:rsidR="00A554C8" w:rsidRPr="00E176D4" w:rsidRDefault="00A554C8" w:rsidP="00E176D4">
            <w:pPr>
              <w:ind w:firstLine="0"/>
              <w:jc w:val="center"/>
              <w:rPr>
                <w:rFonts w:eastAsia="Times New Roman"/>
                <w:color w:val="000000"/>
                <w:sz w:val="16"/>
                <w:szCs w:val="16"/>
                <w:lang w:val="en-US-POSIX"/>
              </w:rPr>
            </w:pPr>
            <w:r w:rsidRPr="00E176D4">
              <w:rPr>
                <w:rFonts w:eastAsia="Times New Roman"/>
                <w:color w:val="000000"/>
                <w:sz w:val="16"/>
                <w:szCs w:val="16"/>
                <w:lang w:val="en-US-POSIX"/>
              </w:rPr>
              <w:t> </w:t>
            </w:r>
            <w:r>
              <w:rPr>
                <w:rFonts w:eastAsia="Times New Roman"/>
                <w:color w:val="000000"/>
                <w:sz w:val="16"/>
                <w:szCs w:val="16"/>
                <w:lang w:val="en-US-POSIX"/>
              </w:rPr>
              <w:t>45%</w:t>
            </w:r>
          </w:p>
        </w:tc>
        <w:tc>
          <w:tcPr>
            <w:tcW w:w="1134" w:type="dxa"/>
            <w:tcBorders>
              <w:top w:val="nil"/>
              <w:left w:val="nil"/>
              <w:bottom w:val="nil"/>
              <w:right w:val="single" w:sz="4" w:space="0" w:color="auto"/>
            </w:tcBorders>
            <w:shd w:val="clear" w:color="auto" w:fill="auto"/>
            <w:noWrap/>
            <w:vAlign w:val="center"/>
            <w:hideMark/>
          </w:tcPr>
          <w:p w14:paraId="4B7BDC0C" w14:textId="405A48F7" w:rsidR="00A554C8" w:rsidRPr="00E176D4" w:rsidRDefault="00A554C8" w:rsidP="00E176D4">
            <w:pPr>
              <w:ind w:firstLine="0"/>
              <w:jc w:val="center"/>
              <w:rPr>
                <w:rFonts w:eastAsia="Times New Roman"/>
                <w:color w:val="000000"/>
                <w:sz w:val="16"/>
                <w:szCs w:val="16"/>
                <w:lang w:val="en-US-POSIX"/>
              </w:rPr>
            </w:pPr>
            <w:r>
              <w:rPr>
                <w:rFonts w:eastAsia="Times New Roman"/>
                <w:color w:val="000000"/>
                <w:sz w:val="16"/>
                <w:szCs w:val="16"/>
                <w:lang w:val="en-US-POSIX"/>
              </w:rPr>
              <w:t>43%</w:t>
            </w:r>
            <w:r w:rsidRPr="00E176D4">
              <w:rPr>
                <w:rFonts w:eastAsia="Times New Roman"/>
                <w:color w:val="000000"/>
                <w:sz w:val="16"/>
                <w:szCs w:val="16"/>
                <w:lang w:val="en-US-POSIX"/>
              </w:rPr>
              <w:t> </w:t>
            </w:r>
          </w:p>
        </w:tc>
      </w:tr>
      <w:tr w:rsidR="00E176D4" w:rsidRPr="00E176D4" w14:paraId="794A076F" w14:textId="77777777" w:rsidTr="000575ED">
        <w:trPr>
          <w:trHeight w:val="300"/>
          <w:jc w:val="center"/>
        </w:trPr>
        <w:tc>
          <w:tcPr>
            <w:tcW w:w="10366" w:type="dxa"/>
            <w:gridSpan w:val="9"/>
            <w:tcBorders>
              <w:top w:val="nil"/>
              <w:left w:val="single" w:sz="4" w:space="0" w:color="auto"/>
              <w:bottom w:val="single" w:sz="4" w:space="0" w:color="auto"/>
              <w:right w:val="single" w:sz="4" w:space="0" w:color="auto"/>
            </w:tcBorders>
            <w:shd w:val="clear" w:color="auto" w:fill="auto"/>
            <w:noWrap/>
            <w:vAlign w:val="center"/>
          </w:tcPr>
          <w:p w14:paraId="0B0C7DFD" w14:textId="16C8D408" w:rsidR="00E176D4" w:rsidRPr="00E176D4" w:rsidRDefault="00AA21E0" w:rsidP="00E176D4">
            <w:pPr>
              <w:ind w:firstLine="0"/>
              <w:jc w:val="left"/>
              <w:rPr>
                <w:rFonts w:eastAsia="Times New Roman"/>
                <w:color w:val="000000"/>
                <w:sz w:val="16"/>
                <w:szCs w:val="16"/>
                <w:lang w:val="en-US-POSIX"/>
              </w:rPr>
            </w:pPr>
            <w:r>
              <w:rPr>
                <w:rFonts w:eastAsia="Times New Roman"/>
                <w:color w:val="000000"/>
                <w:sz w:val="16"/>
                <w:szCs w:val="16"/>
                <w:lang w:val="en-US-POSIX"/>
              </w:rPr>
              <w:t>Table 1</w:t>
            </w:r>
            <w:r w:rsidR="00E176D4" w:rsidRPr="00E176D4">
              <w:rPr>
                <w:rFonts w:eastAsia="Times New Roman"/>
                <w:color w:val="000000"/>
                <w:sz w:val="16"/>
                <w:szCs w:val="16"/>
                <w:lang w:val="en-US-POSIX"/>
              </w:rPr>
              <w:t>.</w:t>
            </w:r>
            <w:r w:rsidR="00E176D4">
              <w:rPr>
                <w:rFonts w:eastAsia="Times New Roman"/>
                <w:color w:val="000000"/>
                <w:sz w:val="16"/>
                <w:szCs w:val="16"/>
                <w:lang w:val="en-US-POSIX"/>
              </w:rPr>
              <w:t xml:space="preserve"> Distribution of the nationality of the followers for the 5 space agencies official Twitter accounts and 4 astronauts: reid Wiseman, Alexander Gerst, Chris Hadfield and Koichi Wakata. The percentage of the followers part of ESA member states is also displayed, with the percentage of unidentified followers</w:t>
            </w:r>
          </w:p>
        </w:tc>
      </w:tr>
    </w:tbl>
    <w:p w14:paraId="5F3B9B18" w14:textId="77777777" w:rsidR="003436DB" w:rsidRDefault="003436DB">
      <w:pPr>
        <w:ind w:firstLine="0"/>
        <w:jc w:val="left"/>
        <w:sectPr w:rsidR="003436DB" w:rsidSect="00E176D4">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5114B0A6" w14:textId="77777777" w:rsidR="003436DB" w:rsidRDefault="003436DB" w:rsidP="00E176D4">
      <w:pPr>
        <w:ind w:firstLine="0"/>
        <w:jc w:val="left"/>
        <w:sectPr w:rsidR="003436DB" w:rsidSect="003436DB">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03C0C2DA" w14:textId="77777777" w:rsidR="003436DB" w:rsidRDefault="003436DB" w:rsidP="00E176D4">
      <w:pPr>
        <w:ind w:firstLine="0"/>
        <w:jc w:val="left"/>
      </w:pPr>
    </w:p>
    <w:p w14:paraId="14FFE018" w14:textId="77777777" w:rsidR="003436DB" w:rsidRDefault="003436DB" w:rsidP="00E176D4">
      <w:pPr>
        <w:ind w:firstLine="0"/>
        <w:jc w:val="left"/>
        <w:sectPr w:rsidR="003436DB" w:rsidSect="00E176D4">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26EAB0D6" w14:textId="77777777" w:rsidR="00023B36" w:rsidRPr="00956A25" w:rsidRDefault="00023B36" w:rsidP="00023B36">
      <w:pPr>
        <w:pStyle w:val="IACHeading"/>
        <w:ind w:firstLine="0"/>
        <w:jc w:val="both"/>
      </w:pPr>
    </w:p>
    <w:p w14:paraId="495D255D" w14:textId="77777777" w:rsidR="006C3DED" w:rsidRDefault="006C3DED" w:rsidP="006C3DED">
      <w:pPr>
        <w:pStyle w:val="IACHeading"/>
      </w:pPr>
    </w:p>
    <w:p w14:paraId="156F4B69" w14:textId="77777777" w:rsidR="006C3DED" w:rsidRDefault="00F158CE" w:rsidP="006C3DED">
      <w:pPr>
        <w:pStyle w:val="IACHeading"/>
      </w:pPr>
      <w:r>
        <w:rPr>
          <w:caps w:val="0"/>
        </w:rPr>
        <w:t>IV</w:t>
      </w:r>
      <w:r w:rsidR="00634F42" w:rsidRPr="00537E19">
        <w:rPr>
          <w:caps w:val="0"/>
        </w:rPr>
        <w:t xml:space="preserve">. </w:t>
      </w:r>
      <w:r w:rsidR="00634F42">
        <w:rPr>
          <w:caps w:val="0"/>
        </w:rPr>
        <w:t>DISCUSSION</w:t>
      </w:r>
    </w:p>
    <w:p w14:paraId="69ACC0D3" w14:textId="77777777" w:rsidR="006C3DED" w:rsidRDefault="006C3DED" w:rsidP="003B15CA">
      <w:pPr>
        <w:pStyle w:val="IACHeading"/>
        <w:jc w:val="both"/>
      </w:pPr>
    </w:p>
    <w:p w14:paraId="5908B12F" w14:textId="5ED13A1A" w:rsidR="003B15CA" w:rsidRDefault="003B15CA" w:rsidP="003B15CA">
      <w:pPr>
        <w:pStyle w:val="IACSub-subheading"/>
        <w:numPr>
          <w:ilvl w:val="0"/>
          <w:numId w:val="7"/>
        </w:numPr>
      </w:pPr>
      <w:r>
        <w:t xml:space="preserve">General </w:t>
      </w:r>
      <w:r w:rsidR="004022CC">
        <w:t xml:space="preserve">Twitter </w:t>
      </w:r>
      <w:r>
        <w:t>Analysis</w:t>
      </w:r>
    </w:p>
    <w:p w14:paraId="69ABCBB5" w14:textId="6C83DA80" w:rsidR="00341D65" w:rsidRDefault="00FC65FB" w:rsidP="00047688">
      <w:pPr>
        <w:pStyle w:val="IACSub-subheading"/>
        <w:ind w:firstLine="0"/>
        <w:rPr>
          <w:u w:val="none"/>
        </w:rPr>
      </w:pPr>
      <w:r>
        <w:rPr>
          <w:u w:val="none"/>
        </w:rPr>
        <w:t>G</w:t>
      </w:r>
      <w:r w:rsidR="00AC195C">
        <w:rPr>
          <w:u w:val="none"/>
        </w:rPr>
        <w:t>eneral analysis first reveals the distribution of the accounts between agen</w:t>
      </w:r>
      <w:r w:rsidR="004022CC">
        <w:rPr>
          <w:u w:val="none"/>
        </w:rPr>
        <w:t xml:space="preserve">cies, showing </w:t>
      </w:r>
      <w:r>
        <w:rPr>
          <w:u w:val="none"/>
        </w:rPr>
        <w:t>that NASA has substantially</w:t>
      </w:r>
      <w:r w:rsidR="00AC195C">
        <w:rPr>
          <w:u w:val="none"/>
        </w:rPr>
        <w:t xml:space="preserve"> more accounts than any other agency and is also </w:t>
      </w:r>
      <w:r w:rsidR="0039265F">
        <w:rPr>
          <w:u w:val="none"/>
        </w:rPr>
        <w:t>aggressively</w:t>
      </w:r>
      <w:r>
        <w:rPr>
          <w:u w:val="none"/>
        </w:rPr>
        <w:t xml:space="preserve"> using Twitter accounts </w:t>
      </w:r>
      <w:r w:rsidR="00AC195C">
        <w:rPr>
          <w:u w:val="none"/>
        </w:rPr>
        <w:t xml:space="preserve">for astronauts, official entities (NASA People, ISS Research…) and </w:t>
      </w:r>
      <w:r w:rsidR="004022CC">
        <w:rPr>
          <w:u w:val="none"/>
        </w:rPr>
        <w:t xml:space="preserve">specific </w:t>
      </w:r>
      <w:r w:rsidR="00AC195C">
        <w:rPr>
          <w:u w:val="none"/>
        </w:rPr>
        <w:t xml:space="preserve">Missions (NEEMO, Desert </w:t>
      </w:r>
      <w:r w:rsidR="007D4D69">
        <w:rPr>
          <w:u w:val="none"/>
        </w:rPr>
        <w:t>Rats…)</w:t>
      </w:r>
      <w:r w:rsidR="00AC195C">
        <w:rPr>
          <w:u w:val="none"/>
        </w:rPr>
        <w:t>. This policy</w:t>
      </w:r>
      <w:r>
        <w:rPr>
          <w:u w:val="none"/>
        </w:rPr>
        <w:t>,</w:t>
      </w:r>
      <w:r w:rsidR="00AC195C">
        <w:rPr>
          <w:u w:val="none"/>
        </w:rPr>
        <w:t xml:space="preserve"> </w:t>
      </w:r>
      <w:r>
        <w:rPr>
          <w:u w:val="none"/>
        </w:rPr>
        <w:t xml:space="preserve">first used for the Curiosity Rover, </w:t>
      </w:r>
      <w:r w:rsidR="007B2065">
        <w:rPr>
          <w:u w:val="none"/>
        </w:rPr>
        <w:t xml:space="preserve">is called “giving a voice to </w:t>
      </w:r>
      <w:r w:rsidR="004022CC">
        <w:rPr>
          <w:u w:val="none"/>
        </w:rPr>
        <w:t xml:space="preserve">a </w:t>
      </w:r>
      <w:r w:rsidR="007B2065">
        <w:rPr>
          <w:u w:val="none"/>
        </w:rPr>
        <w:t>flagship product”</w:t>
      </w:r>
      <w:r w:rsidR="007B2065">
        <w:rPr>
          <w:u w:val="none"/>
          <w:vertAlign w:val="superscript"/>
        </w:rPr>
        <w:t>36</w:t>
      </w:r>
      <w:r>
        <w:rPr>
          <w:u w:val="none"/>
        </w:rPr>
        <w:t>, where the accounts speak</w:t>
      </w:r>
      <w:r w:rsidR="007B2065">
        <w:rPr>
          <w:u w:val="none"/>
        </w:rPr>
        <w:t xml:space="preserve"> in the first person.</w:t>
      </w:r>
      <w:r w:rsidR="00804BF1">
        <w:rPr>
          <w:u w:val="none"/>
        </w:rPr>
        <w:t xml:space="preserve"> We also notice that despite the large number of cosmonauts, Roscosmos </w:t>
      </w:r>
      <w:r w:rsidR="004022CC">
        <w:rPr>
          <w:u w:val="none"/>
        </w:rPr>
        <w:t>is not</w:t>
      </w:r>
      <w:r w:rsidR="00804BF1">
        <w:rPr>
          <w:u w:val="none"/>
        </w:rPr>
        <w:t xml:space="preserve"> very in</w:t>
      </w:r>
      <w:r>
        <w:rPr>
          <w:u w:val="none"/>
        </w:rPr>
        <w:t xml:space="preserve">volved in Twitter, </w:t>
      </w:r>
      <w:r w:rsidR="004022CC">
        <w:rPr>
          <w:u w:val="none"/>
        </w:rPr>
        <w:t xml:space="preserve">currently, </w:t>
      </w:r>
      <w:r>
        <w:rPr>
          <w:u w:val="none"/>
        </w:rPr>
        <w:t>compared to</w:t>
      </w:r>
      <w:r w:rsidR="00804BF1">
        <w:rPr>
          <w:u w:val="none"/>
        </w:rPr>
        <w:t xml:space="preserve"> other </w:t>
      </w:r>
      <w:r w:rsidR="004022CC">
        <w:rPr>
          <w:u w:val="none"/>
        </w:rPr>
        <w:t xml:space="preserve">space </w:t>
      </w:r>
      <w:r w:rsidR="00804BF1">
        <w:rPr>
          <w:u w:val="none"/>
        </w:rPr>
        <w:t xml:space="preserve">agencies with fewer astronauts. </w:t>
      </w:r>
      <w:r w:rsidR="004022CC">
        <w:rPr>
          <w:u w:val="none"/>
        </w:rPr>
        <w:t>The analysis of</w:t>
      </w:r>
      <w:r w:rsidR="00984653">
        <w:rPr>
          <w:u w:val="none"/>
        </w:rPr>
        <w:t xml:space="preserve"> year of last fl</w:t>
      </w:r>
      <w:r w:rsidR="004022CC">
        <w:rPr>
          <w:u w:val="none"/>
        </w:rPr>
        <w:t xml:space="preserve">ight among the astronaut </w:t>
      </w:r>
      <w:proofErr w:type="gramStart"/>
      <w:r w:rsidR="004022CC">
        <w:rPr>
          <w:u w:val="none"/>
        </w:rPr>
        <w:t>accounts</w:t>
      </w:r>
      <w:r w:rsidR="00984653">
        <w:rPr>
          <w:u w:val="none"/>
        </w:rPr>
        <w:t>,</w:t>
      </w:r>
      <w:proofErr w:type="gramEnd"/>
      <w:r w:rsidR="00984653">
        <w:rPr>
          <w:u w:val="none"/>
        </w:rPr>
        <w:t xml:space="preserve"> </w:t>
      </w:r>
      <w:r w:rsidR="004022CC">
        <w:rPr>
          <w:u w:val="none"/>
        </w:rPr>
        <w:t>shows a</w:t>
      </w:r>
      <w:r w:rsidR="00984653">
        <w:rPr>
          <w:u w:val="none"/>
        </w:rPr>
        <w:t xml:space="preserve"> dominant minority </w:t>
      </w:r>
      <w:r w:rsidR="004022CC">
        <w:rPr>
          <w:u w:val="none"/>
        </w:rPr>
        <w:t>among</w:t>
      </w:r>
      <w:r w:rsidR="00984653">
        <w:rPr>
          <w:u w:val="none"/>
        </w:rPr>
        <w:t xml:space="preserve"> astronaut candidates</w:t>
      </w:r>
      <w:r w:rsidR="004022CC">
        <w:rPr>
          <w:u w:val="none"/>
        </w:rPr>
        <w:t>’ accounts. All NASA and ESA astronauts from the</w:t>
      </w:r>
      <w:r w:rsidR="00984653">
        <w:rPr>
          <w:u w:val="none"/>
        </w:rPr>
        <w:t xml:space="preserve"> 2009 </w:t>
      </w:r>
      <w:r w:rsidR="004022CC">
        <w:rPr>
          <w:u w:val="none"/>
        </w:rPr>
        <w:t>class have T</w:t>
      </w:r>
      <w:r w:rsidR="00984653">
        <w:rPr>
          <w:u w:val="none"/>
        </w:rPr>
        <w:t>witter accounts (Jeanette Epps</w:t>
      </w:r>
      <w:r w:rsidR="004022CC">
        <w:rPr>
          <w:u w:val="none"/>
        </w:rPr>
        <w:t>’</w:t>
      </w:r>
      <w:r w:rsidR="00984653">
        <w:rPr>
          <w:u w:val="none"/>
        </w:rPr>
        <w:t xml:space="preserve"> and Mark Vande </w:t>
      </w:r>
      <w:proofErr w:type="spellStart"/>
      <w:r w:rsidR="00984653">
        <w:rPr>
          <w:u w:val="none"/>
        </w:rPr>
        <w:t>Hei</w:t>
      </w:r>
      <w:r w:rsidR="004022CC">
        <w:rPr>
          <w:u w:val="none"/>
        </w:rPr>
        <w:t>’s</w:t>
      </w:r>
      <w:proofErr w:type="spellEnd"/>
      <w:r w:rsidR="00984653">
        <w:rPr>
          <w:u w:val="none"/>
        </w:rPr>
        <w:t xml:space="preserve"> accounts have not been </w:t>
      </w:r>
      <w:r w:rsidR="004022CC">
        <w:rPr>
          <w:u w:val="none"/>
        </w:rPr>
        <w:t>included</w:t>
      </w:r>
      <w:r w:rsidR="00984653">
        <w:rPr>
          <w:u w:val="none"/>
        </w:rPr>
        <w:t xml:space="preserve"> in this paper because they </w:t>
      </w:r>
      <w:r w:rsidR="004022CC">
        <w:rPr>
          <w:u w:val="none"/>
        </w:rPr>
        <w:t>are not</w:t>
      </w:r>
      <w:r w:rsidR="00984653">
        <w:rPr>
          <w:u w:val="none"/>
        </w:rPr>
        <w:t xml:space="preserve"> yet officially recognized). </w:t>
      </w:r>
      <w:r w:rsidR="004022CC">
        <w:rPr>
          <w:u w:val="none"/>
        </w:rPr>
        <w:t xml:space="preserve">Results show the </w:t>
      </w:r>
      <w:r w:rsidR="00984653">
        <w:rPr>
          <w:u w:val="none"/>
        </w:rPr>
        <w:t xml:space="preserve">importance </w:t>
      </w:r>
      <w:r w:rsidR="000F0F49">
        <w:rPr>
          <w:u w:val="none"/>
        </w:rPr>
        <w:t xml:space="preserve">of astronauts as </w:t>
      </w:r>
      <w:r w:rsidR="00984653">
        <w:rPr>
          <w:u w:val="none"/>
        </w:rPr>
        <w:t xml:space="preserve">inspirational figures </w:t>
      </w:r>
      <w:r w:rsidR="004022CC">
        <w:rPr>
          <w:u w:val="none"/>
        </w:rPr>
        <w:t xml:space="preserve">when involved in </w:t>
      </w:r>
      <w:r w:rsidR="00984653">
        <w:rPr>
          <w:u w:val="none"/>
        </w:rPr>
        <w:t>social media to inspire</w:t>
      </w:r>
      <w:r w:rsidR="004022CC">
        <w:rPr>
          <w:u w:val="none"/>
        </w:rPr>
        <w:t xml:space="preserve"> and interact with the</w:t>
      </w:r>
      <w:r w:rsidR="00984653">
        <w:rPr>
          <w:u w:val="none"/>
        </w:rPr>
        <w:t xml:space="preserve"> public. </w:t>
      </w:r>
      <w:r w:rsidR="000F0F49">
        <w:rPr>
          <w:u w:val="none"/>
        </w:rPr>
        <w:t xml:space="preserve">Considering </w:t>
      </w:r>
      <w:r w:rsidR="00341D65">
        <w:rPr>
          <w:u w:val="none"/>
        </w:rPr>
        <w:t>the current ast</w:t>
      </w:r>
      <w:r w:rsidR="004022CC">
        <w:rPr>
          <w:u w:val="none"/>
        </w:rPr>
        <w:t xml:space="preserve">ronauts flying on board </w:t>
      </w:r>
      <w:r w:rsidR="000F0F49">
        <w:rPr>
          <w:u w:val="none"/>
        </w:rPr>
        <w:t>the ISS (Expedition 40), 4 of</w:t>
      </w:r>
      <w:r w:rsidR="00341D65">
        <w:rPr>
          <w:u w:val="none"/>
        </w:rPr>
        <w:t xml:space="preserve"> 6 have a Twitter account</w:t>
      </w:r>
      <w:r w:rsidR="004022CC">
        <w:rPr>
          <w:u w:val="none"/>
        </w:rPr>
        <w:t>s</w:t>
      </w:r>
      <w:r w:rsidR="00341D65">
        <w:rPr>
          <w:u w:val="none"/>
        </w:rPr>
        <w:t xml:space="preserve"> and two of them (</w:t>
      </w:r>
      <w:r w:rsidR="00B105AF">
        <w:rPr>
          <w:u w:val="none"/>
        </w:rPr>
        <w:t xml:space="preserve">ESA astronaut </w:t>
      </w:r>
      <w:r w:rsidR="00341D65">
        <w:rPr>
          <w:u w:val="none"/>
        </w:rPr>
        <w:t xml:space="preserve">Alexander Gerst and </w:t>
      </w:r>
      <w:r w:rsidR="00B105AF">
        <w:rPr>
          <w:u w:val="none"/>
        </w:rPr>
        <w:t xml:space="preserve">NASA astronaut </w:t>
      </w:r>
      <w:r w:rsidR="00341D65">
        <w:rPr>
          <w:u w:val="none"/>
        </w:rPr>
        <w:t xml:space="preserve">Gregory Wiseman) </w:t>
      </w:r>
      <w:r w:rsidR="004022CC">
        <w:rPr>
          <w:u w:val="none"/>
        </w:rPr>
        <w:t>tweet</w:t>
      </w:r>
      <w:r w:rsidR="00BD76B8">
        <w:rPr>
          <w:u w:val="none"/>
        </w:rPr>
        <w:t xml:space="preserve"> frequently</w:t>
      </w:r>
      <w:r w:rsidR="00341D65">
        <w:rPr>
          <w:u w:val="none"/>
        </w:rPr>
        <w:t>, sharing pictures and news with their followers.</w:t>
      </w:r>
      <w:r w:rsidR="007B2065">
        <w:rPr>
          <w:u w:val="none"/>
        </w:rPr>
        <w:t xml:space="preserve"> </w:t>
      </w:r>
    </w:p>
    <w:p w14:paraId="2994800C" w14:textId="53E9E186" w:rsidR="003B15CA" w:rsidRDefault="00341D65" w:rsidP="00047688">
      <w:pPr>
        <w:pStyle w:val="IACSub-subheading"/>
        <w:ind w:firstLine="0"/>
        <w:rPr>
          <w:u w:val="none"/>
        </w:rPr>
      </w:pPr>
      <w:r>
        <w:rPr>
          <w:u w:val="none"/>
        </w:rPr>
        <w:t>The basic metrics</w:t>
      </w:r>
      <w:r w:rsidR="00A0658A">
        <w:rPr>
          <w:u w:val="none"/>
        </w:rPr>
        <w:t xml:space="preserve"> given by Twitter (Number of followers, following, tweets, fav</w:t>
      </w:r>
      <w:r w:rsidR="00BD76B8">
        <w:rPr>
          <w:u w:val="none"/>
        </w:rPr>
        <w:t>orites)</w:t>
      </w:r>
      <w:r w:rsidR="00A0658A">
        <w:rPr>
          <w:u w:val="none"/>
        </w:rPr>
        <w:t xml:space="preserve"> also </w:t>
      </w:r>
      <w:r w:rsidR="004022CC">
        <w:rPr>
          <w:u w:val="none"/>
        </w:rPr>
        <w:t xml:space="preserve">provide </w:t>
      </w:r>
      <w:r w:rsidR="00206A01">
        <w:rPr>
          <w:u w:val="none"/>
        </w:rPr>
        <w:t>interesting information. S</w:t>
      </w:r>
      <w:r w:rsidR="00BD76B8">
        <w:rPr>
          <w:u w:val="none"/>
        </w:rPr>
        <w:t xml:space="preserve">tatistical </w:t>
      </w:r>
      <w:r w:rsidR="00206A01">
        <w:rPr>
          <w:u w:val="none"/>
        </w:rPr>
        <w:t>analysis</w:t>
      </w:r>
      <w:r w:rsidR="00BD76B8">
        <w:rPr>
          <w:u w:val="none"/>
        </w:rPr>
        <w:t xml:space="preserve"> show</w:t>
      </w:r>
      <w:r w:rsidR="00A0658A">
        <w:rPr>
          <w:u w:val="none"/>
        </w:rPr>
        <w:t xml:space="preserve"> </w:t>
      </w:r>
      <w:r w:rsidR="00206A01">
        <w:rPr>
          <w:u w:val="none"/>
        </w:rPr>
        <w:t xml:space="preserve">only </w:t>
      </w:r>
      <w:r w:rsidR="00BD76B8">
        <w:rPr>
          <w:u w:val="none"/>
        </w:rPr>
        <w:t xml:space="preserve">a </w:t>
      </w:r>
      <w:r w:rsidR="00A0658A">
        <w:rPr>
          <w:u w:val="none"/>
        </w:rPr>
        <w:t xml:space="preserve">significant difference between agencies for the </w:t>
      </w:r>
      <w:r w:rsidR="00A0658A">
        <w:rPr>
          <w:u w:val="none"/>
        </w:rPr>
        <w:lastRenderedPageBreak/>
        <w:t xml:space="preserve">number of followers between JAXA and Roscosmos, </w:t>
      </w:r>
      <w:r w:rsidR="00206A01">
        <w:rPr>
          <w:u w:val="none"/>
        </w:rPr>
        <w:t xml:space="preserve">therefore, </w:t>
      </w:r>
      <w:r w:rsidR="00A0658A">
        <w:rPr>
          <w:u w:val="none"/>
        </w:rPr>
        <w:t xml:space="preserve">it is </w:t>
      </w:r>
      <w:r w:rsidR="00206A01">
        <w:rPr>
          <w:u w:val="none"/>
        </w:rPr>
        <w:t>deemed more useful</w:t>
      </w:r>
      <w:r w:rsidR="00A0658A">
        <w:rPr>
          <w:u w:val="none"/>
        </w:rPr>
        <w:t xml:space="preserve"> to focus on individual accounts</w:t>
      </w:r>
      <w:r w:rsidR="00206A01">
        <w:rPr>
          <w:u w:val="none"/>
        </w:rPr>
        <w:t xml:space="preserve"> for further analysis</w:t>
      </w:r>
      <w:r w:rsidR="00A0658A">
        <w:rPr>
          <w:u w:val="none"/>
        </w:rPr>
        <w:t xml:space="preserve">. Four accounts have a </w:t>
      </w:r>
      <w:r w:rsidR="00BD76B8">
        <w:rPr>
          <w:u w:val="none"/>
        </w:rPr>
        <w:t>high number of followers:</w:t>
      </w:r>
      <w:r w:rsidR="00A0658A">
        <w:rPr>
          <w:u w:val="none"/>
        </w:rPr>
        <w:t xml:space="preserve"> the NASA official account particularly with almost 7 millions followers, followed by </w:t>
      </w:r>
      <w:r w:rsidR="00206A01">
        <w:rPr>
          <w:u w:val="none"/>
        </w:rPr>
        <w:t xml:space="preserve">the individual accounts of </w:t>
      </w:r>
      <w:r w:rsidR="00B105AF">
        <w:rPr>
          <w:u w:val="none"/>
        </w:rPr>
        <w:t xml:space="preserve">NASA astronaut </w:t>
      </w:r>
      <w:r w:rsidR="00A0658A">
        <w:rPr>
          <w:u w:val="none"/>
        </w:rPr>
        <w:t xml:space="preserve">Mike Massimino, </w:t>
      </w:r>
      <w:r w:rsidR="00B105AF">
        <w:rPr>
          <w:u w:val="none"/>
        </w:rPr>
        <w:t xml:space="preserve">CSA astronaut </w:t>
      </w:r>
      <w:r w:rsidR="00A0658A">
        <w:rPr>
          <w:u w:val="none"/>
        </w:rPr>
        <w:t xml:space="preserve">Chris Hadfield and </w:t>
      </w:r>
      <w:r w:rsidR="00B105AF">
        <w:rPr>
          <w:u w:val="none"/>
        </w:rPr>
        <w:t xml:space="preserve">JAXA astronaut </w:t>
      </w:r>
      <w:r w:rsidR="00A0658A">
        <w:rPr>
          <w:u w:val="none"/>
        </w:rPr>
        <w:t>Soichi Noguchi accounts with approximately 1 million followers</w:t>
      </w:r>
      <w:r w:rsidR="00206A01">
        <w:rPr>
          <w:u w:val="none"/>
        </w:rPr>
        <w:t xml:space="preserve"> each</w:t>
      </w:r>
      <w:r w:rsidR="00A0658A">
        <w:rPr>
          <w:u w:val="none"/>
        </w:rPr>
        <w:t xml:space="preserve">. The </w:t>
      </w:r>
      <w:r w:rsidR="00206A01">
        <w:rPr>
          <w:u w:val="none"/>
        </w:rPr>
        <w:t xml:space="preserve">trends for the number of </w:t>
      </w:r>
      <w:r w:rsidR="009E65E1">
        <w:rPr>
          <w:u w:val="none"/>
        </w:rPr>
        <w:t>following, tweets and favorites are</w:t>
      </w:r>
      <w:r w:rsidR="00A0658A">
        <w:rPr>
          <w:u w:val="none"/>
        </w:rPr>
        <w:t xml:space="preserve"> less obvious. </w:t>
      </w:r>
      <w:r w:rsidR="009E65E1">
        <w:rPr>
          <w:u w:val="none"/>
        </w:rPr>
        <w:t xml:space="preserve">NASA astronaut Leland Melvin </w:t>
      </w:r>
      <w:r w:rsidR="00206A01">
        <w:rPr>
          <w:u w:val="none"/>
        </w:rPr>
        <w:t xml:space="preserve">is highest in terms of following, having </w:t>
      </w:r>
      <w:r w:rsidR="009E65E1">
        <w:rPr>
          <w:u w:val="none"/>
        </w:rPr>
        <w:t xml:space="preserve">around 900 </w:t>
      </w:r>
      <w:r w:rsidR="00206A01">
        <w:rPr>
          <w:u w:val="none"/>
        </w:rPr>
        <w:t xml:space="preserve">Twitter accounts followed, </w:t>
      </w:r>
      <w:r w:rsidR="00BD76B8">
        <w:rPr>
          <w:u w:val="none"/>
        </w:rPr>
        <w:t>while</w:t>
      </w:r>
      <w:r w:rsidR="00206A01">
        <w:rPr>
          <w:u w:val="none"/>
        </w:rPr>
        <w:t xml:space="preserve"> most</w:t>
      </w:r>
      <w:r w:rsidR="007515F4">
        <w:rPr>
          <w:u w:val="none"/>
        </w:rPr>
        <w:t xml:space="preserve"> accounts </w:t>
      </w:r>
      <w:r w:rsidR="00206A01">
        <w:rPr>
          <w:u w:val="none"/>
        </w:rPr>
        <w:t>follow</w:t>
      </w:r>
      <w:r w:rsidR="007515F4">
        <w:rPr>
          <w:u w:val="none"/>
        </w:rPr>
        <w:t xml:space="preserve"> </w:t>
      </w:r>
      <w:r w:rsidR="00206A01">
        <w:rPr>
          <w:u w:val="none"/>
        </w:rPr>
        <w:t xml:space="preserve">&lt; </w:t>
      </w:r>
      <w:r w:rsidR="007515F4">
        <w:rPr>
          <w:u w:val="none"/>
        </w:rPr>
        <w:t xml:space="preserve">200 accounts. </w:t>
      </w:r>
      <w:r w:rsidR="009E65E1">
        <w:rPr>
          <w:u w:val="none"/>
        </w:rPr>
        <w:t xml:space="preserve">ESA astronaut Samantha </w:t>
      </w:r>
      <w:proofErr w:type="spellStart"/>
      <w:r w:rsidR="009E65E1">
        <w:rPr>
          <w:u w:val="none"/>
        </w:rPr>
        <w:t>Cristoforetti</w:t>
      </w:r>
      <w:proofErr w:type="spellEnd"/>
      <w:r w:rsidR="009E65E1">
        <w:rPr>
          <w:u w:val="none"/>
        </w:rPr>
        <w:t xml:space="preserve"> </w:t>
      </w:r>
      <w:r w:rsidR="00206A01">
        <w:rPr>
          <w:u w:val="none"/>
        </w:rPr>
        <w:t xml:space="preserve">has the highest </w:t>
      </w:r>
      <w:r w:rsidR="009E65E1">
        <w:rPr>
          <w:u w:val="none"/>
        </w:rPr>
        <w:t xml:space="preserve">number of favorites with </w:t>
      </w:r>
      <w:r w:rsidR="006475EF">
        <w:rPr>
          <w:u w:val="none"/>
        </w:rPr>
        <w:t>approximately 4000 favorites whereas</w:t>
      </w:r>
      <w:r w:rsidR="009E65E1">
        <w:rPr>
          <w:u w:val="none"/>
        </w:rPr>
        <w:t xml:space="preserve"> most of the accounts </w:t>
      </w:r>
      <w:r w:rsidR="00206A01">
        <w:rPr>
          <w:u w:val="none"/>
        </w:rPr>
        <w:t>have &lt;</w:t>
      </w:r>
      <w:r w:rsidR="009E65E1">
        <w:rPr>
          <w:u w:val="none"/>
        </w:rPr>
        <w:t xml:space="preserve"> 500 favorites. </w:t>
      </w:r>
      <w:r w:rsidR="00A0658A">
        <w:rPr>
          <w:u w:val="none"/>
        </w:rPr>
        <w:t>Considering that following other Twitter users an</w:t>
      </w:r>
      <w:r w:rsidR="006475EF">
        <w:rPr>
          <w:u w:val="none"/>
        </w:rPr>
        <w:t xml:space="preserve">d having a large number of </w:t>
      </w:r>
      <w:proofErr w:type="spellStart"/>
      <w:r w:rsidR="006475EF">
        <w:rPr>
          <w:u w:val="none"/>
        </w:rPr>
        <w:t>favo</w:t>
      </w:r>
      <w:r w:rsidR="00A0658A">
        <w:rPr>
          <w:u w:val="none"/>
        </w:rPr>
        <w:t>rite</w:t>
      </w:r>
      <w:proofErr w:type="spellEnd"/>
      <w:r w:rsidR="00A0658A">
        <w:rPr>
          <w:u w:val="none"/>
        </w:rPr>
        <w:t xml:space="preserve"> tweets (tweet that the account likes) </w:t>
      </w:r>
      <w:r w:rsidR="00206A01">
        <w:rPr>
          <w:u w:val="none"/>
        </w:rPr>
        <w:t>indicate</w:t>
      </w:r>
      <w:r w:rsidR="00A0658A">
        <w:rPr>
          <w:u w:val="none"/>
        </w:rPr>
        <w:t xml:space="preserve"> the in</w:t>
      </w:r>
      <w:r w:rsidR="00206A01">
        <w:rPr>
          <w:u w:val="none"/>
        </w:rPr>
        <w:t xml:space="preserve">volvement of an account with the public, we find </w:t>
      </w:r>
      <w:r w:rsidR="00A0658A">
        <w:rPr>
          <w:u w:val="none"/>
        </w:rPr>
        <w:t>that</w:t>
      </w:r>
      <w:r w:rsidR="00B105AF">
        <w:rPr>
          <w:u w:val="none"/>
        </w:rPr>
        <w:t xml:space="preserve"> </w:t>
      </w:r>
      <w:r w:rsidR="00A0658A">
        <w:rPr>
          <w:u w:val="none"/>
        </w:rPr>
        <w:t xml:space="preserve">Samantha </w:t>
      </w:r>
      <w:proofErr w:type="spellStart"/>
      <w:r w:rsidR="00A0658A">
        <w:rPr>
          <w:u w:val="none"/>
        </w:rPr>
        <w:t>Cristoforetti</w:t>
      </w:r>
      <w:proofErr w:type="spellEnd"/>
      <w:r w:rsidR="00A0658A">
        <w:rPr>
          <w:u w:val="none"/>
        </w:rPr>
        <w:t xml:space="preserve"> (ESA), the CSA official account, the ESA official account and Leland Melvin</w:t>
      </w:r>
      <w:r w:rsidR="00206A01">
        <w:rPr>
          <w:u w:val="none"/>
        </w:rPr>
        <w:t>’s account</w:t>
      </w:r>
      <w:r w:rsidR="00A0658A">
        <w:rPr>
          <w:u w:val="none"/>
        </w:rPr>
        <w:t xml:space="preserve"> (NASA)</w:t>
      </w:r>
      <w:r w:rsidR="006475EF">
        <w:rPr>
          <w:u w:val="none"/>
        </w:rPr>
        <w:t xml:space="preserve"> seem to be</w:t>
      </w:r>
      <w:r w:rsidR="00B105AF">
        <w:rPr>
          <w:u w:val="none"/>
        </w:rPr>
        <w:t xml:space="preserve"> </w:t>
      </w:r>
      <w:r w:rsidR="00206A01">
        <w:rPr>
          <w:u w:val="none"/>
        </w:rPr>
        <w:t>very involved with the</w:t>
      </w:r>
      <w:r w:rsidR="00B105AF">
        <w:rPr>
          <w:u w:val="none"/>
        </w:rPr>
        <w:t xml:space="preserve"> public. The account</w:t>
      </w:r>
      <w:r w:rsidR="000E3491">
        <w:rPr>
          <w:u w:val="none"/>
        </w:rPr>
        <w:t>s tweeting the most are the offic</w:t>
      </w:r>
      <w:r w:rsidR="00206A01">
        <w:rPr>
          <w:u w:val="none"/>
        </w:rPr>
        <w:t>ial accounts: NASA, CSA and ESA,</w:t>
      </w:r>
      <w:r w:rsidR="000E3491">
        <w:rPr>
          <w:u w:val="none"/>
        </w:rPr>
        <w:t xml:space="preserve"> </w:t>
      </w:r>
      <w:r w:rsidR="00206A01">
        <w:rPr>
          <w:u w:val="none"/>
        </w:rPr>
        <w:t xml:space="preserve">which </w:t>
      </w:r>
      <w:proofErr w:type="gramStart"/>
      <w:r w:rsidR="00206A01">
        <w:rPr>
          <w:u w:val="none"/>
        </w:rPr>
        <w:t>was</w:t>
      </w:r>
      <w:proofErr w:type="gramEnd"/>
      <w:r w:rsidR="00206A01">
        <w:rPr>
          <w:u w:val="none"/>
        </w:rPr>
        <w:t xml:space="preserve"> expected as </w:t>
      </w:r>
      <w:r w:rsidR="000E3491">
        <w:rPr>
          <w:u w:val="none"/>
        </w:rPr>
        <w:t xml:space="preserve">they are not only tweeting about the human spaceflight but about </w:t>
      </w:r>
      <w:r w:rsidR="00206A01">
        <w:rPr>
          <w:u w:val="none"/>
        </w:rPr>
        <w:t xml:space="preserve">the sum total of </w:t>
      </w:r>
      <w:r w:rsidR="000E3491">
        <w:rPr>
          <w:u w:val="none"/>
        </w:rPr>
        <w:t xml:space="preserve">all </w:t>
      </w:r>
      <w:r w:rsidR="00206A01">
        <w:rPr>
          <w:u w:val="none"/>
        </w:rPr>
        <w:t xml:space="preserve">space </w:t>
      </w:r>
      <w:r w:rsidR="000E3491">
        <w:rPr>
          <w:u w:val="none"/>
        </w:rPr>
        <w:t>activities.</w:t>
      </w:r>
      <w:r w:rsidR="009E65E1">
        <w:rPr>
          <w:u w:val="none"/>
        </w:rPr>
        <w:t xml:space="preserve"> Most of the accounts have </w:t>
      </w:r>
      <w:r w:rsidR="00206A01">
        <w:rPr>
          <w:u w:val="none"/>
        </w:rPr>
        <w:t xml:space="preserve">tweeted &lt;2000 </w:t>
      </w:r>
      <w:r w:rsidR="009E65E1">
        <w:rPr>
          <w:u w:val="none"/>
        </w:rPr>
        <w:t>tweets.</w:t>
      </w:r>
    </w:p>
    <w:p w14:paraId="410119B0" w14:textId="30198B3F" w:rsidR="003B15CA" w:rsidRPr="00047547" w:rsidRDefault="000E3491" w:rsidP="00047547">
      <w:pPr>
        <w:pStyle w:val="IACSub-subheading"/>
        <w:rPr>
          <w:u w:val="none"/>
        </w:rPr>
      </w:pPr>
      <w:r>
        <w:rPr>
          <w:u w:val="none"/>
        </w:rPr>
        <w:t xml:space="preserve">Finally, </w:t>
      </w:r>
      <w:r w:rsidR="00047547">
        <w:rPr>
          <w:u w:val="none"/>
        </w:rPr>
        <w:t>we observe that in general, the astronauts who flew in 2013 have a larger numb</w:t>
      </w:r>
      <w:r w:rsidR="00206A01">
        <w:rPr>
          <w:u w:val="none"/>
        </w:rPr>
        <w:t xml:space="preserve">er of followers compared to astronaut </w:t>
      </w:r>
      <w:r w:rsidR="00047547">
        <w:rPr>
          <w:u w:val="none"/>
        </w:rPr>
        <w:t>candidate</w:t>
      </w:r>
      <w:r w:rsidR="006475EF">
        <w:rPr>
          <w:u w:val="none"/>
        </w:rPr>
        <w:t>s</w:t>
      </w:r>
      <w:r w:rsidR="00047547">
        <w:rPr>
          <w:u w:val="none"/>
        </w:rPr>
        <w:t xml:space="preserve">. It can be explained by the “flight effect”: an astronaut </w:t>
      </w:r>
      <w:r w:rsidR="00206A01">
        <w:rPr>
          <w:u w:val="none"/>
        </w:rPr>
        <w:t>in flight attracts much more media attention</w:t>
      </w:r>
      <w:r w:rsidR="00047547">
        <w:rPr>
          <w:u w:val="none"/>
        </w:rPr>
        <w:t xml:space="preserve"> than astronauts who have not flown yet, or who </w:t>
      </w:r>
      <w:r w:rsidR="00206A01">
        <w:rPr>
          <w:u w:val="none"/>
        </w:rPr>
        <w:t>flew many years ago</w:t>
      </w:r>
      <w:r w:rsidR="00047547">
        <w:rPr>
          <w:u w:val="none"/>
        </w:rPr>
        <w:t xml:space="preserve">. The CSA </w:t>
      </w:r>
      <w:r w:rsidR="00047547">
        <w:rPr>
          <w:u w:val="none"/>
        </w:rPr>
        <w:lastRenderedPageBreak/>
        <w:t>astronaut Chris Hadfield, NASA astronaut Karen Nyberg and ESA astronaut Luca Parmitano are examples</w:t>
      </w:r>
      <w:r w:rsidR="006475EF">
        <w:rPr>
          <w:u w:val="none"/>
        </w:rPr>
        <w:t xml:space="preserve"> of astronauts who have flown on board the</w:t>
      </w:r>
      <w:r w:rsidR="00695254">
        <w:rPr>
          <w:u w:val="none"/>
        </w:rPr>
        <w:t xml:space="preserve"> ISS in 2013 with a</w:t>
      </w:r>
      <w:r w:rsidR="00047547">
        <w:rPr>
          <w:u w:val="none"/>
        </w:rPr>
        <w:t xml:space="preserve"> </w:t>
      </w:r>
      <w:r w:rsidR="00206A01">
        <w:rPr>
          <w:u w:val="none"/>
        </w:rPr>
        <w:t>significant</w:t>
      </w:r>
      <w:r w:rsidR="00047547">
        <w:rPr>
          <w:u w:val="none"/>
        </w:rPr>
        <w:t xml:space="preserve"> number of followers. </w:t>
      </w:r>
    </w:p>
    <w:p w14:paraId="34C82619" w14:textId="77777777" w:rsidR="003B15CA" w:rsidRDefault="003B15CA" w:rsidP="003B15CA">
      <w:pPr>
        <w:pStyle w:val="IACSub-subheading"/>
      </w:pPr>
    </w:p>
    <w:p w14:paraId="33B76242" w14:textId="0EB0714D" w:rsidR="003B15CA" w:rsidRDefault="003B15CA" w:rsidP="003B15CA">
      <w:pPr>
        <w:pStyle w:val="IACSub-subheading"/>
        <w:numPr>
          <w:ilvl w:val="0"/>
          <w:numId w:val="7"/>
        </w:numPr>
      </w:pPr>
      <w:r>
        <w:t>Tweets Content and Effects</w:t>
      </w:r>
    </w:p>
    <w:p w14:paraId="624339CB" w14:textId="4C7D2A69" w:rsidR="003B15CA" w:rsidRDefault="007515F4" w:rsidP="007D4D69">
      <w:pPr>
        <w:pStyle w:val="IACSub-subheading"/>
        <w:rPr>
          <w:u w:val="none"/>
        </w:rPr>
      </w:pPr>
      <w:r>
        <w:rPr>
          <w:u w:val="none"/>
        </w:rPr>
        <w:t xml:space="preserve">JAXA </w:t>
      </w:r>
      <w:r w:rsidR="007D4D69">
        <w:rPr>
          <w:u w:val="none"/>
        </w:rPr>
        <w:t>tweets</w:t>
      </w:r>
      <w:r w:rsidR="006475EF">
        <w:rPr>
          <w:u w:val="none"/>
        </w:rPr>
        <w:t xml:space="preserve"> seem</w:t>
      </w:r>
      <w:r w:rsidR="007D4D69">
        <w:rPr>
          <w:u w:val="none"/>
        </w:rPr>
        <w:t xml:space="preserve"> to be </w:t>
      </w:r>
      <w:r w:rsidR="006475EF">
        <w:rPr>
          <w:u w:val="none"/>
        </w:rPr>
        <w:t>frequently</w:t>
      </w:r>
      <w:r w:rsidR="007D4D69">
        <w:rPr>
          <w:u w:val="none"/>
        </w:rPr>
        <w:t xml:space="preserve"> retweeted and favoured compared to the other agencies </w:t>
      </w:r>
      <w:r w:rsidR="006475EF">
        <w:rPr>
          <w:u w:val="none"/>
        </w:rPr>
        <w:t>and, on average, reply</w:t>
      </w:r>
      <w:r>
        <w:rPr>
          <w:u w:val="none"/>
        </w:rPr>
        <w:t xml:space="preserve"> less to other tweets. However this trend is not significant. </w:t>
      </w:r>
      <w:r w:rsidR="006475EF">
        <w:rPr>
          <w:u w:val="none"/>
        </w:rPr>
        <w:t>W</w:t>
      </w:r>
      <w:r>
        <w:rPr>
          <w:u w:val="none"/>
        </w:rPr>
        <w:t xml:space="preserve">hen we look at the individual accounts, JAXA astronauts Koichi </w:t>
      </w:r>
      <w:proofErr w:type="spellStart"/>
      <w:r>
        <w:rPr>
          <w:u w:val="none"/>
        </w:rPr>
        <w:t>Wakata</w:t>
      </w:r>
      <w:proofErr w:type="spellEnd"/>
      <w:r>
        <w:rPr>
          <w:u w:val="none"/>
        </w:rPr>
        <w:t xml:space="preserve">, Satoshi Furukawa and </w:t>
      </w:r>
      <w:proofErr w:type="spellStart"/>
      <w:r>
        <w:rPr>
          <w:u w:val="none"/>
        </w:rPr>
        <w:t>Soichi</w:t>
      </w:r>
      <w:proofErr w:type="spellEnd"/>
      <w:r>
        <w:rPr>
          <w:u w:val="none"/>
        </w:rPr>
        <w:t xml:space="preserve"> Noguchi are massively retweeted, </w:t>
      </w:r>
      <w:r w:rsidR="006475EF">
        <w:rPr>
          <w:u w:val="none"/>
        </w:rPr>
        <w:t xml:space="preserve">along </w:t>
      </w:r>
      <w:r>
        <w:rPr>
          <w:u w:val="none"/>
        </w:rPr>
        <w:t xml:space="preserve">with NASA astronaut Reid Wiseman, currently on board of </w:t>
      </w:r>
      <w:r w:rsidR="006475EF">
        <w:rPr>
          <w:u w:val="none"/>
        </w:rPr>
        <w:t xml:space="preserve">the </w:t>
      </w:r>
      <w:r>
        <w:rPr>
          <w:u w:val="none"/>
        </w:rPr>
        <w:t xml:space="preserve">ISS. As the data represents the last 200 tweets and corresponds to the period of the flight of NASA astronaut Reid Wiseman, and ESA astronaut Alexander </w:t>
      </w:r>
      <w:proofErr w:type="spellStart"/>
      <w:r>
        <w:rPr>
          <w:u w:val="none"/>
        </w:rPr>
        <w:t>Gerst</w:t>
      </w:r>
      <w:proofErr w:type="spellEnd"/>
      <w:r>
        <w:rPr>
          <w:u w:val="none"/>
        </w:rPr>
        <w:t xml:space="preserve">, the fact that they are often retweeted and favoured is explained by their flight and the opportunity to reach a broader public by sharing experiences and media in their tweet. </w:t>
      </w:r>
      <w:r w:rsidR="009E65E1">
        <w:rPr>
          <w:u w:val="none"/>
        </w:rPr>
        <w:t>On average, tweets are retweeted approximately 90 times and favo</w:t>
      </w:r>
      <w:r w:rsidR="006475EF">
        <w:rPr>
          <w:u w:val="none"/>
        </w:rPr>
        <w:t>ured by 50 people. The accounts,</w:t>
      </w:r>
      <w:r w:rsidR="009E65E1">
        <w:rPr>
          <w:u w:val="none"/>
        </w:rPr>
        <w:t xml:space="preserve"> in general</w:t>
      </w:r>
      <w:r w:rsidR="006475EF">
        <w:rPr>
          <w:u w:val="none"/>
        </w:rPr>
        <w:t>,</w:t>
      </w:r>
      <w:r w:rsidR="009E65E1">
        <w:rPr>
          <w:u w:val="none"/>
        </w:rPr>
        <w:t xml:space="preserve"> share almost 40% tweets containing media, such as photos or videos, and 20% of the tweets are replies. The astronauts sharing the most media are Roscosmos </w:t>
      </w:r>
      <w:r w:rsidR="00BD6DAF">
        <w:rPr>
          <w:u w:val="none"/>
        </w:rPr>
        <w:t>cosmonaut</w:t>
      </w:r>
      <w:r w:rsidR="009E65E1">
        <w:rPr>
          <w:u w:val="none"/>
        </w:rPr>
        <w:t xml:space="preserve">s </w:t>
      </w:r>
      <w:r w:rsidR="00BD6DAF">
        <w:rPr>
          <w:u w:val="none"/>
        </w:rPr>
        <w:t xml:space="preserve">Oleg </w:t>
      </w:r>
      <w:proofErr w:type="spellStart"/>
      <w:r w:rsidR="009E65E1">
        <w:rPr>
          <w:u w:val="none"/>
        </w:rPr>
        <w:t>Artemyev</w:t>
      </w:r>
      <w:proofErr w:type="spellEnd"/>
      <w:r w:rsidR="009E65E1">
        <w:rPr>
          <w:u w:val="none"/>
        </w:rPr>
        <w:t xml:space="preserve"> and Anton </w:t>
      </w:r>
      <w:proofErr w:type="spellStart"/>
      <w:r w:rsidR="009E65E1">
        <w:rPr>
          <w:u w:val="none"/>
        </w:rPr>
        <w:t>Shkaplerov</w:t>
      </w:r>
      <w:proofErr w:type="spellEnd"/>
      <w:r w:rsidR="009E65E1">
        <w:rPr>
          <w:u w:val="none"/>
        </w:rPr>
        <w:t xml:space="preserve">, </w:t>
      </w:r>
      <w:r w:rsidR="00BD6DAF">
        <w:rPr>
          <w:u w:val="none"/>
        </w:rPr>
        <w:t xml:space="preserve">ESA astronaut Alexander </w:t>
      </w:r>
      <w:proofErr w:type="spellStart"/>
      <w:r w:rsidR="00BD6DAF">
        <w:rPr>
          <w:u w:val="none"/>
        </w:rPr>
        <w:t>Gerst</w:t>
      </w:r>
      <w:proofErr w:type="spellEnd"/>
      <w:r w:rsidR="00BD6DAF">
        <w:rPr>
          <w:u w:val="none"/>
        </w:rPr>
        <w:t xml:space="preserve">, </w:t>
      </w:r>
      <w:r w:rsidR="009E65E1">
        <w:rPr>
          <w:u w:val="none"/>
        </w:rPr>
        <w:t xml:space="preserve">NASA astronaut </w:t>
      </w:r>
      <w:r w:rsidR="00BD6DAF">
        <w:rPr>
          <w:u w:val="none"/>
        </w:rPr>
        <w:t xml:space="preserve">Terry </w:t>
      </w:r>
      <w:proofErr w:type="spellStart"/>
      <w:r w:rsidR="00BD6DAF">
        <w:rPr>
          <w:u w:val="none"/>
        </w:rPr>
        <w:t>Virts</w:t>
      </w:r>
      <w:proofErr w:type="spellEnd"/>
      <w:r w:rsidR="00BD6DAF">
        <w:rPr>
          <w:u w:val="none"/>
        </w:rPr>
        <w:t xml:space="preserve">, and JAXA astronaut Koichi </w:t>
      </w:r>
      <w:proofErr w:type="spellStart"/>
      <w:r w:rsidR="00BD6DAF">
        <w:rPr>
          <w:u w:val="none"/>
        </w:rPr>
        <w:t>Wakata</w:t>
      </w:r>
      <w:proofErr w:type="spellEnd"/>
      <w:r w:rsidR="00BD6DAF">
        <w:rPr>
          <w:u w:val="none"/>
        </w:rPr>
        <w:t xml:space="preserve">. All these accounts are owned by astronauts who have flown recently or who are going to fly soon (Expedition 39, 40, 41, 42). </w:t>
      </w:r>
    </w:p>
    <w:p w14:paraId="3ED749C6" w14:textId="5475761B" w:rsidR="00BD6DAF" w:rsidRDefault="00BD6DAF" w:rsidP="007D4D69">
      <w:pPr>
        <w:pStyle w:val="IACSub-subheading"/>
        <w:rPr>
          <w:u w:val="none"/>
        </w:rPr>
      </w:pPr>
      <w:r>
        <w:rPr>
          <w:u w:val="none"/>
        </w:rPr>
        <w:t>The statistical analysis shows that the astronauts currently flying or who f</w:t>
      </w:r>
      <w:r w:rsidR="006475EF">
        <w:rPr>
          <w:u w:val="none"/>
        </w:rPr>
        <w:t>lew in 2014 are favored more often</w:t>
      </w:r>
      <w:r>
        <w:rPr>
          <w:u w:val="none"/>
        </w:rPr>
        <w:t>, which confir</w:t>
      </w:r>
      <w:r w:rsidR="006475EF">
        <w:rPr>
          <w:u w:val="none"/>
        </w:rPr>
        <w:t xml:space="preserve">ms the “flight effect”, and use </w:t>
      </w:r>
      <w:r>
        <w:rPr>
          <w:u w:val="none"/>
        </w:rPr>
        <w:t>media</w:t>
      </w:r>
      <w:r w:rsidR="006475EF">
        <w:rPr>
          <w:u w:val="none"/>
        </w:rPr>
        <w:t xml:space="preserve"> more often</w:t>
      </w:r>
      <w:r>
        <w:rPr>
          <w:u w:val="none"/>
        </w:rPr>
        <w:t>. It is almost an intuitive result since they can share picture</w:t>
      </w:r>
      <w:r w:rsidR="006475EF">
        <w:rPr>
          <w:u w:val="none"/>
        </w:rPr>
        <w:t>s</w:t>
      </w:r>
      <w:r>
        <w:rPr>
          <w:u w:val="none"/>
        </w:rPr>
        <w:t xml:space="preserve"> of the Earth from the ISS, of their life and scientific experiment</w:t>
      </w:r>
      <w:r w:rsidR="006475EF">
        <w:rPr>
          <w:u w:val="none"/>
        </w:rPr>
        <w:t>s</w:t>
      </w:r>
      <w:r>
        <w:rPr>
          <w:u w:val="none"/>
        </w:rPr>
        <w:t xml:space="preserve"> on board. </w:t>
      </w:r>
      <w:r w:rsidR="005B575C">
        <w:rPr>
          <w:u w:val="none"/>
        </w:rPr>
        <w:t xml:space="preserve">We also observe that the candidate astronauts </w:t>
      </w:r>
      <w:r w:rsidR="006475EF">
        <w:rPr>
          <w:u w:val="none"/>
        </w:rPr>
        <w:t>reply the most frequently</w:t>
      </w:r>
      <w:r w:rsidR="005B575C">
        <w:rPr>
          <w:u w:val="none"/>
        </w:rPr>
        <w:t xml:space="preserve"> to their public, which is important </w:t>
      </w:r>
      <w:r w:rsidR="00654221">
        <w:rPr>
          <w:u w:val="none"/>
        </w:rPr>
        <w:t xml:space="preserve">since </w:t>
      </w:r>
      <w:r w:rsidR="00654221">
        <w:rPr>
          <w:u w:val="none"/>
        </w:rPr>
        <w:lastRenderedPageBreak/>
        <w:t>they are inspiring people and taking them along for the ride.</w:t>
      </w:r>
    </w:p>
    <w:p w14:paraId="2D3E663D" w14:textId="05F1B9B8" w:rsidR="005B575C" w:rsidRDefault="00A31D49" w:rsidP="007D4D69">
      <w:pPr>
        <w:pStyle w:val="IACSub-subheading"/>
        <w:rPr>
          <w:u w:val="none"/>
        </w:rPr>
      </w:pPr>
      <w:r>
        <w:rPr>
          <w:u w:val="none"/>
        </w:rPr>
        <w:t>Sharing media in tweets definitively increases the popularity of the accounts in term</w:t>
      </w:r>
      <w:r w:rsidR="00654221">
        <w:rPr>
          <w:u w:val="none"/>
        </w:rPr>
        <w:t>s</w:t>
      </w:r>
      <w:r>
        <w:rPr>
          <w:u w:val="none"/>
        </w:rPr>
        <w:t xml:space="preserve"> of favorites and retweets. Between the accounts sharing less than 30% media and the accounts sharing more than 60%, the tweets are approximately 5 times more retweeted and favored. The linear regression shows that the number retweets and the favorites followed the same linear relationship with the exponential of the percentage of tweets with media. Our hypothesis is thus verified. Many accounts sharing </w:t>
      </w:r>
      <w:r w:rsidR="007A47F6">
        <w:rPr>
          <w:u w:val="none"/>
        </w:rPr>
        <w:t xml:space="preserve">media in tweets are the accounts whose </w:t>
      </w:r>
      <w:r w:rsidR="006958EF">
        <w:rPr>
          <w:u w:val="none"/>
        </w:rPr>
        <w:t>astronauts have</w:t>
      </w:r>
      <w:r w:rsidR="007A47F6">
        <w:rPr>
          <w:u w:val="none"/>
        </w:rPr>
        <w:t xml:space="preserve"> recently flown, </w:t>
      </w:r>
      <w:r w:rsidR="003A2D2F">
        <w:rPr>
          <w:u w:val="none"/>
        </w:rPr>
        <w:t>which could explain why they are massively retweeted. However, we observe that some accounts sharing an important amount of media, whose astronauts did not fly yet or have flown a long time ago, are still retweeted and favored. Despite the “flight effect”, sharing media is thus an efficient way to inspire people and to have a broader impact on the Twitter public.</w:t>
      </w:r>
    </w:p>
    <w:p w14:paraId="634243E5" w14:textId="1E647284" w:rsidR="00AA21E0" w:rsidRDefault="00654221" w:rsidP="00D82EED">
      <w:pPr>
        <w:pStyle w:val="IACSub-subheading"/>
        <w:rPr>
          <w:u w:val="none"/>
        </w:rPr>
      </w:pPr>
      <w:r>
        <w:rPr>
          <w:u w:val="none"/>
        </w:rPr>
        <w:t>Finally, taking into account the three different metrics</w:t>
      </w:r>
      <w:r w:rsidR="003A2D2F">
        <w:rPr>
          <w:u w:val="none"/>
        </w:rPr>
        <w:t xml:space="preserve"> </w:t>
      </w:r>
      <w:r>
        <w:rPr>
          <w:u w:val="none"/>
        </w:rPr>
        <w:t>(</w:t>
      </w:r>
      <w:r w:rsidR="003A2D2F">
        <w:rPr>
          <w:u w:val="none"/>
        </w:rPr>
        <w:t xml:space="preserve">number of followers, number of favorites and number of </w:t>
      </w:r>
      <w:proofErr w:type="spellStart"/>
      <w:r w:rsidR="003A2D2F">
        <w:rPr>
          <w:u w:val="none"/>
        </w:rPr>
        <w:t>retweets</w:t>
      </w:r>
      <w:proofErr w:type="spellEnd"/>
      <w:r>
        <w:rPr>
          <w:u w:val="none"/>
        </w:rPr>
        <w:t xml:space="preserve">), we selected the top 10 </w:t>
      </w:r>
      <w:r w:rsidR="003A2D2F">
        <w:rPr>
          <w:u w:val="none"/>
        </w:rPr>
        <w:t>astronaut accounts presen</w:t>
      </w:r>
      <w:r>
        <w:rPr>
          <w:u w:val="none"/>
        </w:rPr>
        <w:t>ting the best practice. We then</w:t>
      </w:r>
      <w:r w:rsidR="003A2D2F">
        <w:rPr>
          <w:u w:val="none"/>
        </w:rPr>
        <w:t xml:space="preserve"> defined a last metric taking into account these three parameters</w:t>
      </w:r>
      <w:r w:rsidR="00104A90">
        <w:rPr>
          <w:u w:val="none"/>
        </w:rPr>
        <w:t>.</w:t>
      </w:r>
      <w:r w:rsidR="006958EF">
        <w:rPr>
          <w:u w:val="none"/>
        </w:rPr>
        <w:t xml:space="preserve"> The number of followers indicates the size of its audience and its potential reach, the </w:t>
      </w:r>
      <w:proofErr w:type="spellStart"/>
      <w:r w:rsidR="006958EF">
        <w:rPr>
          <w:u w:val="none"/>
        </w:rPr>
        <w:t>retweet</w:t>
      </w:r>
      <w:proofErr w:type="spellEnd"/>
      <w:r w:rsidR="006958EF">
        <w:rPr>
          <w:u w:val="none"/>
        </w:rPr>
        <w:t xml:space="preserve"> metric indicates the reach of the account, the ability to generate content with pass-along value, and the favorites indicates the personal impact that t</w:t>
      </w:r>
      <w:r w:rsidR="00AA21E0">
        <w:rPr>
          <w:u w:val="none"/>
        </w:rPr>
        <w:t>weets can have on users. Table 2</w:t>
      </w:r>
      <w:r w:rsidR="006958EF">
        <w:rPr>
          <w:u w:val="none"/>
        </w:rPr>
        <w:t xml:space="preserve"> shows these 4 different top 10</w:t>
      </w:r>
      <w:r>
        <w:rPr>
          <w:u w:val="none"/>
        </w:rPr>
        <w:t xml:space="preserve"> lists</w:t>
      </w:r>
      <w:r w:rsidR="006958EF">
        <w:rPr>
          <w:u w:val="none"/>
        </w:rPr>
        <w:t>.</w:t>
      </w:r>
      <w:r w:rsidR="00D82EED">
        <w:rPr>
          <w:u w:val="none"/>
        </w:rPr>
        <w:t xml:space="preserve"> We notice tha</w:t>
      </w:r>
      <w:r>
        <w:rPr>
          <w:u w:val="none"/>
        </w:rPr>
        <w:t>t four astronaut accounts,</w:t>
      </w:r>
      <w:r w:rsidR="00D82EED">
        <w:rPr>
          <w:u w:val="none"/>
        </w:rPr>
        <w:t xml:space="preserve"> JAXA astronauts Koichi </w:t>
      </w:r>
      <w:proofErr w:type="spellStart"/>
      <w:r w:rsidR="00D82EED">
        <w:rPr>
          <w:u w:val="none"/>
        </w:rPr>
        <w:t>Wakata</w:t>
      </w:r>
      <w:proofErr w:type="spellEnd"/>
      <w:r w:rsidR="00D82EED">
        <w:rPr>
          <w:u w:val="none"/>
        </w:rPr>
        <w:t xml:space="preserve"> and </w:t>
      </w:r>
      <w:proofErr w:type="spellStart"/>
      <w:r w:rsidR="00D82EED">
        <w:rPr>
          <w:u w:val="none"/>
        </w:rPr>
        <w:t>Soichi</w:t>
      </w:r>
      <w:proofErr w:type="spellEnd"/>
      <w:r w:rsidR="00D82EED">
        <w:rPr>
          <w:u w:val="none"/>
        </w:rPr>
        <w:t xml:space="preserve"> Noguchi, NASA astronaut Reid Wiseman and CSA astronaut Chris Hadfield</w:t>
      </w:r>
      <w:r>
        <w:rPr>
          <w:u w:val="none"/>
        </w:rPr>
        <w:t>,</w:t>
      </w:r>
      <w:r w:rsidR="00D82EED">
        <w:rPr>
          <w:u w:val="none"/>
        </w:rPr>
        <w:t xml:space="preserve"> are well ranked in the 3 different scales, </w:t>
      </w:r>
      <w:r>
        <w:rPr>
          <w:u w:val="none"/>
        </w:rPr>
        <w:t xml:space="preserve">so we can </w:t>
      </w:r>
      <w:r w:rsidR="00D82EED">
        <w:rPr>
          <w:u w:val="none"/>
        </w:rPr>
        <w:t xml:space="preserve">qualify them as the </w:t>
      </w:r>
      <w:r>
        <w:rPr>
          <w:u w:val="none"/>
        </w:rPr>
        <w:t xml:space="preserve">astronauts with </w:t>
      </w:r>
      <w:r w:rsidR="00D82EED">
        <w:rPr>
          <w:u w:val="none"/>
        </w:rPr>
        <w:t>best practices in term</w:t>
      </w:r>
      <w:r>
        <w:rPr>
          <w:u w:val="none"/>
        </w:rPr>
        <w:t>s</w:t>
      </w:r>
      <w:r w:rsidR="00D82EED">
        <w:rPr>
          <w:u w:val="none"/>
        </w:rPr>
        <w:t xml:space="preserve"> of profiles on Twitter.</w:t>
      </w:r>
    </w:p>
    <w:p w14:paraId="14BE19DB" w14:textId="77777777" w:rsidR="00AA21E0" w:rsidRDefault="00AA21E0">
      <w:pPr>
        <w:ind w:firstLine="0"/>
        <w:jc w:val="left"/>
      </w:pPr>
      <w:r>
        <w:br w:type="page"/>
      </w:r>
    </w:p>
    <w:p w14:paraId="4B767D38" w14:textId="77777777" w:rsidR="00962624" w:rsidRDefault="00962624" w:rsidP="00D82EED">
      <w:pPr>
        <w:pStyle w:val="IACSub-subheading"/>
        <w:rPr>
          <w:u w:val="none"/>
        </w:rPr>
        <w:sectPr w:rsidR="00962624" w:rsidSect="002A5BDD">
          <w:footnotePr>
            <w:pos w:val="beneathText"/>
            <w:numFmt w:val="chicago"/>
          </w:footnotePr>
          <w:endnotePr>
            <w:numFmt w:val="decimal"/>
          </w:endnotePr>
          <w:type w:val="continuous"/>
          <w:pgSz w:w="12240" w:h="15840" w:code="1"/>
          <w:pgMar w:top="1417" w:right="1417" w:bottom="1417" w:left="1417" w:header="709" w:footer="709" w:gutter="0"/>
          <w:cols w:num="2" w:space="720"/>
          <w:docGrid w:linePitch="360"/>
        </w:sectPr>
      </w:pPr>
    </w:p>
    <w:p w14:paraId="07F37034" w14:textId="14FDAF7E" w:rsidR="006958EF" w:rsidRDefault="006958EF" w:rsidP="00962624">
      <w:pPr>
        <w:pStyle w:val="IACSub-subheading"/>
        <w:ind w:firstLine="0"/>
        <w:jc w:val="left"/>
        <w:rPr>
          <w:u w:val="none"/>
        </w:rPr>
      </w:pPr>
    </w:p>
    <w:tbl>
      <w:tblPr>
        <w:tblW w:w="8620" w:type="dxa"/>
        <w:jc w:val="center"/>
        <w:tblInd w:w="93" w:type="dxa"/>
        <w:tblLook w:val="0600" w:firstRow="0" w:lastRow="0" w:firstColumn="0" w:lastColumn="0" w:noHBand="1" w:noVBand="1"/>
      </w:tblPr>
      <w:tblGrid>
        <w:gridCol w:w="920"/>
        <w:gridCol w:w="1860"/>
        <w:gridCol w:w="1960"/>
        <w:gridCol w:w="1940"/>
        <w:gridCol w:w="1940"/>
      </w:tblGrid>
      <w:tr w:rsidR="00ED777C" w:rsidRPr="00ED777C" w14:paraId="710C7346" w14:textId="77777777" w:rsidTr="00ED777C">
        <w:trPr>
          <w:trHeight w:val="300"/>
          <w:jc w:val="center"/>
        </w:trPr>
        <w:tc>
          <w:tcPr>
            <w:tcW w:w="9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8C7009" w14:textId="77777777" w:rsidR="00ED777C" w:rsidRPr="00ED777C" w:rsidRDefault="00ED777C" w:rsidP="00ED777C">
            <w:pPr>
              <w:ind w:firstLine="0"/>
              <w:jc w:val="center"/>
              <w:rPr>
                <w:rFonts w:ascii="Calibri" w:eastAsia="Times New Roman" w:hAnsi="Calibri"/>
                <w:b/>
                <w:bCs/>
                <w:color w:val="000000"/>
                <w:sz w:val="16"/>
                <w:szCs w:val="16"/>
                <w:lang w:val="en-US-POSIX"/>
              </w:rPr>
            </w:pPr>
            <w:r w:rsidRPr="00ED777C">
              <w:rPr>
                <w:rFonts w:ascii="Calibri" w:eastAsia="Times New Roman" w:hAnsi="Calibri"/>
                <w:b/>
                <w:bCs/>
                <w:color w:val="000000"/>
                <w:sz w:val="16"/>
                <w:szCs w:val="16"/>
                <w:lang w:val="en-US-POSIX"/>
              </w:rPr>
              <w:t>Ranking</w:t>
            </w:r>
          </w:p>
        </w:tc>
        <w:tc>
          <w:tcPr>
            <w:tcW w:w="1860" w:type="dxa"/>
            <w:tcBorders>
              <w:top w:val="single" w:sz="4" w:space="0" w:color="000000"/>
              <w:left w:val="nil"/>
              <w:bottom w:val="single" w:sz="4" w:space="0" w:color="000000"/>
              <w:right w:val="single" w:sz="4" w:space="0" w:color="000000"/>
            </w:tcBorders>
            <w:shd w:val="clear" w:color="auto" w:fill="auto"/>
            <w:vAlign w:val="center"/>
            <w:hideMark/>
          </w:tcPr>
          <w:p w14:paraId="55B2F278" w14:textId="77777777" w:rsidR="00ED777C" w:rsidRPr="00ED777C" w:rsidRDefault="00ED777C" w:rsidP="00ED777C">
            <w:pPr>
              <w:ind w:firstLine="0"/>
              <w:jc w:val="center"/>
              <w:rPr>
                <w:rFonts w:ascii="Calibri" w:eastAsia="Times New Roman" w:hAnsi="Calibri"/>
                <w:b/>
                <w:bCs/>
                <w:color w:val="000000"/>
                <w:sz w:val="16"/>
                <w:szCs w:val="16"/>
                <w:lang w:val="en-US-POSIX"/>
              </w:rPr>
            </w:pPr>
            <w:r w:rsidRPr="00ED777C">
              <w:rPr>
                <w:rFonts w:ascii="Calibri" w:eastAsia="Times New Roman" w:hAnsi="Calibri"/>
                <w:b/>
                <w:bCs/>
                <w:color w:val="000000"/>
                <w:sz w:val="16"/>
                <w:szCs w:val="16"/>
                <w:lang w:val="en-US-POSIX"/>
              </w:rPr>
              <w:t>Number of Followers</w:t>
            </w:r>
          </w:p>
        </w:tc>
        <w:tc>
          <w:tcPr>
            <w:tcW w:w="1960" w:type="dxa"/>
            <w:tcBorders>
              <w:top w:val="single" w:sz="4" w:space="0" w:color="000000"/>
              <w:left w:val="nil"/>
              <w:bottom w:val="single" w:sz="4" w:space="0" w:color="000000"/>
              <w:right w:val="single" w:sz="4" w:space="0" w:color="000000"/>
            </w:tcBorders>
            <w:shd w:val="clear" w:color="auto" w:fill="auto"/>
            <w:vAlign w:val="center"/>
            <w:hideMark/>
          </w:tcPr>
          <w:p w14:paraId="4D0CC055" w14:textId="77777777" w:rsidR="00ED777C" w:rsidRPr="00ED777C" w:rsidRDefault="00ED777C" w:rsidP="00ED777C">
            <w:pPr>
              <w:ind w:firstLine="0"/>
              <w:jc w:val="center"/>
              <w:rPr>
                <w:rFonts w:ascii="Calibri" w:eastAsia="Times New Roman" w:hAnsi="Calibri"/>
                <w:b/>
                <w:bCs/>
                <w:color w:val="000000"/>
                <w:sz w:val="16"/>
                <w:szCs w:val="16"/>
                <w:lang w:val="en-US-POSIX"/>
              </w:rPr>
            </w:pPr>
            <w:r w:rsidRPr="00ED777C">
              <w:rPr>
                <w:rFonts w:ascii="Calibri" w:eastAsia="Times New Roman" w:hAnsi="Calibri"/>
                <w:b/>
                <w:bCs/>
                <w:color w:val="000000"/>
                <w:sz w:val="16"/>
                <w:szCs w:val="16"/>
                <w:lang w:val="en-US-POSIX"/>
              </w:rPr>
              <w:t>Number of Retweets</w:t>
            </w:r>
          </w:p>
        </w:tc>
        <w:tc>
          <w:tcPr>
            <w:tcW w:w="1940" w:type="dxa"/>
            <w:tcBorders>
              <w:top w:val="single" w:sz="4" w:space="0" w:color="000000"/>
              <w:left w:val="nil"/>
              <w:bottom w:val="single" w:sz="4" w:space="0" w:color="000000"/>
              <w:right w:val="single" w:sz="4" w:space="0" w:color="000000"/>
            </w:tcBorders>
            <w:shd w:val="clear" w:color="auto" w:fill="auto"/>
            <w:vAlign w:val="center"/>
            <w:hideMark/>
          </w:tcPr>
          <w:p w14:paraId="7D3B5571" w14:textId="77777777" w:rsidR="00ED777C" w:rsidRPr="00ED777C" w:rsidRDefault="00ED777C" w:rsidP="00ED777C">
            <w:pPr>
              <w:ind w:firstLine="0"/>
              <w:jc w:val="center"/>
              <w:rPr>
                <w:rFonts w:ascii="Calibri" w:eastAsia="Times New Roman" w:hAnsi="Calibri"/>
                <w:b/>
                <w:bCs/>
                <w:color w:val="000000"/>
                <w:sz w:val="16"/>
                <w:szCs w:val="16"/>
                <w:lang w:val="en-US-POSIX"/>
              </w:rPr>
            </w:pPr>
            <w:r w:rsidRPr="00ED777C">
              <w:rPr>
                <w:rFonts w:ascii="Calibri" w:eastAsia="Times New Roman" w:hAnsi="Calibri"/>
                <w:b/>
                <w:bCs/>
                <w:color w:val="000000"/>
                <w:sz w:val="16"/>
                <w:szCs w:val="16"/>
                <w:lang w:val="en-US-POSIX"/>
              </w:rPr>
              <w:t>Number of Favorites</w:t>
            </w:r>
          </w:p>
        </w:tc>
        <w:tc>
          <w:tcPr>
            <w:tcW w:w="1940" w:type="dxa"/>
            <w:tcBorders>
              <w:top w:val="single" w:sz="4" w:space="0" w:color="000000"/>
              <w:left w:val="nil"/>
              <w:bottom w:val="single" w:sz="4" w:space="0" w:color="000000"/>
              <w:right w:val="single" w:sz="4" w:space="0" w:color="000000"/>
            </w:tcBorders>
            <w:shd w:val="clear" w:color="auto" w:fill="auto"/>
            <w:vAlign w:val="center"/>
            <w:hideMark/>
          </w:tcPr>
          <w:p w14:paraId="6849C4B6" w14:textId="77777777" w:rsidR="00ED777C" w:rsidRPr="00ED777C" w:rsidRDefault="00ED777C" w:rsidP="00ED777C">
            <w:pPr>
              <w:ind w:firstLine="0"/>
              <w:jc w:val="center"/>
              <w:rPr>
                <w:rFonts w:ascii="Calibri" w:eastAsia="Times New Roman" w:hAnsi="Calibri"/>
                <w:b/>
                <w:bCs/>
                <w:color w:val="000000"/>
                <w:sz w:val="16"/>
                <w:szCs w:val="16"/>
                <w:lang w:val="en-US-POSIX"/>
              </w:rPr>
            </w:pPr>
            <w:r w:rsidRPr="00ED777C">
              <w:rPr>
                <w:rFonts w:ascii="Calibri" w:eastAsia="Times New Roman" w:hAnsi="Calibri"/>
                <w:b/>
                <w:bCs/>
                <w:color w:val="000000"/>
                <w:sz w:val="16"/>
                <w:szCs w:val="16"/>
                <w:lang w:val="en-US-POSIX"/>
              </w:rPr>
              <w:t xml:space="preserve">Total </w:t>
            </w:r>
          </w:p>
        </w:tc>
      </w:tr>
      <w:tr w:rsidR="00ED777C" w:rsidRPr="00ED777C" w14:paraId="0C690BBD" w14:textId="77777777" w:rsidTr="00ED777C">
        <w:trPr>
          <w:trHeight w:val="300"/>
          <w:jc w:val="center"/>
        </w:trPr>
        <w:tc>
          <w:tcPr>
            <w:tcW w:w="920" w:type="dxa"/>
            <w:tcBorders>
              <w:top w:val="nil"/>
              <w:left w:val="single" w:sz="4" w:space="0" w:color="000000"/>
              <w:bottom w:val="single" w:sz="4" w:space="0" w:color="000000"/>
              <w:right w:val="single" w:sz="4" w:space="0" w:color="000000"/>
            </w:tcBorders>
            <w:shd w:val="clear" w:color="auto" w:fill="auto"/>
            <w:vAlign w:val="center"/>
            <w:hideMark/>
          </w:tcPr>
          <w:p w14:paraId="05AF399F" w14:textId="77777777" w:rsidR="00ED777C" w:rsidRPr="00ED777C" w:rsidRDefault="00ED777C" w:rsidP="00ED777C">
            <w:pPr>
              <w:ind w:firstLine="0"/>
              <w:jc w:val="center"/>
              <w:rPr>
                <w:rFonts w:ascii="Calibri" w:eastAsia="Times New Roman" w:hAnsi="Calibri"/>
                <w:color w:val="000000"/>
                <w:sz w:val="16"/>
                <w:szCs w:val="16"/>
                <w:lang w:val="en-US-POSIX"/>
              </w:rPr>
            </w:pPr>
            <w:r w:rsidRPr="00ED777C">
              <w:rPr>
                <w:rFonts w:ascii="Calibri" w:eastAsia="Times New Roman" w:hAnsi="Calibri"/>
                <w:color w:val="000000"/>
                <w:sz w:val="16"/>
                <w:szCs w:val="16"/>
                <w:lang w:val="en-US-POSIX"/>
              </w:rPr>
              <w:t>1</w:t>
            </w:r>
          </w:p>
        </w:tc>
        <w:tc>
          <w:tcPr>
            <w:tcW w:w="1860" w:type="dxa"/>
            <w:tcBorders>
              <w:top w:val="nil"/>
              <w:left w:val="nil"/>
              <w:bottom w:val="single" w:sz="4" w:space="0" w:color="000000"/>
              <w:right w:val="single" w:sz="4" w:space="0" w:color="000000"/>
            </w:tcBorders>
            <w:shd w:val="clear" w:color="auto" w:fill="auto"/>
            <w:vAlign w:val="center"/>
            <w:hideMark/>
          </w:tcPr>
          <w:p w14:paraId="2E423F89" w14:textId="7A9A1B9E"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052278EF" wp14:editId="1686181B">
                  <wp:extent cx="225794" cy="149860"/>
                  <wp:effectExtent l="0" t="0" r="3175" b="2540"/>
                  <wp:docPr id="28"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Mike Massimino</w:t>
            </w:r>
          </w:p>
        </w:tc>
        <w:tc>
          <w:tcPr>
            <w:tcW w:w="1960" w:type="dxa"/>
            <w:tcBorders>
              <w:top w:val="nil"/>
              <w:left w:val="nil"/>
              <w:bottom w:val="single" w:sz="4" w:space="0" w:color="000000"/>
              <w:right w:val="single" w:sz="4" w:space="0" w:color="000000"/>
            </w:tcBorders>
            <w:shd w:val="clear" w:color="auto" w:fill="auto"/>
            <w:vAlign w:val="center"/>
            <w:hideMark/>
          </w:tcPr>
          <w:p w14:paraId="3E8C3C24" w14:textId="510356D4"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0826EDB8" wp14:editId="587A5222">
                  <wp:extent cx="252000" cy="180000"/>
                  <wp:effectExtent l="0" t="0" r="2540" b="0"/>
                  <wp:docPr id="55"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Koichi Wakata</w:t>
            </w:r>
          </w:p>
        </w:tc>
        <w:tc>
          <w:tcPr>
            <w:tcW w:w="1940" w:type="dxa"/>
            <w:tcBorders>
              <w:top w:val="nil"/>
              <w:left w:val="nil"/>
              <w:bottom w:val="single" w:sz="4" w:space="0" w:color="000000"/>
              <w:right w:val="single" w:sz="4" w:space="0" w:color="000000"/>
            </w:tcBorders>
            <w:shd w:val="clear" w:color="auto" w:fill="auto"/>
            <w:vAlign w:val="center"/>
            <w:hideMark/>
          </w:tcPr>
          <w:p w14:paraId="24EC14F6" w14:textId="534EDDD5"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13A11377" wp14:editId="257482F7">
                  <wp:extent cx="225794" cy="149860"/>
                  <wp:effectExtent l="0" t="0" r="3175" b="2540"/>
                  <wp:docPr id="29"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Reid Wiseman</w:t>
            </w:r>
          </w:p>
        </w:tc>
        <w:tc>
          <w:tcPr>
            <w:tcW w:w="1940" w:type="dxa"/>
            <w:tcBorders>
              <w:top w:val="nil"/>
              <w:left w:val="nil"/>
              <w:bottom w:val="single" w:sz="4" w:space="0" w:color="000000"/>
              <w:right w:val="single" w:sz="4" w:space="0" w:color="000000"/>
            </w:tcBorders>
            <w:shd w:val="clear" w:color="auto" w:fill="auto"/>
            <w:vAlign w:val="center"/>
            <w:hideMark/>
          </w:tcPr>
          <w:p w14:paraId="0FECD9B7" w14:textId="0444C27C"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5CE5CFEF" wp14:editId="7766E933">
                  <wp:extent cx="252000" cy="180000"/>
                  <wp:effectExtent l="0" t="0" r="2540" b="0"/>
                  <wp:docPr id="59"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Koichi Wakata</w:t>
            </w:r>
          </w:p>
        </w:tc>
      </w:tr>
      <w:tr w:rsidR="00ED777C" w:rsidRPr="00ED777C" w14:paraId="51073347" w14:textId="77777777" w:rsidTr="00ED777C">
        <w:trPr>
          <w:trHeight w:val="300"/>
          <w:jc w:val="center"/>
        </w:trPr>
        <w:tc>
          <w:tcPr>
            <w:tcW w:w="920" w:type="dxa"/>
            <w:tcBorders>
              <w:top w:val="nil"/>
              <w:left w:val="single" w:sz="4" w:space="0" w:color="000000"/>
              <w:bottom w:val="single" w:sz="4" w:space="0" w:color="000000"/>
              <w:right w:val="single" w:sz="4" w:space="0" w:color="000000"/>
            </w:tcBorders>
            <w:shd w:val="clear" w:color="auto" w:fill="auto"/>
            <w:vAlign w:val="center"/>
            <w:hideMark/>
          </w:tcPr>
          <w:p w14:paraId="34F4055D" w14:textId="77777777" w:rsidR="00ED777C" w:rsidRPr="00ED777C" w:rsidRDefault="00ED777C" w:rsidP="00ED777C">
            <w:pPr>
              <w:ind w:firstLine="0"/>
              <w:jc w:val="center"/>
              <w:rPr>
                <w:rFonts w:ascii="Calibri" w:eastAsia="Times New Roman" w:hAnsi="Calibri"/>
                <w:color w:val="000000"/>
                <w:sz w:val="16"/>
                <w:szCs w:val="16"/>
                <w:lang w:val="en-US-POSIX"/>
              </w:rPr>
            </w:pPr>
            <w:r w:rsidRPr="00ED777C">
              <w:rPr>
                <w:rFonts w:ascii="Calibri" w:eastAsia="Times New Roman" w:hAnsi="Calibri"/>
                <w:color w:val="000000"/>
                <w:sz w:val="16"/>
                <w:szCs w:val="16"/>
                <w:lang w:val="en-US-POSIX"/>
              </w:rPr>
              <w:t>2</w:t>
            </w:r>
          </w:p>
        </w:tc>
        <w:tc>
          <w:tcPr>
            <w:tcW w:w="1860" w:type="dxa"/>
            <w:tcBorders>
              <w:top w:val="nil"/>
              <w:left w:val="nil"/>
              <w:bottom w:val="single" w:sz="4" w:space="0" w:color="000000"/>
              <w:right w:val="single" w:sz="4" w:space="0" w:color="000000"/>
            </w:tcBorders>
            <w:shd w:val="clear" w:color="auto" w:fill="auto"/>
            <w:vAlign w:val="center"/>
            <w:hideMark/>
          </w:tcPr>
          <w:p w14:paraId="107E8100" w14:textId="0A3B3E4D"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1DD1CF97" wp14:editId="15158F80">
                  <wp:extent cx="252000" cy="180000"/>
                  <wp:effectExtent l="0" t="0" r="2540" b="0"/>
                  <wp:docPr id="46" name="Picture 42" descr="1280px-Flag_of_Canada.svg-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2" descr="1280px-Flag_of_Canada.svg-2.p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Chris Hadfield</w:t>
            </w:r>
          </w:p>
        </w:tc>
        <w:tc>
          <w:tcPr>
            <w:tcW w:w="1960" w:type="dxa"/>
            <w:tcBorders>
              <w:top w:val="nil"/>
              <w:left w:val="nil"/>
              <w:bottom w:val="single" w:sz="4" w:space="0" w:color="000000"/>
              <w:right w:val="single" w:sz="4" w:space="0" w:color="000000"/>
            </w:tcBorders>
            <w:shd w:val="clear" w:color="auto" w:fill="auto"/>
            <w:vAlign w:val="center"/>
            <w:hideMark/>
          </w:tcPr>
          <w:p w14:paraId="6027AA06" w14:textId="12D92F67"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30FC3392" wp14:editId="565347DF">
                  <wp:extent cx="225794" cy="149860"/>
                  <wp:effectExtent l="0" t="0" r="3175" b="2540"/>
                  <wp:docPr id="17"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Reid Wiseman</w:t>
            </w:r>
          </w:p>
        </w:tc>
        <w:tc>
          <w:tcPr>
            <w:tcW w:w="1940" w:type="dxa"/>
            <w:tcBorders>
              <w:top w:val="nil"/>
              <w:left w:val="nil"/>
              <w:bottom w:val="single" w:sz="4" w:space="0" w:color="000000"/>
              <w:right w:val="single" w:sz="4" w:space="0" w:color="000000"/>
            </w:tcBorders>
            <w:shd w:val="clear" w:color="auto" w:fill="auto"/>
            <w:vAlign w:val="center"/>
            <w:hideMark/>
          </w:tcPr>
          <w:p w14:paraId="6CB29DE4" w14:textId="67ADB538"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0E0E2181" wp14:editId="4F280484">
                  <wp:extent cx="252000" cy="180000"/>
                  <wp:effectExtent l="0" t="0" r="2540" b="0"/>
                  <wp:docPr id="56"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Koichi Wakata</w:t>
            </w:r>
          </w:p>
        </w:tc>
        <w:tc>
          <w:tcPr>
            <w:tcW w:w="1940" w:type="dxa"/>
            <w:tcBorders>
              <w:top w:val="nil"/>
              <w:left w:val="nil"/>
              <w:bottom w:val="single" w:sz="4" w:space="0" w:color="000000"/>
              <w:right w:val="single" w:sz="4" w:space="0" w:color="000000"/>
            </w:tcBorders>
            <w:shd w:val="clear" w:color="auto" w:fill="auto"/>
            <w:vAlign w:val="center"/>
            <w:hideMark/>
          </w:tcPr>
          <w:p w14:paraId="1B601B62" w14:textId="23967A47"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5EDDB601" wp14:editId="7A9C37C0">
                  <wp:extent cx="225794" cy="149860"/>
                  <wp:effectExtent l="0" t="0" r="3175" b="2540"/>
                  <wp:docPr id="38"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Reid Wiseman</w:t>
            </w:r>
          </w:p>
        </w:tc>
      </w:tr>
      <w:tr w:rsidR="00ED777C" w:rsidRPr="00ED777C" w14:paraId="13EA0E8B" w14:textId="77777777" w:rsidTr="00ED777C">
        <w:trPr>
          <w:trHeight w:val="300"/>
          <w:jc w:val="center"/>
        </w:trPr>
        <w:tc>
          <w:tcPr>
            <w:tcW w:w="920" w:type="dxa"/>
            <w:tcBorders>
              <w:top w:val="nil"/>
              <w:left w:val="single" w:sz="4" w:space="0" w:color="000000"/>
              <w:bottom w:val="single" w:sz="4" w:space="0" w:color="000000"/>
              <w:right w:val="single" w:sz="4" w:space="0" w:color="000000"/>
            </w:tcBorders>
            <w:shd w:val="clear" w:color="auto" w:fill="auto"/>
            <w:vAlign w:val="center"/>
            <w:hideMark/>
          </w:tcPr>
          <w:p w14:paraId="1C46F8DF" w14:textId="77777777" w:rsidR="00ED777C" w:rsidRPr="00ED777C" w:rsidRDefault="00ED777C" w:rsidP="00ED777C">
            <w:pPr>
              <w:ind w:firstLine="0"/>
              <w:jc w:val="center"/>
              <w:rPr>
                <w:rFonts w:ascii="Calibri" w:eastAsia="Times New Roman" w:hAnsi="Calibri"/>
                <w:color w:val="000000"/>
                <w:sz w:val="16"/>
                <w:szCs w:val="16"/>
                <w:lang w:val="en-US-POSIX"/>
              </w:rPr>
            </w:pPr>
            <w:r w:rsidRPr="00ED777C">
              <w:rPr>
                <w:rFonts w:ascii="Calibri" w:eastAsia="Times New Roman" w:hAnsi="Calibri"/>
                <w:color w:val="000000"/>
                <w:sz w:val="16"/>
                <w:szCs w:val="16"/>
                <w:lang w:val="en-US-POSIX"/>
              </w:rPr>
              <w:t>3</w:t>
            </w:r>
          </w:p>
        </w:tc>
        <w:tc>
          <w:tcPr>
            <w:tcW w:w="1860" w:type="dxa"/>
            <w:tcBorders>
              <w:top w:val="nil"/>
              <w:left w:val="nil"/>
              <w:bottom w:val="single" w:sz="4" w:space="0" w:color="000000"/>
              <w:right w:val="single" w:sz="4" w:space="0" w:color="000000"/>
            </w:tcBorders>
            <w:shd w:val="clear" w:color="auto" w:fill="auto"/>
            <w:vAlign w:val="center"/>
            <w:hideMark/>
          </w:tcPr>
          <w:p w14:paraId="69C640D3" w14:textId="6F6B7144"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07E522DC" wp14:editId="7C770DC9">
                  <wp:extent cx="252000" cy="180000"/>
                  <wp:effectExtent l="0" t="0" r="2540" b="0"/>
                  <wp:docPr id="50"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Soichi Noguchi</w:t>
            </w:r>
          </w:p>
        </w:tc>
        <w:tc>
          <w:tcPr>
            <w:tcW w:w="1960" w:type="dxa"/>
            <w:tcBorders>
              <w:top w:val="nil"/>
              <w:left w:val="nil"/>
              <w:bottom w:val="single" w:sz="4" w:space="0" w:color="000000"/>
              <w:right w:val="single" w:sz="4" w:space="0" w:color="000000"/>
            </w:tcBorders>
            <w:shd w:val="clear" w:color="auto" w:fill="auto"/>
            <w:vAlign w:val="center"/>
            <w:hideMark/>
          </w:tcPr>
          <w:p w14:paraId="75B1D93B" w14:textId="353142B1"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3DD85FD6" wp14:editId="30E15EEC">
                  <wp:extent cx="252000" cy="180000"/>
                  <wp:effectExtent l="0" t="0" r="2540" b="0"/>
                  <wp:docPr id="54"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Soichi Noguchi</w:t>
            </w:r>
          </w:p>
        </w:tc>
        <w:tc>
          <w:tcPr>
            <w:tcW w:w="1940" w:type="dxa"/>
            <w:tcBorders>
              <w:top w:val="nil"/>
              <w:left w:val="nil"/>
              <w:bottom w:val="single" w:sz="4" w:space="0" w:color="000000"/>
              <w:right w:val="single" w:sz="4" w:space="0" w:color="000000"/>
            </w:tcBorders>
            <w:shd w:val="clear" w:color="auto" w:fill="auto"/>
            <w:vAlign w:val="center"/>
            <w:hideMark/>
          </w:tcPr>
          <w:p w14:paraId="42E7B2EE" w14:textId="79115C64"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2A1260E4" wp14:editId="1E1BC859">
                  <wp:extent cx="252000" cy="180000"/>
                  <wp:effectExtent l="0" t="0" r="2540" b="0"/>
                  <wp:docPr id="6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Alexander Gerst</w:t>
            </w:r>
          </w:p>
        </w:tc>
        <w:tc>
          <w:tcPr>
            <w:tcW w:w="1940" w:type="dxa"/>
            <w:tcBorders>
              <w:top w:val="nil"/>
              <w:left w:val="nil"/>
              <w:bottom w:val="single" w:sz="4" w:space="0" w:color="000000"/>
              <w:right w:val="single" w:sz="4" w:space="0" w:color="000000"/>
            </w:tcBorders>
            <w:shd w:val="clear" w:color="auto" w:fill="auto"/>
            <w:vAlign w:val="center"/>
            <w:hideMark/>
          </w:tcPr>
          <w:p w14:paraId="4DC83019" w14:textId="6072A5AA"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294A56CE" wp14:editId="23F0F3D4">
                  <wp:extent cx="252000" cy="180000"/>
                  <wp:effectExtent l="0" t="0" r="2540" b="0"/>
                  <wp:docPr id="49" name="Picture 42" descr="1280px-Flag_of_Canada.svg-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2" descr="1280px-Flag_of_Canada.svg-2.p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Chris Hadfield</w:t>
            </w:r>
          </w:p>
        </w:tc>
      </w:tr>
      <w:tr w:rsidR="00ED777C" w:rsidRPr="00ED777C" w14:paraId="06A3B29F" w14:textId="77777777" w:rsidTr="00ED777C">
        <w:trPr>
          <w:trHeight w:val="300"/>
          <w:jc w:val="center"/>
        </w:trPr>
        <w:tc>
          <w:tcPr>
            <w:tcW w:w="920" w:type="dxa"/>
            <w:tcBorders>
              <w:top w:val="nil"/>
              <w:left w:val="single" w:sz="4" w:space="0" w:color="000000"/>
              <w:bottom w:val="single" w:sz="4" w:space="0" w:color="000000"/>
              <w:right w:val="single" w:sz="4" w:space="0" w:color="000000"/>
            </w:tcBorders>
            <w:shd w:val="clear" w:color="auto" w:fill="auto"/>
            <w:vAlign w:val="center"/>
            <w:hideMark/>
          </w:tcPr>
          <w:p w14:paraId="153CADB6" w14:textId="77777777" w:rsidR="00ED777C" w:rsidRPr="00ED777C" w:rsidRDefault="00ED777C" w:rsidP="00ED777C">
            <w:pPr>
              <w:ind w:firstLine="0"/>
              <w:jc w:val="center"/>
              <w:rPr>
                <w:rFonts w:ascii="Calibri" w:eastAsia="Times New Roman" w:hAnsi="Calibri"/>
                <w:color w:val="000000"/>
                <w:sz w:val="16"/>
                <w:szCs w:val="16"/>
                <w:lang w:val="en-US-POSIX"/>
              </w:rPr>
            </w:pPr>
            <w:r w:rsidRPr="00ED777C">
              <w:rPr>
                <w:rFonts w:ascii="Calibri" w:eastAsia="Times New Roman" w:hAnsi="Calibri"/>
                <w:color w:val="000000"/>
                <w:sz w:val="16"/>
                <w:szCs w:val="16"/>
                <w:lang w:val="en-US-POSIX"/>
              </w:rPr>
              <w:t>4</w:t>
            </w:r>
          </w:p>
        </w:tc>
        <w:tc>
          <w:tcPr>
            <w:tcW w:w="1860" w:type="dxa"/>
            <w:tcBorders>
              <w:top w:val="nil"/>
              <w:left w:val="nil"/>
              <w:bottom w:val="single" w:sz="4" w:space="0" w:color="000000"/>
              <w:right w:val="single" w:sz="4" w:space="0" w:color="000000"/>
            </w:tcBorders>
            <w:shd w:val="clear" w:color="auto" w:fill="auto"/>
            <w:vAlign w:val="center"/>
            <w:hideMark/>
          </w:tcPr>
          <w:p w14:paraId="53E0CFF8" w14:textId="536BEFA6"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6ED5881F" wp14:editId="10D3FEC8">
                  <wp:extent cx="252000" cy="180000"/>
                  <wp:effectExtent l="0" t="0" r="2540" b="0"/>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André Kuipers</w:t>
            </w:r>
          </w:p>
        </w:tc>
        <w:tc>
          <w:tcPr>
            <w:tcW w:w="1960" w:type="dxa"/>
            <w:tcBorders>
              <w:top w:val="nil"/>
              <w:left w:val="nil"/>
              <w:bottom w:val="single" w:sz="4" w:space="0" w:color="000000"/>
              <w:right w:val="single" w:sz="4" w:space="0" w:color="000000"/>
            </w:tcBorders>
            <w:shd w:val="clear" w:color="auto" w:fill="auto"/>
            <w:vAlign w:val="center"/>
            <w:hideMark/>
          </w:tcPr>
          <w:p w14:paraId="7297476A" w14:textId="1E33F120"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49B6268D" wp14:editId="6BF1C576">
                  <wp:extent cx="252000" cy="180000"/>
                  <wp:effectExtent l="0" t="0" r="2540" b="0"/>
                  <wp:docPr id="53"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Satoshi Furukawa</w:t>
            </w:r>
          </w:p>
        </w:tc>
        <w:tc>
          <w:tcPr>
            <w:tcW w:w="1940" w:type="dxa"/>
            <w:tcBorders>
              <w:top w:val="nil"/>
              <w:left w:val="nil"/>
              <w:bottom w:val="single" w:sz="4" w:space="0" w:color="000000"/>
              <w:right w:val="single" w:sz="4" w:space="0" w:color="000000"/>
            </w:tcBorders>
            <w:shd w:val="clear" w:color="auto" w:fill="auto"/>
            <w:vAlign w:val="center"/>
            <w:hideMark/>
          </w:tcPr>
          <w:p w14:paraId="309BA40C" w14:textId="01D10331"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4A7430E3" wp14:editId="6684563F">
                  <wp:extent cx="225794" cy="149860"/>
                  <wp:effectExtent l="0" t="0" r="3175" b="2540"/>
                  <wp:docPr id="30"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Rick Mastracchio</w:t>
            </w:r>
          </w:p>
        </w:tc>
        <w:tc>
          <w:tcPr>
            <w:tcW w:w="1940" w:type="dxa"/>
            <w:tcBorders>
              <w:top w:val="nil"/>
              <w:left w:val="nil"/>
              <w:bottom w:val="single" w:sz="4" w:space="0" w:color="000000"/>
              <w:right w:val="single" w:sz="4" w:space="0" w:color="000000"/>
            </w:tcBorders>
            <w:shd w:val="clear" w:color="auto" w:fill="auto"/>
            <w:vAlign w:val="center"/>
            <w:hideMark/>
          </w:tcPr>
          <w:p w14:paraId="5DF1219F" w14:textId="420D4083"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1170CC84" wp14:editId="2F629F26">
                  <wp:extent cx="252000" cy="180000"/>
                  <wp:effectExtent l="0" t="0" r="2540" b="0"/>
                  <wp:docPr id="60"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Soichi Noguchi</w:t>
            </w:r>
          </w:p>
        </w:tc>
      </w:tr>
      <w:tr w:rsidR="00ED777C" w:rsidRPr="00ED777C" w14:paraId="181A21D0" w14:textId="77777777" w:rsidTr="00ED777C">
        <w:trPr>
          <w:trHeight w:val="300"/>
          <w:jc w:val="center"/>
        </w:trPr>
        <w:tc>
          <w:tcPr>
            <w:tcW w:w="920" w:type="dxa"/>
            <w:tcBorders>
              <w:top w:val="nil"/>
              <w:left w:val="single" w:sz="4" w:space="0" w:color="000000"/>
              <w:bottom w:val="single" w:sz="4" w:space="0" w:color="000000"/>
              <w:right w:val="single" w:sz="4" w:space="0" w:color="000000"/>
            </w:tcBorders>
            <w:shd w:val="clear" w:color="auto" w:fill="auto"/>
            <w:vAlign w:val="center"/>
            <w:hideMark/>
          </w:tcPr>
          <w:p w14:paraId="510839C7" w14:textId="77777777" w:rsidR="00ED777C" w:rsidRPr="00ED777C" w:rsidRDefault="00ED777C" w:rsidP="00ED777C">
            <w:pPr>
              <w:ind w:firstLine="0"/>
              <w:jc w:val="center"/>
              <w:rPr>
                <w:rFonts w:ascii="Calibri" w:eastAsia="Times New Roman" w:hAnsi="Calibri"/>
                <w:color w:val="000000"/>
                <w:sz w:val="16"/>
                <w:szCs w:val="16"/>
                <w:lang w:val="en-US-POSIX"/>
              </w:rPr>
            </w:pPr>
            <w:r w:rsidRPr="00ED777C">
              <w:rPr>
                <w:rFonts w:ascii="Calibri" w:eastAsia="Times New Roman" w:hAnsi="Calibri"/>
                <w:color w:val="000000"/>
                <w:sz w:val="16"/>
                <w:szCs w:val="16"/>
                <w:lang w:val="en-US-POSIX"/>
              </w:rPr>
              <w:t>5</w:t>
            </w:r>
          </w:p>
        </w:tc>
        <w:tc>
          <w:tcPr>
            <w:tcW w:w="1860" w:type="dxa"/>
            <w:tcBorders>
              <w:top w:val="nil"/>
              <w:left w:val="nil"/>
              <w:bottom w:val="single" w:sz="4" w:space="0" w:color="000000"/>
              <w:right w:val="single" w:sz="4" w:space="0" w:color="000000"/>
            </w:tcBorders>
            <w:shd w:val="clear" w:color="auto" w:fill="auto"/>
            <w:vAlign w:val="center"/>
            <w:hideMark/>
          </w:tcPr>
          <w:p w14:paraId="439D7417" w14:textId="31578EE3"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07117475" wp14:editId="43AD65C0">
                  <wp:extent cx="225794" cy="149860"/>
                  <wp:effectExtent l="0" t="0" r="3175" b="2540"/>
                  <wp:docPr id="13"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Nicole Stott</w:t>
            </w:r>
          </w:p>
        </w:tc>
        <w:tc>
          <w:tcPr>
            <w:tcW w:w="1960" w:type="dxa"/>
            <w:tcBorders>
              <w:top w:val="nil"/>
              <w:left w:val="nil"/>
              <w:bottom w:val="single" w:sz="4" w:space="0" w:color="000000"/>
              <w:right w:val="single" w:sz="4" w:space="0" w:color="000000"/>
            </w:tcBorders>
            <w:shd w:val="clear" w:color="auto" w:fill="auto"/>
            <w:vAlign w:val="center"/>
            <w:hideMark/>
          </w:tcPr>
          <w:p w14:paraId="0A7B664F" w14:textId="772EEB74"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5E0BA5B1" wp14:editId="7FE06E82">
                  <wp:extent cx="252000" cy="180000"/>
                  <wp:effectExtent l="0" t="0" r="2540" b="0"/>
                  <wp:docPr id="47" name="Picture 42" descr="1280px-Flag_of_Canada.svg-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2" descr="1280px-Flag_of_Canada.svg-2.p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Chris Hadfield</w:t>
            </w:r>
          </w:p>
        </w:tc>
        <w:tc>
          <w:tcPr>
            <w:tcW w:w="1940" w:type="dxa"/>
            <w:tcBorders>
              <w:top w:val="nil"/>
              <w:left w:val="nil"/>
              <w:bottom w:val="single" w:sz="4" w:space="0" w:color="000000"/>
              <w:right w:val="single" w:sz="4" w:space="0" w:color="000000"/>
            </w:tcBorders>
            <w:shd w:val="clear" w:color="auto" w:fill="auto"/>
            <w:vAlign w:val="center"/>
            <w:hideMark/>
          </w:tcPr>
          <w:p w14:paraId="3B1090E8" w14:textId="7DEDA14C"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2051EED3" wp14:editId="0243E534">
                  <wp:extent cx="225794" cy="149860"/>
                  <wp:effectExtent l="0" t="0" r="3175" b="2540"/>
                  <wp:docPr id="31"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Karen Nyberg</w:t>
            </w:r>
          </w:p>
        </w:tc>
        <w:tc>
          <w:tcPr>
            <w:tcW w:w="1940" w:type="dxa"/>
            <w:tcBorders>
              <w:top w:val="nil"/>
              <w:left w:val="nil"/>
              <w:bottom w:val="single" w:sz="4" w:space="0" w:color="000000"/>
              <w:right w:val="single" w:sz="4" w:space="0" w:color="000000"/>
            </w:tcBorders>
            <w:shd w:val="clear" w:color="auto" w:fill="auto"/>
            <w:vAlign w:val="center"/>
            <w:hideMark/>
          </w:tcPr>
          <w:p w14:paraId="0593F491" w14:textId="5613B676"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4D4BB47E" wp14:editId="6C5827A1">
                  <wp:extent cx="225794" cy="149860"/>
                  <wp:effectExtent l="0" t="0" r="3175" b="2540"/>
                  <wp:docPr id="39"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Mike Massimino</w:t>
            </w:r>
          </w:p>
        </w:tc>
      </w:tr>
      <w:tr w:rsidR="00ED777C" w:rsidRPr="00ED777C" w14:paraId="33525E56" w14:textId="77777777" w:rsidTr="00ED777C">
        <w:trPr>
          <w:trHeight w:val="300"/>
          <w:jc w:val="center"/>
        </w:trPr>
        <w:tc>
          <w:tcPr>
            <w:tcW w:w="920" w:type="dxa"/>
            <w:tcBorders>
              <w:top w:val="nil"/>
              <w:left w:val="single" w:sz="4" w:space="0" w:color="000000"/>
              <w:bottom w:val="single" w:sz="4" w:space="0" w:color="000000"/>
              <w:right w:val="single" w:sz="4" w:space="0" w:color="000000"/>
            </w:tcBorders>
            <w:shd w:val="clear" w:color="auto" w:fill="auto"/>
            <w:vAlign w:val="center"/>
            <w:hideMark/>
          </w:tcPr>
          <w:p w14:paraId="3D8FF8D0" w14:textId="77777777" w:rsidR="00ED777C" w:rsidRPr="00ED777C" w:rsidRDefault="00ED777C" w:rsidP="00ED777C">
            <w:pPr>
              <w:ind w:firstLine="0"/>
              <w:jc w:val="center"/>
              <w:rPr>
                <w:rFonts w:ascii="Calibri" w:eastAsia="Times New Roman" w:hAnsi="Calibri"/>
                <w:color w:val="000000"/>
                <w:sz w:val="16"/>
                <w:szCs w:val="16"/>
                <w:lang w:val="en-US-POSIX"/>
              </w:rPr>
            </w:pPr>
            <w:r w:rsidRPr="00ED777C">
              <w:rPr>
                <w:rFonts w:ascii="Calibri" w:eastAsia="Times New Roman" w:hAnsi="Calibri"/>
                <w:color w:val="000000"/>
                <w:sz w:val="16"/>
                <w:szCs w:val="16"/>
                <w:lang w:val="en-US-POSIX"/>
              </w:rPr>
              <w:t>6</w:t>
            </w:r>
          </w:p>
        </w:tc>
        <w:tc>
          <w:tcPr>
            <w:tcW w:w="1860" w:type="dxa"/>
            <w:tcBorders>
              <w:top w:val="nil"/>
              <w:left w:val="nil"/>
              <w:bottom w:val="single" w:sz="4" w:space="0" w:color="000000"/>
              <w:right w:val="single" w:sz="4" w:space="0" w:color="000000"/>
            </w:tcBorders>
            <w:shd w:val="clear" w:color="auto" w:fill="auto"/>
            <w:vAlign w:val="center"/>
            <w:hideMark/>
          </w:tcPr>
          <w:p w14:paraId="57490BA4" w14:textId="2FE1F954"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0B26C79D" wp14:editId="69C47912">
                  <wp:extent cx="252000" cy="180000"/>
                  <wp:effectExtent l="0" t="0" r="2540" b="0"/>
                  <wp:docPr id="6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Luca Parmitano</w:t>
            </w:r>
          </w:p>
        </w:tc>
        <w:tc>
          <w:tcPr>
            <w:tcW w:w="1960" w:type="dxa"/>
            <w:tcBorders>
              <w:top w:val="nil"/>
              <w:left w:val="nil"/>
              <w:bottom w:val="single" w:sz="4" w:space="0" w:color="000000"/>
              <w:right w:val="single" w:sz="4" w:space="0" w:color="000000"/>
            </w:tcBorders>
            <w:shd w:val="clear" w:color="auto" w:fill="auto"/>
            <w:vAlign w:val="center"/>
            <w:hideMark/>
          </w:tcPr>
          <w:p w14:paraId="285088BE" w14:textId="53F91C10"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16B67ACA" wp14:editId="71915D37">
                  <wp:extent cx="225794" cy="149860"/>
                  <wp:effectExtent l="0" t="0" r="3175" b="2540"/>
                  <wp:docPr id="25"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Rick Mastracchio</w:t>
            </w:r>
          </w:p>
        </w:tc>
        <w:tc>
          <w:tcPr>
            <w:tcW w:w="1940" w:type="dxa"/>
            <w:tcBorders>
              <w:top w:val="nil"/>
              <w:left w:val="nil"/>
              <w:bottom w:val="single" w:sz="4" w:space="0" w:color="000000"/>
              <w:right w:val="single" w:sz="4" w:space="0" w:color="000000"/>
            </w:tcBorders>
            <w:shd w:val="clear" w:color="auto" w:fill="auto"/>
            <w:vAlign w:val="center"/>
            <w:hideMark/>
          </w:tcPr>
          <w:p w14:paraId="349AA5A9" w14:textId="01BCB97C"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4024895D" wp14:editId="54B691EA">
                  <wp:extent cx="225794" cy="149860"/>
                  <wp:effectExtent l="0" t="0" r="3175" b="2540"/>
                  <wp:docPr id="35"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Mike Hopkins</w:t>
            </w:r>
          </w:p>
        </w:tc>
        <w:tc>
          <w:tcPr>
            <w:tcW w:w="1940" w:type="dxa"/>
            <w:tcBorders>
              <w:top w:val="nil"/>
              <w:left w:val="nil"/>
              <w:bottom w:val="single" w:sz="4" w:space="0" w:color="000000"/>
              <w:right w:val="single" w:sz="4" w:space="0" w:color="000000"/>
            </w:tcBorders>
            <w:shd w:val="clear" w:color="auto" w:fill="auto"/>
            <w:vAlign w:val="center"/>
            <w:hideMark/>
          </w:tcPr>
          <w:p w14:paraId="2BD2068F" w14:textId="0CF52DDF"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34ED8A85" wp14:editId="17E7E73C">
                  <wp:extent cx="225794" cy="149860"/>
                  <wp:effectExtent l="0" t="0" r="3175" b="2540"/>
                  <wp:docPr id="40"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Rick Mastracchio</w:t>
            </w:r>
          </w:p>
        </w:tc>
      </w:tr>
      <w:tr w:rsidR="00ED777C" w:rsidRPr="00ED777C" w14:paraId="5F9A30EC" w14:textId="77777777" w:rsidTr="00ED777C">
        <w:trPr>
          <w:trHeight w:val="300"/>
          <w:jc w:val="center"/>
        </w:trPr>
        <w:tc>
          <w:tcPr>
            <w:tcW w:w="920" w:type="dxa"/>
            <w:tcBorders>
              <w:top w:val="nil"/>
              <w:left w:val="single" w:sz="4" w:space="0" w:color="000000"/>
              <w:bottom w:val="single" w:sz="4" w:space="0" w:color="000000"/>
              <w:right w:val="single" w:sz="4" w:space="0" w:color="000000"/>
            </w:tcBorders>
            <w:shd w:val="clear" w:color="auto" w:fill="auto"/>
            <w:vAlign w:val="center"/>
            <w:hideMark/>
          </w:tcPr>
          <w:p w14:paraId="79F9E088" w14:textId="77777777" w:rsidR="00ED777C" w:rsidRPr="00ED777C" w:rsidRDefault="00ED777C" w:rsidP="00ED777C">
            <w:pPr>
              <w:ind w:firstLine="0"/>
              <w:jc w:val="center"/>
              <w:rPr>
                <w:rFonts w:ascii="Calibri" w:eastAsia="Times New Roman" w:hAnsi="Calibri"/>
                <w:color w:val="000000"/>
                <w:sz w:val="16"/>
                <w:szCs w:val="16"/>
                <w:lang w:val="en-US-POSIX"/>
              </w:rPr>
            </w:pPr>
            <w:r w:rsidRPr="00ED777C">
              <w:rPr>
                <w:rFonts w:ascii="Calibri" w:eastAsia="Times New Roman" w:hAnsi="Calibri"/>
                <w:color w:val="000000"/>
                <w:sz w:val="16"/>
                <w:szCs w:val="16"/>
                <w:lang w:val="en-US-POSIX"/>
              </w:rPr>
              <w:t>7</w:t>
            </w:r>
          </w:p>
        </w:tc>
        <w:tc>
          <w:tcPr>
            <w:tcW w:w="1860" w:type="dxa"/>
            <w:tcBorders>
              <w:top w:val="nil"/>
              <w:left w:val="nil"/>
              <w:bottom w:val="single" w:sz="4" w:space="0" w:color="000000"/>
              <w:right w:val="single" w:sz="4" w:space="0" w:color="000000"/>
            </w:tcBorders>
            <w:shd w:val="clear" w:color="auto" w:fill="auto"/>
            <w:vAlign w:val="center"/>
            <w:hideMark/>
          </w:tcPr>
          <w:p w14:paraId="0227B2B4" w14:textId="7E58DD3D"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322C6BDD" wp14:editId="67C7F980">
                  <wp:extent cx="252000" cy="180000"/>
                  <wp:effectExtent l="0" t="0" r="2540" b="0"/>
                  <wp:docPr id="51"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a:ln>
                            <a:noFill/>
                          </a:ln>
                        </pic:spPr>
                      </pic:pic>
                    </a:graphicData>
                  </a:graphic>
                </wp:inline>
              </w:drawing>
            </w:r>
            <w:r w:rsidRPr="00ED777C">
              <w:rPr>
                <w:rFonts w:ascii="Calibri" w:eastAsia="Times New Roman" w:hAnsi="Calibri"/>
                <w:color w:val="000000"/>
                <w:sz w:val="16"/>
                <w:szCs w:val="16"/>
                <w:lang w:val="en-US-POSIX"/>
              </w:rPr>
              <w:t>Koichi Wakata</w:t>
            </w:r>
          </w:p>
        </w:tc>
        <w:tc>
          <w:tcPr>
            <w:tcW w:w="1960" w:type="dxa"/>
            <w:tcBorders>
              <w:top w:val="nil"/>
              <w:left w:val="nil"/>
              <w:bottom w:val="single" w:sz="4" w:space="0" w:color="000000"/>
              <w:right w:val="single" w:sz="4" w:space="0" w:color="000000"/>
            </w:tcBorders>
            <w:shd w:val="clear" w:color="auto" w:fill="auto"/>
            <w:vAlign w:val="center"/>
            <w:hideMark/>
          </w:tcPr>
          <w:p w14:paraId="47FF4914" w14:textId="316599BB"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21C76DE2" wp14:editId="7ACF2D7F">
                  <wp:extent cx="252000" cy="180000"/>
                  <wp:effectExtent l="0" t="0" r="2540" b="0"/>
                  <wp:docPr id="6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Alexander Gerst</w:t>
            </w:r>
          </w:p>
        </w:tc>
        <w:tc>
          <w:tcPr>
            <w:tcW w:w="1940" w:type="dxa"/>
            <w:tcBorders>
              <w:top w:val="nil"/>
              <w:left w:val="nil"/>
              <w:bottom w:val="single" w:sz="4" w:space="0" w:color="000000"/>
              <w:right w:val="single" w:sz="4" w:space="0" w:color="000000"/>
            </w:tcBorders>
            <w:shd w:val="clear" w:color="auto" w:fill="auto"/>
            <w:vAlign w:val="center"/>
            <w:hideMark/>
          </w:tcPr>
          <w:p w14:paraId="27A36C1F" w14:textId="5FFC710D"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7289FB6D" wp14:editId="327F8088">
                  <wp:extent cx="252000" cy="180000"/>
                  <wp:effectExtent l="0" t="0" r="2540" b="0"/>
                  <wp:docPr id="48" name="Picture 42" descr="1280px-Flag_of_Canada.svg-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2" descr="1280px-Flag_of_Canada.svg-2.p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Chris Hadfield</w:t>
            </w:r>
          </w:p>
        </w:tc>
        <w:tc>
          <w:tcPr>
            <w:tcW w:w="1940" w:type="dxa"/>
            <w:tcBorders>
              <w:top w:val="nil"/>
              <w:left w:val="nil"/>
              <w:bottom w:val="single" w:sz="4" w:space="0" w:color="000000"/>
              <w:right w:val="single" w:sz="4" w:space="0" w:color="000000"/>
            </w:tcBorders>
            <w:shd w:val="clear" w:color="auto" w:fill="auto"/>
            <w:vAlign w:val="center"/>
            <w:hideMark/>
          </w:tcPr>
          <w:p w14:paraId="4377A24D" w14:textId="2AE1B6AE"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3029FB77" wp14:editId="55A0DE4B">
                  <wp:extent cx="252000" cy="180000"/>
                  <wp:effectExtent l="0" t="0" r="2540" b="0"/>
                  <wp:docPr id="6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Alexander Gerst</w:t>
            </w:r>
          </w:p>
        </w:tc>
      </w:tr>
      <w:tr w:rsidR="00ED777C" w:rsidRPr="00ED777C" w14:paraId="7F3AF6FD" w14:textId="77777777" w:rsidTr="00ED777C">
        <w:trPr>
          <w:trHeight w:val="300"/>
          <w:jc w:val="center"/>
        </w:trPr>
        <w:tc>
          <w:tcPr>
            <w:tcW w:w="920" w:type="dxa"/>
            <w:tcBorders>
              <w:top w:val="nil"/>
              <w:left w:val="single" w:sz="4" w:space="0" w:color="000000"/>
              <w:bottom w:val="single" w:sz="4" w:space="0" w:color="000000"/>
              <w:right w:val="single" w:sz="4" w:space="0" w:color="000000"/>
            </w:tcBorders>
            <w:shd w:val="clear" w:color="auto" w:fill="auto"/>
            <w:vAlign w:val="center"/>
            <w:hideMark/>
          </w:tcPr>
          <w:p w14:paraId="3953BC7B" w14:textId="77777777" w:rsidR="00ED777C" w:rsidRPr="00ED777C" w:rsidRDefault="00ED777C" w:rsidP="00ED777C">
            <w:pPr>
              <w:ind w:firstLine="0"/>
              <w:jc w:val="center"/>
              <w:rPr>
                <w:rFonts w:ascii="Calibri" w:eastAsia="Times New Roman" w:hAnsi="Calibri"/>
                <w:color w:val="000000"/>
                <w:sz w:val="16"/>
                <w:szCs w:val="16"/>
                <w:lang w:val="en-US-POSIX"/>
              </w:rPr>
            </w:pPr>
            <w:r w:rsidRPr="00ED777C">
              <w:rPr>
                <w:rFonts w:ascii="Calibri" w:eastAsia="Times New Roman" w:hAnsi="Calibri"/>
                <w:color w:val="000000"/>
                <w:sz w:val="16"/>
                <w:szCs w:val="16"/>
                <w:lang w:val="en-US-POSIX"/>
              </w:rPr>
              <w:t>8</w:t>
            </w:r>
          </w:p>
        </w:tc>
        <w:tc>
          <w:tcPr>
            <w:tcW w:w="1860" w:type="dxa"/>
            <w:tcBorders>
              <w:top w:val="nil"/>
              <w:left w:val="nil"/>
              <w:bottom w:val="single" w:sz="4" w:space="0" w:color="000000"/>
              <w:right w:val="single" w:sz="4" w:space="0" w:color="000000"/>
            </w:tcBorders>
            <w:shd w:val="clear" w:color="auto" w:fill="auto"/>
            <w:vAlign w:val="center"/>
            <w:hideMark/>
          </w:tcPr>
          <w:p w14:paraId="5C727FFE" w14:textId="6E2547E5"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27441188" wp14:editId="79615343">
                  <wp:extent cx="225794" cy="149860"/>
                  <wp:effectExtent l="0" t="0" r="3175" b="2540"/>
                  <wp:docPr id="14"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Douglas Wheelock</w:t>
            </w:r>
          </w:p>
        </w:tc>
        <w:tc>
          <w:tcPr>
            <w:tcW w:w="1960" w:type="dxa"/>
            <w:tcBorders>
              <w:top w:val="nil"/>
              <w:left w:val="nil"/>
              <w:bottom w:val="single" w:sz="4" w:space="0" w:color="000000"/>
              <w:right w:val="single" w:sz="4" w:space="0" w:color="000000"/>
            </w:tcBorders>
            <w:shd w:val="clear" w:color="auto" w:fill="auto"/>
            <w:vAlign w:val="center"/>
            <w:hideMark/>
          </w:tcPr>
          <w:p w14:paraId="2FA50DCA" w14:textId="70B1EBE8"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74B416E5" wp14:editId="3BDF3385">
                  <wp:extent cx="225794" cy="149860"/>
                  <wp:effectExtent l="0" t="0" r="3175" b="2540"/>
                  <wp:docPr id="26"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Karen Nyberg</w:t>
            </w:r>
          </w:p>
        </w:tc>
        <w:tc>
          <w:tcPr>
            <w:tcW w:w="1940" w:type="dxa"/>
            <w:tcBorders>
              <w:top w:val="nil"/>
              <w:left w:val="nil"/>
              <w:bottom w:val="single" w:sz="4" w:space="0" w:color="000000"/>
              <w:right w:val="single" w:sz="4" w:space="0" w:color="000000"/>
            </w:tcBorders>
            <w:shd w:val="clear" w:color="auto" w:fill="auto"/>
            <w:vAlign w:val="center"/>
            <w:hideMark/>
          </w:tcPr>
          <w:p w14:paraId="6A0EC20A" w14:textId="7B08AE19"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170BEB19" wp14:editId="3F46D4DB">
                  <wp:extent cx="225794" cy="149860"/>
                  <wp:effectExtent l="0" t="0" r="3175" b="2540"/>
                  <wp:docPr id="36"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Thomas Marshburn</w:t>
            </w:r>
          </w:p>
        </w:tc>
        <w:tc>
          <w:tcPr>
            <w:tcW w:w="1940" w:type="dxa"/>
            <w:tcBorders>
              <w:top w:val="nil"/>
              <w:left w:val="nil"/>
              <w:bottom w:val="single" w:sz="4" w:space="0" w:color="000000"/>
              <w:right w:val="single" w:sz="4" w:space="0" w:color="000000"/>
            </w:tcBorders>
            <w:shd w:val="clear" w:color="auto" w:fill="auto"/>
            <w:vAlign w:val="center"/>
            <w:hideMark/>
          </w:tcPr>
          <w:p w14:paraId="5336FAA9" w14:textId="369EB73F"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01E8CC8C" wp14:editId="5AFBD679">
                  <wp:extent cx="225794" cy="149860"/>
                  <wp:effectExtent l="0" t="0" r="3175" b="2540"/>
                  <wp:docPr id="45"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Karen Nyberg</w:t>
            </w:r>
          </w:p>
        </w:tc>
      </w:tr>
      <w:tr w:rsidR="00ED777C" w:rsidRPr="00ED777C" w14:paraId="10F16044" w14:textId="77777777" w:rsidTr="00ED777C">
        <w:trPr>
          <w:trHeight w:val="300"/>
          <w:jc w:val="center"/>
        </w:trPr>
        <w:tc>
          <w:tcPr>
            <w:tcW w:w="920" w:type="dxa"/>
            <w:tcBorders>
              <w:top w:val="nil"/>
              <w:left w:val="single" w:sz="4" w:space="0" w:color="000000"/>
              <w:bottom w:val="single" w:sz="4" w:space="0" w:color="000000"/>
              <w:right w:val="single" w:sz="4" w:space="0" w:color="000000"/>
            </w:tcBorders>
            <w:shd w:val="clear" w:color="auto" w:fill="auto"/>
            <w:vAlign w:val="center"/>
            <w:hideMark/>
          </w:tcPr>
          <w:p w14:paraId="142240B3" w14:textId="77777777" w:rsidR="00ED777C" w:rsidRPr="00ED777C" w:rsidRDefault="00ED777C" w:rsidP="00ED777C">
            <w:pPr>
              <w:ind w:firstLine="0"/>
              <w:jc w:val="center"/>
              <w:rPr>
                <w:rFonts w:ascii="Calibri" w:eastAsia="Times New Roman" w:hAnsi="Calibri"/>
                <w:color w:val="000000"/>
                <w:sz w:val="16"/>
                <w:szCs w:val="16"/>
                <w:lang w:val="en-US-POSIX"/>
              </w:rPr>
            </w:pPr>
            <w:r w:rsidRPr="00ED777C">
              <w:rPr>
                <w:rFonts w:ascii="Calibri" w:eastAsia="Times New Roman" w:hAnsi="Calibri"/>
                <w:color w:val="000000"/>
                <w:sz w:val="16"/>
                <w:szCs w:val="16"/>
                <w:lang w:val="en-US-POSIX"/>
              </w:rPr>
              <w:t>9</w:t>
            </w:r>
          </w:p>
        </w:tc>
        <w:tc>
          <w:tcPr>
            <w:tcW w:w="1860" w:type="dxa"/>
            <w:tcBorders>
              <w:top w:val="nil"/>
              <w:left w:val="nil"/>
              <w:bottom w:val="single" w:sz="4" w:space="0" w:color="000000"/>
              <w:right w:val="single" w:sz="4" w:space="0" w:color="000000"/>
            </w:tcBorders>
            <w:shd w:val="clear" w:color="auto" w:fill="auto"/>
            <w:vAlign w:val="center"/>
            <w:hideMark/>
          </w:tcPr>
          <w:p w14:paraId="0118BF04" w14:textId="15CD07BF"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75AEEDAB" wp14:editId="52E0BDAB">
                  <wp:extent cx="225794" cy="149860"/>
                  <wp:effectExtent l="0" t="0" r="3175" b="2540"/>
                  <wp:docPr id="16"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Reid Wiseman</w:t>
            </w:r>
          </w:p>
        </w:tc>
        <w:tc>
          <w:tcPr>
            <w:tcW w:w="1960" w:type="dxa"/>
            <w:tcBorders>
              <w:top w:val="nil"/>
              <w:left w:val="nil"/>
              <w:bottom w:val="single" w:sz="4" w:space="0" w:color="000000"/>
              <w:right w:val="single" w:sz="4" w:space="0" w:color="000000"/>
            </w:tcBorders>
            <w:shd w:val="clear" w:color="auto" w:fill="auto"/>
            <w:vAlign w:val="center"/>
            <w:hideMark/>
          </w:tcPr>
          <w:p w14:paraId="2D64A178" w14:textId="1DC3495C"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32732C67" wp14:editId="077B3F31">
                  <wp:extent cx="252000" cy="180000"/>
                  <wp:effectExtent l="0" t="0" r="2540" b="0"/>
                  <wp:docPr id="52"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Aki</w:t>
            </w:r>
            <w:r w:rsidR="008304AF">
              <w:rPr>
                <w:rFonts w:ascii="Calibri" w:eastAsia="Times New Roman" w:hAnsi="Calibri"/>
                <w:color w:val="000000"/>
                <w:sz w:val="16"/>
                <w:szCs w:val="16"/>
                <w:lang w:val="en-US-POSIX"/>
              </w:rPr>
              <w:t>hiko</w:t>
            </w:r>
            <w:r w:rsidRPr="00ED777C">
              <w:rPr>
                <w:rFonts w:ascii="Calibri" w:eastAsia="Times New Roman" w:hAnsi="Calibri"/>
                <w:color w:val="000000"/>
                <w:sz w:val="16"/>
                <w:szCs w:val="16"/>
                <w:lang w:val="en-US-POSIX"/>
              </w:rPr>
              <w:t xml:space="preserve"> Hoshide</w:t>
            </w:r>
          </w:p>
        </w:tc>
        <w:tc>
          <w:tcPr>
            <w:tcW w:w="1940" w:type="dxa"/>
            <w:tcBorders>
              <w:top w:val="nil"/>
              <w:left w:val="nil"/>
              <w:bottom w:val="single" w:sz="4" w:space="0" w:color="000000"/>
              <w:right w:val="single" w:sz="4" w:space="0" w:color="000000"/>
            </w:tcBorders>
            <w:shd w:val="clear" w:color="auto" w:fill="auto"/>
            <w:vAlign w:val="center"/>
            <w:hideMark/>
          </w:tcPr>
          <w:p w14:paraId="08934819" w14:textId="4D420DB3"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7A146C62" wp14:editId="7C8EDC11">
                  <wp:extent cx="252000" cy="180000"/>
                  <wp:effectExtent l="0" t="0" r="2540" b="0"/>
                  <wp:docPr id="57"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Soichi Noguchi</w:t>
            </w:r>
          </w:p>
        </w:tc>
        <w:tc>
          <w:tcPr>
            <w:tcW w:w="1940" w:type="dxa"/>
            <w:tcBorders>
              <w:top w:val="nil"/>
              <w:left w:val="nil"/>
              <w:bottom w:val="single" w:sz="4" w:space="0" w:color="000000"/>
              <w:right w:val="single" w:sz="4" w:space="0" w:color="000000"/>
            </w:tcBorders>
            <w:shd w:val="clear" w:color="auto" w:fill="auto"/>
            <w:vAlign w:val="center"/>
            <w:hideMark/>
          </w:tcPr>
          <w:p w14:paraId="15419B59" w14:textId="177CC9D3"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295770AE" wp14:editId="1A8A9290">
                  <wp:extent cx="252000" cy="180000"/>
                  <wp:effectExtent l="0" t="0" r="2540" b="0"/>
                  <wp:docPr id="6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André Kuipers</w:t>
            </w:r>
          </w:p>
        </w:tc>
      </w:tr>
      <w:tr w:rsidR="00ED777C" w:rsidRPr="00ED777C" w14:paraId="10CBC8C7" w14:textId="77777777" w:rsidTr="002713F2">
        <w:trPr>
          <w:trHeight w:val="300"/>
          <w:jc w:val="center"/>
        </w:trPr>
        <w:tc>
          <w:tcPr>
            <w:tcW w:w="920" w:type="dxa"/>
            <w:tcBorders>
              <w:top w:val="nil"/>
              <w:left w:val="single" w:sz="4" w:space="0" w:color="000000"/>
              <w:bottom w:val="nil"/>
              <w:right w:val="single" w:sz="4" w:space="0" w:color="000000"/>
            </w:tcBorders>
            <w:shd w:val="clear" w:color="auto" w:fill="auto"/>
            <w:vAlign w:val="center"/>
            <w:hideMark/>
          </w:tcPr>
          <w:p w14:paraId="1706D202" w14:textId="77777777" w:rsidR="00ED777C" w:rsidRPr="00ED777C" w:rsidRDefault="00ED777C" w:rsidP="00ED777C">
            <w:pPr>
              <w:ind w:firstLine="0"/>
              <w:jc w:val="center"/>
              <w:rPr>
                <w:rFonts w:ascii="Calibri" w:eastAsia="Times New Roman" w:hAnsi="Calibri"/>
                <w:color w:val="000000"/>
                <w:sz w:val="16"/>
                <w:szCs w:val="16"/>
                <w:lang w:val="en-US-POSIX"/>
              </w:rPr>
            </w:pPr>
            <w:r w:rsidRPr="00ED777C">
              <w:rPr>
                <w:rFonts w:ascii="Calibri" w:eastAsia="Times New Roman" w:hAnsi="Calibri"/>
                <w:color w:val="000000"/>
                <w:sz w:val="16"/>
                <w:szCs w:val="16"/>
                <w:lang w:val="en-US-POSIX"/>
              </w:rPr>
              <w:t>10</w:t>
            </w:r>
          </w:p>
        </w:tc>
        <w:tc>
          <w:tcPr>
            <w:tcW w:w="1860" w:type="dxa"/>
            <w:tcBorders>
              <w:top w:val="nil"/>
              <w:left w:val="nil"/>
              <w:bottom w:val="nil"/>
              <w:right w:val="single" w:sz="4" w:space="0" w:color="000000"/>
            </w:tcBorders>
            <w:shd w:val="clear" w:color="auto" w:fill="auto"/>
            <w:vAlign w:val="center"/>
            <w:hideMark/>
          </w:tcPr>
          <w:p w14:paraId="7BB34285" w14:textId="25C42EC6"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7243181A" wp14:editId="130083CD">
                  <wp:extent cx="225794" cy="149860"/>
                  <wp:effectExtent l="0" t="0" r="3175" b="2540"/>
                  <wp:docPr id="15"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Ron Garan</w:t>
            </w:r>
          </w:p>
        </w:tc>
        <w:tc>
          <w:tcPr>
            <w:tcW w:w="1960" w:type="dxa"/>
            <w:tcBorders>
              <w:top w:val="nil"/>
              <w:left w:val="nil"/>
              <w:bottom w:val="nil"/>
              <w:right w:val="single" w:sz="4" w:space="0" w:color="000000"/>
            </w:tcBorders>
            <w:shd w:val="clear" w:color="auto" w:fill="auto"/>
            <w:vAlign w:val="center"/>
            <w:hideMark/>
          </w:tcPr>
          <w:p w14:paraId="270BDBD2" w14:textId="7CC8578B"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2CD374B8" wp14:editId="47318F2F">
                  <wp:extent cx="225794" cy="149860"/>
                  <wp:effectExtent l="0" t="0" r="3175" b="2540"/>
                  <wp:docPr id="27" name="Picture 27" descr="06_13_2013_us-fl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06_13_2013_us-flag.gif"/>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6425" cy="150279"/>
                          </a:xfrm>
                          <a:prstGeom prst="rect">
                            <a:avLst/>
                          </a:prstGeom>
                        </pic:spPr>
                      </pic:pic>
                    </a:graphicData>
                  </a:graphic>
                </wp:inline>
              </w:drawing>
            </w:r>
            <w:r w:rsidRPr="00ED777C">
              <w:rPr>
                <w:rFonts w:ascii="Calibri" w:eastAsia="Times New Roman" w:hAnsi="Calibri"/>
                <w:color w:val="000000"/>
                <w:sz w:val="16"/>
                <w:szCs w:val="16"/>
                <w:lang w:val="en-US-POSIX"/>
              </w:rPr>
              <w:t>Mike Hopkins</w:t>
            </w:r>
          </w:p>
        </w:tc>
        <w:tc>
          <w:tcPr>
            <w:tcW w:w="1940" w:type="dxa"/>
            <w:tcBorders>
              <w:top w:val="nil"/>
              <w:left w:val="nil"/>
              <w:bottom w:val="nil"/>
              <w:right w:val="single" w:sz="4" w:space="0" w:color="000000"/>
            </w:tcBorders>
            <w:shd w:val="clear" w:color="auto" w:fill="auto"/>
            <w:vAlign w:val="center"/>
            <w:hideMark/>
          </w:tcPr>
          <w:p w14:paraId="0CFCCDF3" w14:textId="0F9D6ABF"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2514CA86" wp14:editId="29AA45CE">
                  <wp:extent cx="252000" cy="180000"/>
                  <wp:effectExtent l="0" t="0" r="2540" b="0"/>
                  <wp:docPr id="58"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Kimiya Yui</w:t>
            </w:r>
          </w:p>
        </w:tc>
        <w:tc>
          <w:tcPr>
            <w:tcW w:w="1940" w:type="dxa"/>
            <w:tcBorders>
              <w:top w:val="nil"/>
              <w:left w:val="nil"/>
              <w:bottom w:val="nil"/>
              <w:right w:val="single" w:sz="4" w:space="0" w:color="000000"/>
            </w:tcBorders>
            <w:shd w:val="clear" w:color="auto" w:fill="auto"/>
            <w:vAlign w:val="center"/>
            <w:hideMark/>
          </w:tcPr>
          <w:p w14:paraId="5975A1C4" w14:textId="75803B4F" w:rsidR="00ED777C" w:rsidRPr="00ED777C" w:rsidRDefault="00ED777C" w:rsidP="00ED777C">
            <w:pPr>
              <w:ind w:firstLine="0"/>
              <w:jc w:val="left"/>
              <w:rPr>
                <w:rFonts w:ascii="Calibri" w:eastAsia="Times New Roman" w:hAnsi="Calibri"/>
                <w:color w:val="000000"/>
                <w:sz w:val="16"/>
                <w:szCs w:val="16"/>
                <w:lang w:val="en-US-POSIX"/>
              </w:rPr>
            </w:pPr>
            <w:r w:rsidRPr="00ED777C">
              <w:rPr>
                <w:noProof/>
                <w:lang w:val="en-US"/>
              </w:rPr>
              <w:drawing>
                <wp:inline distT="0" distB="0" distL="0" distR="0" wp14:anchorId="537042FA" wp14:editId="14C665A3">
                  <wp:extent cx="252000" cy="180000"/>
                  <wp:effectExtent l="0" t="0" r="2540" b="0"/>
                  <wp:docPr id="61" name="Picture 13" descr="1280px-Flag_of_Jap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1280px-Flag_of_Japan.svg.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000" cy="180000"/>
                          </a:xfrm>
                          <a:prstGeom prst="rect">
                            <a:avLst/>
                          </a:prstGeom>
                        </pic:spPr>
                      </pic:pic>
                    </a:graphicData>
                  </a:graphic>
                </wp:inline>
              </w:drawing>
            </w:r>
            <w:r w:rsidRPr="00ED777C">
              <w:rPr>
                <w:rFonts w:ascii="Calibri" w:eastAsia="Times New Roman" w:hAnsi="Calibri"/>
                <w:color w:val="000000"/>
                <w:sz w:val="16"/>
                <w:szCs w:val="16"/>
                <w:lang w:val="en-US-POSIX"/>
              </w:rPr>
              <w:t>Satoshi Furukawa</w:t>
            </w:r>
          </w:p>
        </w:tc>
      </w:tr>
      <w:tr w:rsidR="002713F2" w:rsidRPr="00ED777C" w14:paraId="54F4D9B1" w14:textId="77777777" w:rsidTr="001E3E4D">
        <w:trPr>
          <w:trHeight w:val="300"/>
          <w:jc w:val="center"/>
        </w:trPr>
        <w:tc>
          <w:tcPr>
            <w:tcW w:w="8620" w:type="dxa"/>
            <w:gridSpan w:val="5"/>
            <w:tcBorders>
              <w:top w:val="nil"/>
              <w:left w:val="single" w:sz="4" w:space="0" w:color="000000"/>
              <w:bottom w:val="single" w:sz="4" w:space="0" w:color="000000"/>
              <w:right w:val="single" w:sz="4" w:space="0" w:color="000000"/>
            </w:tcBorders>
            <w:shd w:val="clear" w:color="auto" w:fill="auto"/>
            <w:vAlign w:val="center"/>
          </w:tcPr>
          <w:p w14:paraId="18000CB9" w14:textId="05345B22" w:rsidR="002713F2" w:rsidRPr="002713F2" w:rsidRDefault="00AA21E0" w:rsidP="00ED777C">
            <w:pPr>
              <w:ind w:firstLine="0"/>
              <w:jc w:val="left"/>
              <w:rPr>
                <w:sz w:val="18"/>
                <w:szCs w:val="18"/>
                <w:lang w:val="en-US"/>
              </w:rPr>
            </w:pPr>
            <w:r>
              <w:rPr>
                <w:sz w:val="18"/>
                <w:szCs w:val="18"/>
                <w:lang w:val="en-US"/>
              </w:rPr>
              <w:t>Table 2</w:t>
            </w:r>
            <w:r w:rsidR="002713F2" w:rsidRPr="002713F2">
              <w:rPr>
                <w:sz w:val="18"/>
                <w:szCs w:val="18"/>
                <w:lang w:val="en-US"/>
              </w:rPr>
              <w:t xml:space="preserve">: Top 10 of the astronaut Twitter accounts according to 4 different scales: number of followers, number of </w:t>
            </w:r>
            <w:proofErr w:type="spellStart"/>
            <w:r w:rsidR="002713F2" w:rsidRPr="002713F2">
              <w:rPr>
                <w:sz w:val="18"/>
                <w:szCs w:val="18"/>
                <w:lang w:val="en-US"/>
              </w:rPr>
              <w:t>retweets</w:t>
            </w:r>
            <w:proofErr w:type="spellEnd"/>
            <w:r w:rsidR="002713F2" w:rsidRPr="002713F2">
              <w:rPr>
                <w:sz w:val="18"/>
                <w:szCs w:val="18"/>
                <w:lang w:val="en-US"/>
              </w:rPr>
              <w:t>, number of favorites and total</w:t>
            </w:r>
          </w:p>
        </w:tc>
      </w:tr>
    </w:tbl>
    <w:p w14:paraId="480D1E2D" w14:textId="77777777" w:rsidR="003B15CA" w:rsidRPr="003B15CA" w:rsidRDefault="003B15CA" w:rsidP="00A779C5">
      <w:pPr>
        <w:pStyle w:val="IACSub-subheading"/>
        <w:ind w:firstLine="0"/>
        <w:rPr>
          <w:u w:val="none"/>
        </w:rPr>
      </w:pPr>
    </w:p>
    <w:p w14:paraId="3A4B80BC" w14:textId="77777777" w:rsidR="003B15CA" w:rsidRDefault="003B15CA" w:rsidP="003B15CA">
      <w:pPr>
        <w:pStyle w:val="IACSub-subheading"/>
      </w:pPr>
    </w:p>
    <w:p w14:paraId="266B6436" w14:textId="77777777" w:rsidR="00951762" w:rsidRDefault="00951762" w:rsidP="003B15CA">
      <w:pPr>
        <w:pStyle w:val="IACSub-subheading"/>
        <w:numPr>
          <w:ilvl w:val="0"/>
          <w:numId w:val="7"/>
        </w:numPr>
        <w:sectPr w:rsidR="00951762" w:rsidSect="00962624">
          <w:footnotePr>
            <w:pos w:val="beneathText"/>
            <w:numFmt w:val="chicago"/>
          </w:footnotePr>
          <w:endnotePr>
            <w:numFmt w:val="decimal"/>
          </w:endnotePr>
          <w:type w:val="continuous"/>
          <w:pgSz w:w="12240" w:h="15840" w:code="1"/>
          <w:pgMar w:top="1417" w:right="1417" w:bottom="1417" w:left="1417" w:header="709" w:footer="709" w:gutter="0"/>
          <w:cols w:space="720"/>
          <w:docGrid w:linePitch="360"/>
        </w:sectPr>
      </w:pPr>
    </w:p>
    <w:p w14:paraId="505602A6" w14:textId="0F4D6013" w:rsidR="003B15CA" w:rsidRDefault="003B15CA" w:rsidP="003B15CA">
      <w:pPr>
        <w:pStyle w:val="IACSub-subheading"/>
        <w:numPr>
          <w:ilvl w:val="0"/>
          <w:numId w:val="7"/>
        </w:numPr>
      </w:pPr>
      <w:r>
        <w:lastRenderedPageBreak/>
        <w:t>Network Analysis</w:t>
      </w:r>
    </w:p>
    <w:p w14:paraId="126E20D9" w14:textId="77777777" w:rsidR="003B15CA" w:rsidRDefault="003B15CA" w:rsidP="00A779C5">
      <w:pPr>
        <w:pStyle w:val="IACSub-subheading"/>
        <w:ind w:firstLine="0"/>
      </w:pPr>
    </w:p>
    <w:p w14:paraId="7AB8715F" w14:textId="7D467773" w:rsidR="007E0D53" w:rsidRDefault="00B92701" w:rsidP="007E0D53">
      <w:pPr>
        <w:pStyle w:val="IACSub-subheading"/>
        <w:rPr>
          <w:u w:val="none"/>
        </w:rPr>
      </w:pPr>
      <w:r>
        <w:rPr>
          <w:u w:val="none"/>
        </w:rPr>
        <w:t xml:space="preserve">At first glance, the following </w:t>
      </w:r>
      <w:r w:rsidR="00654221">
        <w:rPr>
          <w:u w:val="none"/>
        </w:rPr>
        <w:t>and reply/</w:t>
      </w:r>
      <w:proofErr w:type="spellStart"/>
      <w:r w:rsidR="00654221">
        <w:rPr>
          <w:u w:val="none"/>
        </w:rPr>
        <w:t>retweet</w:t>
      </w:r>
      <w:proofErr w:type="spellEnd"/>
      <w:r w:rsidR="00654221">
        <w:rPr>
          <w:u w:val="none"/>
        </w:rPr>
        <w:t xml:space="preserve"> </w:t>
      </w:r>
      <w:r>
        <w:rPr>
          <w:u w:val="none"/>
        </w:rPr>
        <w:t xml:space="preserve">interaction graphs show different results: while the following interactions are linking a lot of people in the network, we observe that the </w:t>
      </w:r>
      <w:proofErr w:type="spellStart"/>
      <w:r>
        <w:rPr>
          <w:u w:val="none"/>
        </w:rPr>
        <w:t>retweet</w:t>
      </w:r>
      <w:proofErr w:type="spellEnd"/>
      <w:r>
        <w:rPr>
          <w:u w:val="none"/>
        </w:rPr>
        <w:t xml:space="preserve">/reply interactions link </w:t>
      </w:r>
      <w:r w:rsidR="00654221">
        <w:rPr>
          <w:u w:val="none"/>
        </w:rPr>
        <w:t>many less</w:t>
      </w:r>
      <w:r>
        <w:rPr>
          <w:u w:val="none"/>
        </w:rPr>
        <w:t xml:space="preserve"> accounts together. </w:t>
      </w:r>
      <w:r w:rsidR="00232532">
        <w:rPr>
          <w:u w:val="none"/>
        </w:rPr>
        <w:t xml:space="preserve">We observe that the following interaction graph is difficult to interpret using the static version and is particularly useful to use in the interactive version in order to visualize which interactions are missing, or the tendency of the direction of the interactions. For example, Figure 10.a shows that </w:t>
      </w:r>
      <w:r w:rsidR="00654221">
        <w:rPr>
          <w:u w:val="none"/>
        </w:rPr>
        <w:t xml:space="preserve">the </w:t>
      </w:r>
      <w:r w:rsidR="00232532">
        <w:rPr>
          <w:u w:val="none"/>
        </w:rPr>
        <w:t xml:space="preserve">ESA official account follows a majority of the accounts of the network. We can also observe the accounts following ESA that are not followed by ESA: for example, ISS Research account is one of them. </w:t>
      </w:r>
      <w:r w:rsidR="008304AF">
        <w:rPr>
          <w:u w:val="none"/>
        </w:rPr>
        <w:t>However, some trends can be observed on the reply/</w:t>
      </w:r>
      <w:proofErr w:type="spellStart"/>
      <w:r w:rsidR="008304AF">
        <w:rPr>
          <w:u w:val="none"/>
        </w:rPr>
        <w:t>retweet</w:t>
      </w:r>
      <w:proofErr w:type="spellEnd"/>
      <w:r w:rsidR="008304AF">
        <w:rPr>
          <w:u w:val="none"/>
        </w:rPr>
        <w:t xml:space="preserve"> interaction chord diagram. First of all, some accounts have a lot of interactions linking them: NASA, NASA Astronauts, astronaut Reid Wiseman (</w:t>
      </w:r>
      <w:proofErr w:type="spellStart"/>
      <w:r w:rsidR="008304AF">
        <w:rPr>
          <w:u w:val="none"/>
        </w:rPr>
        <w:t>Astro_Reid</w:t>
      </w:r>
      <w:proofErr w:type="spellEnd"/>
      <w:r w:rsidR="008304AF">
        <w:rPr>
          <w:u w:val="none"/>
        </w:rPr>
        <w:t xml:space="preserve">), astronaut Alexander </w:t>
      </w:r>
      <w:proofErr w:type="spellStart"/>
      <w:r w:rsidR="008304AF">
        <w:rPr>
          <w:u w:val="none"/>
        </w:rPr>
        <w:t>Gerst</w:t>
      </w:r>
      <w:proofErr w:type="spellEnd"/>
      <w:r w:rsidR="008304AF">
        <w:rPr>
          <w:u w:val="none"/>
        </w:rPr>
        <w:t xml:space="preserve"> (</w:t>
      </w:r>
      <w:proofErr w:type="spellStart"/>
      <w:r w:rsidR="008304AF">
        <w:rPr>
          <w:u w:val="none"/>
        </w:rPr>
        <w:t>Astro_Alex</w:t>
      </w:r>
      <w:proofErr w:type="spellEnd"/>
      <w:r w:rsidR="008304AF">
        <w:rPr>
          <w:u w:val="none"/>
        </w:rPr>
        <w:t xml:space="preserve">), astronaut Akihiko </w:t>
      </w:r>
      <w:proofErr w:type="spellStart"/>
      <w:r w:rsidR="008304AF">
        <w:rPr>
          <w:u w:val="none"/>
        </w:rPr>
        <w:t>Hoshide</w:t>
      </w:r>
      <w:proofErr w:type="spellEnd"/>
      <w:r w:rsidR="008304AF">
        <w:rPr>
          <w:u w:val="none"/>
        </w:rPr>
        <w:t xml:space="preserve"> (</w:t>
      </w:r>
      <w:proofErr w:type="spellStart"/>
      <w:r w:rsidR="008304AF">
        <w:rPr>
          <w:u w:val="none"/>
        </w:rPr>
        <w:t>Aki_Hoshide</w:t>
      </w:r>
      <w:proofErr w:type="spellEnd"/>
      <w:r w:rsidR="008304AF">
        <w:rPr>
          <w:u w:val="none"/>
        </w:rPr>
        <w:t xml:space="preserve">). We can also observe a group of interactions linking the JAXA accounts with the NASA official account and the </w:t>
      </w:r>
      <w:proofErr w:type="spellStart"/>
      <w:r w:rsidR="008304AF">
        <w:rPr>
          <w:u w:val="none"/>
        </w:rPr>
        <w:t>NASA_Astronaut</w:t>
      </w:r>
      <w:proofErr w:type="spellEnd"/>
      <w:r w:rsidR="008304AF">
        <w:rPr>
          <w:u w:val="none"/>
        </w:rPr>
        <w:t xml:space="preserve"> account. </w:t>
      </w:r>
      <w:r w:rsidR="00B82156">
        <w:rPr>
          <w:u w:val="none"/>
        </w:rPr>
        <w:t xml:space="preserve">The NASA official account is </w:t>
      </w:r>
      <w:proofErr w:type="spellStart"/>
      <w:r w:rsidR="00B82156">
        <w:rPr>
          <w:u w:val="none"/>
        </w:rPr>
        <w:t>retweeted</w:t>
      </w:r>
      <w:proofErr w:type="spellEnd"/>
      <w:r w:rsidR="00B82156">
        <w:rPr>
          <w:u w:val="none"/>
        </w:rPr>
        <w:t xml:space="preserve"> </w:t>
      </w:r>
      <w:r w:rsidR="00654221">
        <w:rPr>
          <w:u w:val="none"/>
        </w:rPr>
        <w:t xml:space="preserve">more often than it </w:t>
      </w:r>
      <w:proofErr w:type="spellStart"/>
      <w:r w:rsidR="00654221">
        <w:rPr>
          <w:u w:val="none"/>
        </w:rPr>
        <w:t>retweets</w:t>
      </w:r>
      <w:proofErr w:type="spellEnd"/>
      <w:r w:rsidR="00654221">
        <w:rPr>
          <w:u w:val="none"/>
        </w:rPr>
        <w:t xml:space="preserve"> and receives more replies</w:t>
      </w:r>
      <w:r w:rsidR="00B82156">
        <w:rPr>
          <w:u w:val="none"/>
        </w:rPr>
        <w:t xml:space="preserve"> than it </w:t>
      </w:r>
      <w:r w:rsidR="00654221">
        <w:rPr>
          <w:u w:val="none"/>
        </w:rPr>
        <w:t>makes</w:t>
      </w:r>
      <w:r w:rsidR="00B82156">
        <w:rPr>
          <w:u w:val="none"/>
        </w:rPr>
        <w:t xml:space="preserve">, except for astronauts Reid Wiseman and Alexander </w:t>
      </w:r>
      <w:proofErr w:type="spellStart"/>
      <w:r w:rsidR="00B82156">
        <w:rPr>
          <w:u w:val="none"/>
        </w:rPr>
        <w:t>Gerst</w:t>
      </w:r>
      <w:proofErr w:type="spellEnd"/>
      <w:r w:rsidR="00B82156">
        <w:rPr>
          <w:u w:val="none"/>
        </w:rPr>
        <w:t xml:space="preserve">, ISS Research, and ESA official account. These accounts are typically content generators because they are closely linked to </w:t>
      </w:r>
      <w:r w:rsidR="00AE166F">
        <w:rPr>
          <w:u w:val="none"/>
        </w:rPr>
        <w:t xml:space="preserve">the current crew on </w:t>
      </w:r>
      <w:r w:rsidR="00654221">
        <w:rPr>
          <w:u w:val="none"/>
        </w:rPr>
        <w:t xml:space="preserve">the </w:t>
      </w:r>
      <w:r w:rsidR="00AE166F">
        <w:rPr>
          <w:u w:val="none"/>
        </w:rPr>
        <w:t xml:space="preserve">ISS. </w:t>
      </w:r>
      <w:r w:rsidR="00654221">
        <w:rPr>
          <w:u w:val="none"/>
        </w:rPr>
        <w:t xml:space="preserve">The </w:t>
      </w:r>
      <w:r w:rsidR="00AE166F">
        <w:rPr>
          <w:u w:val="none"/>
        </w:rPr>
        <w:t xml:space="preserve">NASA Astronauts account </w:t>
      </w:r>
      <w:r w:rsidR="00654221">
        <w:rPr>
          <w:u w:val="none"/>
        </w:rPr>
        <w:t>has nearly equal incoming</w:t>
      </w:r>
      <w:r w:rsidR="000C2C63">
        <w:rPr>
          <w:u w:val="none"/>
        </w:rPr>
        <w:t xml:space="preserve"> and outgoing </w:t>
      </w:r>
      <w:proofErr w:type="spellStart"/>
      <w:r w:rsidR="000C2C63">
        <w:rPr>
          <w:u w:val="none"/>
        </w:rPr>
        <w:t>retweets</w:t>
      </w:r>
      <w:proofErr w:type="spellEnd"/>
      <w:r w:rsidR="000C2C63">
        <w:rPr>
          <w:u w:val="none"/>
        </w:rPr>
        <w:t xml:space="preserve"> and replies. </w:t>
      </w:r>
      <w:r w:rsidR="00AE166F">
        <w:rPr>
          <w:u w:val="none"/>
        </w:rPr>
        <w:t xml:space="preserve">Astronauts Reid Wiseman and Alexander </w:t>
      </w:r>
      <w:proofErr w:type="spellStart"/>
      <w:r w:rsidR="00AE166F">
        <w:rPr>
          <w:u w:val="none"/>
        </w:rPr>
        <w:t>Gerst</w:t>
      </w:r>
      <w:proofErr w:type="spellEnd"/>
      <w:r w:rsidR="00AE166F">
        <w:rPr>
          <w:u w:val="none"/>
        </w:rPr>
        <w:t xml:space="preserve"> are massively </w:t>
      </w:r>
      <w:r w:rsidR="00AE166F">
        <w:rPr>
          <w:u w:val="none"/>
        </w:rPr>
        <w:lastRenderedPageBreak/>
        <w:t>retweeted and replied</w:t>
      </w:r>
      <w:r w:rsidR="000C2C63">
        <w:rPr>
          <w:u w:val="none"/>
        </w:rPr>
        <w:t xml:space="preserve"> to</w:t>
      </w:r>
      <w:r w:rsidR="00AE166F">
        <w:rPr>
          <w:u w:val="none"/>
        </w:rPr>
        <w:t xml:space="preserve">, while the only person who they </w:t>
      </w:r>
      <w:proofErr w:type="spellStart"/>
      <w:r w:rsidR="00AE166F">
        <w:rPr>
          <w:u w:val="none"/>
        </w:rPr>
        <w:t>retweet</w:t>
      </w:r>
      <w:proofErr w:type="spellEnd"/>
      <w:r w:rsidR="00AE166F">
        <w:rPr>
          <w:u w:val="none"/>
        </w:rPr>
        <w:t xml:space="preserve"> or reply </w:t>
      </w:r>
      <w:r w:rsidR="000C2C63">
        <w:rPr>
          <w:u w:val="none"/>
        </w:rPr>
        <w:t xml:space="preserve">to </w:t>
      </w:r>
      <w:r w:rsidR="00AE166F">
        <w:rPr>
          <w:u w:val="none"/>
        </w:rPr>
        <w:t xml:space="preserve">is </w:t>
      </w:r>
      <w:r w:rsidR="003110B4">
        <w:rPr>
          <w:u w:val="none"/>
        </w:rPr>
        <w:t xml:space="preserve">each </w:t>
      </w:r>
      <w:r w:rsidR="000C2C63">
        <w:rPr>
          <w:u w:val="none"/>
        </w:rPr>
        <w:t>other</w:t>
      </w:r>
      <w:r w:rsidR="00AE166F">
        <w:rPr>
          <w:u w:val="none"/>
        </w:rPr>
        <w:t xml:space="preserve"> (Alexander </w:t>
      </w:r>
      <w:proofErr w:type="spellStart"/>
      <w:r w:rsidR="00AE166F">
        <w:rPr>
          <w:u w:val="none"/>
        </w:rPr>
        <w:t>Gerst</w:t>
      </w:r>
      <w:proofErr w:type="spellEnd"/>
      <w:r w:rsidR="00AE166F">
        <w:rPr>
          <w:u w:val="none"/>
        </w:rPr>
        <w:t xml:space="preserve"> retweeting and replying to Reid Wiseman and vice versa). Finally, astronaut Akihiko </w:t>
      </w:r>
      <w:proofErr w:type="spellStart"/>
      <w:r w:rsidR="00AE166F">
        <w:rPr>
          <w:u w:val="none"/>
        </w:rPr>
        <w:t>Hoshide</w:t>
      </w:r>
      <w:proofErr w:type="spellEnd"/>
      <w:r w:rsidR="00AE166F">
        <w:rPr>
          <w:u w:val="none"/>
        </w:rPr>
        <w:t xml:space="preserve"> retweets and replies more than </w:t>
      </w:r>
      <w:r w:rsidR="000C2C63">
        <w:rPr>
          <w:u w:val="none"/>
        </w:rPr>
        <w:t xml:space="preserve">he </w:t>
      </w:r>
      <w:r w:rsidR="00AE166F">
        <w:rPr>
          <w:u w:val="none"/>
        </w:rPr>
        <w:t>is retweeted or</w:t>
      </w:r>
      <w:r w:rsidR="000C2C63">
        <w:rPr>
          <w:u w:val="none"/>
        </w:rPr>
        <w:t xml:space="preserve"> replied to.</w:t>
      </w:r>
    </w:p>
    <w:p w14:paraId="50094928" w14:textId="77CAD48E" w:rsidR="00AD457C" w:rsidRPr="00547197" w:rsidRDefault="00951762" w:rsidP="00547197">
      <w:pPr>
        <w:pStyle w:val="IACSub-subheading"/>
        <w:rPr>
          <w:u w:val="none"/>
        </w:rPr>
      </w:pPr>
      <w:r w:rsidRPr="00951762">
        <w:rPr>
          <w:u w:val="none"/>
        </w:rPr>
        <w:t>The agency interactions show interesting trends</w:t>
      </w:r>
      <w:r>
        <w:rPr>
          <w:u w:val="none"/>
        </w:rPr>
        <w:t xml:space="preserve">. First of all, </w:t>
      </w:r>
      <w:r w:rsidR="00343FEF">
        <w:rPr>
          <w:u w:val="none"/>
        </w:rPr>
        <w:t>the two m</w:t>
      </w:r>
      <w:r w:rsidR="0028704C">
        <w:rPr>
          <w:u w:val="none"/>
        </w:rPr>
        <w:t xml:space="preserve">etrics show different results. While NASA and ESA </w:t>
      </w:r>
      <w:r w:rsidR="00A16F9E">
        <w:rPr>
          <w:u w:val="none"/>
        </w:rPr>
        <w:t xml:space="preserve">accounts </w:t>
      </w:r>
      <w:r w:rsidR="00F2498D">
        <w:rPr>
          <w:u w:val="none"/>
        </w:rPr>
        <w:t xml:space="preserve">are involved in more than 80% of the following interactions, </w:t>
      </w:r>
      <w:r w:rsidR="00A16F9E">
        <w:rPr>
          <w:u w:val="none"/>
        </w:rPr>
        <w:t>they are only involved approximately 60% of the reply/</w:t>
      </w:r>
      <w:proofErr w:type="spellStart"/>
      <w:r w:rsidR="00A16F9E">
        <w:rPr>
          <w:u w:val="none"/>
        </w:rPr>
        <w:t>retweet</w:t>
      </w:r>
      <w:proofErr w:type="spellEnd"/>
      <w:r w:rsidR="00A16F9E">
        <w:rPr>
          <w:u w:val="none"/>
        </w:rPr>
        <w:t xml:space="preserve"> interactions. JAXA, CSA and ESA accounts are equally involved in the reply/</w:t>
      </w:r>
      <w:proofErr w:type="spellStart"/>
      <w:r w:rsidR="00A16F9E">
        <w:rPr>
          <w:u w:val="none"/>
        </w:rPr>
        <w:t>retweet</w:t>
      </w:r>
      <w:proofErr w:type="spellEnd"/>
      <w:r w:rsidR="00A16F9E">
        <w:rPr>
          <w:u w:val="none"/>
        </w:rPr>
        <w:t xml:space="preserve"> interactions (approximately 14%), while NASA holds 50% of the interactions. </w:t>
      </w:r>
      <w:r w:rsidR="00AD773B">
        <w:rPr>
          <w:u w:val="none"/>
        </w:rPr>
        <w:t>NASA accoun</w:t>
      </w:r>
      <w:r w:rsidR="000C2C63">
        <w:rPr>
          <w:u w:val="none"/>
        </w:rPr>
        <w:t>ts are in general responsible for</w:t>
      </w:r>
      <w:r w:rsidR="00AD773B">
        <w:rPr>
          <w:u w:val="none"/>
        </w:rPr>
        <w:t xml:space="preserve"> </w:t>
      </w:r>
      <w:r w:rsidR="00343D12">
        <w:rPr>
          <w:u w:val="none"/>
        </w:rPr>
        <w:t>approximately</w:t>
      </w:r>
      <w:r w:rsidR="00AD773B">
        <w:rPr>
          <w:u w:val="none"/>
        </w:rPr>
        <w:t xml:space="preserve"> 50% of the following interaction flux in the other agencies, while 72% of the interactions involving NASA accounts are linking two NASA accounts.</w:t>
      </w:r>
      <w:r w:rsidR="00343D12">
        <w:rPr>
          <w:u w:val="none"/>
        </w:rPr>
        <w:t xml:space="preserve"> The other agencies’ following interactions are li</w:t>
      </w:r>
      <w:r w:rsidR="000C2C63">
        <w:rPr>
          <w:u w:val="none"/>
        </w:rPr>
        <w:t>nking two of their own accounts</w:t>
      </w:r>
      <w:r w:rsidR="00343D12">
        <w:rPr>
          <w:u w:val="none"/>
        </w:rPr>
        <w:t xml:space="preserve"> 20% of the time, on average. </w:t>
      </w:r>
      <w:r w:rsidR="00A16F9E">
        <w:rPr>
          <w:u w:val="none"/>
        </w:rPr>
        <w:t>In ad</w:t>
      </w:r>
      <w:r w:rsidR="000C2C63">
        <w:rPr>
          <w:u w:val="none"/>
        </w:rPr>
        <w:t>dition, ESA accounts follow</w:t>
      </w:r>
      <w:r w:rsidR="00A16F9E">
        <w:rPr>
          <w:u w:val="none"/>
        </w:rPr>
        <w:t xml:space="preserve"> other agencies accounts </w:t>
      </w:r>
      <w:r w:rsidR="000C2C63">
        <w:rPr>
          <w:u w:val="none"/>
        </w:rPr>
        <w:t xml:space="preserve">more </w:t>
      </w:r>
      <w:r w:rsidR="00A16F9E">
        <w:rPr>
          <w:u w:val="none"/>
        </w:rPr>
        <w:t>than other agencies’ accounts follow ESA accounts, while Roscosmos and JAXA show the opposite trend. However, these relationships are different for the reply/</w:t>
      </w:r>
      <w:proofErr w:type="spellStart"/>
      <w:r w:rsidR="00A16F9E">
        <w:rPr>
          <w:u w:val="none"/>
        </w:rPr>
        <w:t>retweet</w:t>
      </w:r>
      <w:proofErr w:type="spellEnd"/>
      <w:r w:rsidR="00A16F9E">
        <w:rPr>
          <w:u w:val="none"/>
        </w:rPr>
        <w:t xml:space="preserve"> metric: Roscosmos, CSA and JAXA accounts send more replies</w:t>
      </w:r>
      <w:r w:rsidR="000C2C63">
        <w:rPr>
          <w:u w:val="none"/>
        </w:rPr>
        <w:t xml:space="preserve"> and retweets than they receive, while NASA and ESA receive</w:t>
      </w:r>
      <w:r w:rsidR="00A16F9E">
        <w:rPr>
          <w:u w:val="none"/>
        </w:rPr>
        <w:t xml:space="preserve"> more than they send towards other agencies’ accounts. </w:t>
      </w:r>
      <w:r w:rsidR="00343D12">
        <w:rPr>
          <w:u w:val="none"/>
        </w:rPr>
        <w:t xml:space="preserve">78% of </w:t>
      </w:r>
      <w:r w:rsidR="000C2C63">
        <w:rPr>
          <w:u w:val="none"/>
        </w:rPr>
        <w:t>the time NASA speaks to itself (</w:t>
      </w:r>
      <w:r w:rsidR="00343D12">
        <w:rPr>
          <w:u w:val="none"/>
        </w:rPr>
        <w:t>one NASA account speaking to another NASA account), while it is 66% of the time for ESA, 34% for CSA, 21% for Roscosmos and 13% for JAXA.</w:t>
      </w:r>
      <w:r w:rsidR="00A6697A">
        <w:rPr>
          <w:u w:val="none"/>
        </w:rPr>
        <w:t xml:space="preserve"> 62% of the </w:t>
      </w:r>
      <w:proofErr w:type="spellStart"/>
      <w:r w:rsidR="00A6697A">
        <w:rPr>
          <w:u w:val="none"/>
        </w:rPr>
        <w:t>retweet</w:t>
      </w:r>
      <w:proofErr w:type="spellEnd"/>
      <w:r w:rsidR="00A6697A">
        <w:rPr>
          <w:u w:val="none"/>
        </w:rPr>
        <w:t xml:space="preserve">/reply interactions involving JAXA are directed to NASA. </w:t>
      </w:r>
      <w:r w:rsidR="007E0D53">
        <w:rPr>
          <w:u w:val="none"/>
        </w:rPr>
        <w:t xml:space="preserve">The interactive graph is very </w:t>
      </w:r>
      <w:r w:rsidR="007E0D53">
        <w:rPr>
          <w:u w:val="none"/>
        </w:rPr>
        <w:lastRenderedPageBreak/>
        <w:t>useful for the understanding of these interactions, and this paper could only present the static version.</w:t>
      </w:r>
    </w:p>
    <w:p w14:paraId="66441668" w14:textId="77777777" w:rsidR="003B15CA" w:rsidRDefault="003B15CA" w:rsidP="003B15CA">
      <w:pPr>
        <w:pStyle w:val="IACSub-subheading"/>
      </w:pPr>
    </w:p>
    <w:p w14:paraId="3FB074FE" w14:textId="77777777" w:rsidR="003110B4" w:rsidRDefault="003B15CA" w:rsidP="003110B4">
      <w:pPr>
        <w:pStyle w:val="IACSub-subheading"/>
        <w:numPr>
          <w:ilvl w:val="0"/>
          <w:numId w:val="7"/>
        </w:numPr>
      </w:pPr>
      <w:r>
        <w:t>Nationality of the followers</w:t>
      </w:r>
    </w:p>
    <w:p w14:paraId="29B9566A" w14:textId="59A91F3B" w:rsidR="00547197" w:rsidRDefault="00483FF8" w:rsidP="00547197">
      <w:pPr>
        <w:pStyle w:val="IACSub-subheading"/>
        <w:rPr>
          <w:u w:val="none"/>
        </w:rPr>
      </w:pPr>
      <w:r>
        <w:rPr>
          <w:u w:val="none"/>
        </w:rPr>
        <w:t>Astronauts and space agencies tend to be followed in majority by Twitter users from their own country</w:t>
      </w:r>
      <w:r w:rsidR="00697336">
        <w:rPr>
          <w:u w:val="none"/>
        </w:rPr>
        <w:t xml:space="preserve"> </w:t>
      </w:r>
      <w:r>
        <w:rPr>
          <w:u w:val="none"/>
        </w:rPr>
        <w:t xml:space="preserve"> (for ESA official account or ESA astronaut Alexander </w:t>
      </w:r>
      <w:proofErr w:type="spellStart"/>
      <w:r>
        <w:rPr>
          <w:u w:val="none"/>
        </w:rPr>
        <w:t>Gerst</w:t>
      </w:r>
      <w:proofErr w:type="spellEnd"/>
      <w:r>
        <w:rPr>
          <w:u w:val="none"/>
        </w:rPr>
        <w:t xml:space="preserve">, the total ESA member nations is taken into account). Only CSA account is more followed by American Twitter users than Canadian ones. </w:t>
      </w:r>
      <w:r w:rsidR="00672EA5">
        <w:rPr>
          <w:u w:val="none"/>
        </w:rPr>
        <w:t xml:space="preserve">However, the percentages indicate that the followers are well distributed within different countries with a significant amount of followers from different countries. </w:t>
      </w:r>
      <w:r>
        <w:rPr>
          <w:u w:val="none"/>
        </w:rPr>
        <w:t>In general, American people are the Twitter users following the most other accoun</w:t>
      </w:r>
      <w:r w:rsidR="00697336">
        <w:rPr>
          <w:u w:val="none"/>
        </w:rPr>
        <w:t>ts related to human spaceflight</w:t>
      </w:r>
      <w:r>
        <w:rPr>
          <w:u w:val="none"/>
        </w:rPr>
        <w:t>, followed by people</w:t>
      </w:r>
      <w:r w:rsidR="008D12C0">
        <w:rPr>
          <w:u w:val="none"/>
        </w:rPr>
        <w:t xml:space="preserve"> from the United Kingdom, which is in accordance to the Twitter demographic</w:t>
      </w:r>
      <w:r w:rsidR="00697336">
        <w:rPr>
          <w:u w:val="none"/>
        </w:rPr>
        <w:t>s. In addition</w:t>
      </w:r>
      <w:r w:rsidR="008D12C0">
        <w:rPr>
          <w:u w:val="none"/>
        </w:rPr>
        <w:t xml:space="preserve">, the Netherlands and Greece </w:t>
      </w:r>
      <w:r w:rsidR="00697336">
        <w:rPr>
          <w:u w:val="none"/>
        </w:rPr>
        <w:t>are</w:t>
      </w:r>
      <w:r w:rsidR="008D12C0">
        <w:rPr>
          <w:u w:val="none"/>
        </w:rPr>
        <w:t xml:space="preserve"> particularly active at following Twitter accounts related to human spaceflight. Surprisingly, Iraqi Twitter users represent one of the largest follower community for Roscosmos account and Turkish Twitter users </w:t>
      </w:r>
      <w:r w:rsidR="00697336">
        <w:rPr>
          <w:u w:val="none"/>
        </w:rPr>
        <w:t>following</w:t>
      </w:r>
      <w:r w:rsidR="008D12C0">
        <w:rPr>
          <w:u w:val="none"/>
        </w:rPr>
        <w:t xml:space="preserve"> both NASA astronaut Reid Wiseman and JAXA astronaut Koichi Wakata. Followers from ESA member nations follow massively NASA and ESA accounts, which is less true for the Roscosmos, JAXA and CSA accounts. This analysis show that the public following Twitter account is very diverse and do not only represent citizens from the space agency or astronaut’s country. Finally, deeper analyses need to be done, using the nationality of the followers from all the astronauts’ accounts</w:t>
      </w:r>
      <w:r w:rsidR="000575ED">
        <w:rPr>
          <w:u w:val="none"/>
        </w:rPr>
        <w:t xml:space="preserve">. Particular attention is paid on ESA astronaut and the distribution of their followers over the European countries. </w:t>
      </w:r>
      <w:r w:rsidR="00697336">
        <w:rPr>
          <w:u w:val="none"/>
        </w:rPr>
        <w:t>More</w:t>
      </w:r>
      <w:r w:rsidR="000575ED">
        <w:rPr>
          <w:u w:val="none"/>
        </w:rPr>
        <w:t xml:space="preserve"> results of this st</w:t>
      </w:r>
      <w:r w:rsidR="00697336">
        <w:rPr>
          <w:u w:val="none"/>
        </w:rPr>
        <w:t>udy is available on the website in an interactive fashion.</w:t>
      </w:r>
    </w:p>
    <w:p w14:paraId="771C3508" w14:textId="77777777" w:rsidR="00547197" w:rsidRDefault="00547197" w:rsidP="00547197">
      <w:pPr>
        <w:pStyle w:val="IACSub-subheading"/>
        <w:rPr>
          <w:u w:val="none"/>
        </w:rPr>
      </w:pPr>
    </w:p>
    <w:p w14:paraId="102B5E9B" w14:textId="07042984" w:rsidR="00547197" w:rsidRPr="00547197" w:rsidRDefault="00547197" w:rsidP="00547197">
      <w:pPr>
        <w:pStyle w:val="IACSub-subheading"/>
        <w:jc w:val="center"/>
      </w:pPr>
      <w:r w:rsidRPr="00547197">
        <w:t>V. CONCLUSIONS</w:t>
      </w:r>
    </w:p>
    <w:p w14:paraId="6AD92CF5" w14:textId="77777777" w:rsidR="00547197" w:rsidRDefault="00547197" w:rsidP="00547197">
      <w:pPr>
        <w:pStyle w:val="IACSub-subheading"/>
        <w:rPr>
          <w:u w:val="none"/>
        </w:rPr>
      </w:pPr>
    </w:p>
    <w:p w14:paraId="4A26ADFC" w14:textId="4634EAB0" w:rsidR="00AD457C" w:rsidRPr="00547197" w:rsidRDefault="00AD457C" w:rsidP="00547197">
      <w:pPr>
        <w:pStyle w:val="IACSub-subheading"/>
        <w:rPr>
          <w:u w:val="none"/>
        </w:rPr>
      </w:pPr>
      <w:r w:rsidRPr="00547197">
        <w:rPr>
          <w:u w:val="none"/>
        </w:rPr>
        <w:t>This study aims</w:t>
      </w:r>
      <w:r>
        <w:rPr>
          <w:u w:val="none"/>
        </w:rPr>
        <w:t xml:space="preserve"> at giving a good understanding of the human spaceflight environment in Twitter, quantifying the trends in the network and presenting the good practices of the existing accounts. Only the 5 space agencies studied (NASA, ESA, CSA, JAXA, Roscosmos) seem to be active on Twitter, with NASA being highly represented with more than 60% of the accounts. The candidate astronauts of the different agencies seem to be aware of the importance of communicating and inspiring people on Twitter. Using Twitter actively to share personal experiences, information or to interact with the public is now a widely spread practices in the human spaceflight world. While only a few accounts have more than 1 million followers, some accounts show good practices in term of following their followers back and be involved with their audience, such as ESA astronaut </w:t>
      </w:r>
      <w:r>
        <w:rPr>
          <w:u w:val="none"/>
        </w:rPr>
        <w:lastRenderedPageBreak/>
        <w:t xml:space="preserve">Samantha </w:t>
      </w:r>
      <w:proofErr w:type="spellStart"/>
      <w:r>
        <w:rPr>
          <w:u w:val="none"/>
        </w:rPr>
        <w:t>Cristoforetti</w:t>
      </w:r>
      <w:proofErr w:type="spellEnd"/>
      <w:r>
        <w:rPr>
          <w:u w:val="none"/>
        </w:rPr>
        <w:t xml:space="preserve">, who will fly in November 2014, or NASA astronaut Leland Melvin. Being close to one’s audience helps broadcasting the astronaut prestige and promoting the space exploration endeavour. It is also a powerful way to inspire the young generation to undertake STEM studies. The content study has verified the hypothesis stating that sharing videos or pictures fosters the spread of the tweets and increases both the audience size and people’s interest. It has also shown the “flight effect” to be particularly visible during the summer of 2014 with astronauts Reid Wiseman and Alexander </w:t>
      </w:r>
      <w:proofErr w:type="spellStart"/>
      <w:r>
        <w:rPr>
          <w:u w:val="none"/>
        </w:rPr>
        <w:t>Gerst</w:t>
      </w:r>
      <w:proofErr w:type="spellEnd"/>
      <w:r>
        <w:rPr>
          <w:u w:val="none"/>
        </w:rPr>
        <w:t xml:space="preserve"> on board of the ISS, who intensively shared media from the station about Earth views (typhoons, northern </w:t>
      </w:r>
      <w:proofErr w:type="gramStart"/>
      <w:r>
        <w:rPr>
          <w:u w:val="none"/>
        </w:rPr>
        <w:t>lights,…)</w:t>
      </w:r>
      <w:proofErr w:type="gramEnd"/>
      <w:r>
        <w:rPr>
          <w:u w:val="none"/>
        </w:rPr>
        <w:t xml:space="preserve">, World events (World Cup, game US-Germany), or daily life in the ISS. The best practice analysis highlights 4 astronaut accounts reaching and interacting a broad audience: Koichi </w:t>
      </w:r>
      <w:proofErr w:type="spellStart"/>
      <w:r>
        <w:rPr>
          <w:u w:val="none"/>
        </w:rPr>
        <w:t>Wakata</w:t>
      </w:r>
      <w:proofErr w:type="spellEnd"/>
      <w:r>
        <w:rPr>
          <w:u w:val="none"/>
        </w:rPr>
        <w:t xml:space="preserve">, Reid Wiseman, Chris Hadfield and </w:t>
      </w:r>
      <w:proofErr w:type="spellStart"/>
      <w:r>
        <w:rPr>
          <w:u w:val="none"/>
        </w:rPr>
        <w:t>Soichi</w:t>
      </w:r>
      <w:proofErr w:type="spellEnd"/>
      <w:r>
        <w:rPr>
          <w:u w:val="none"/>
        </w:rPr>
        <w:t xml:space="preserve"> Noguchi. The network analysis showed how these accounts were linked to each other. The network can be qualified as a mix between a unified network and an In-Hub </w:t>
      </w:r>
      <w:r w:rsidRPr="003A30F1">
        <w:rPr>
          <w:bCs/>
          <w:color w:val="1C1C1C"/>
          <w:u w:val="none"/>
          <w:lang w:val="en-US"/>
        </w:rPr>
        <w:t>&amp;</w:t>
      </w:r>
      <w:r>
        <w:rPr>
          <w:bCs/>
          <w:color w:val="1C1C1C"/>
          <w:u w:val="none"/>
          <w:lang w:val="en-US"/>
        </w:rPr>
        <w:t xml:space="preserve"> Spoke network</w:t>
      </w:r>
      <w:r>
        <w:rPr>
          <w:u w:val="none"/>
        </w:rPr>
        <w:t xml:space="preserve">, according to last Pew Research </w:t>
      </w:r>
      <w:proofErr w:type="spellStart"/>
      <w:r>
        <w:rPr>
          <w:u w:val="none"/>
        </w:rPr>
        <w:t>Center</w:t>
      </w:r>
      <w:proofErr w:type="spellEnd"/>
      <w:r>
        <w:rPr>
          <w:u w:val="none"/>
        </w:rPr>
        <w:t xml:space="preserve"> report</w:t>
      </w:r>
      <w:r>
        <w:rPr>
          <w:u w:val="none"/>
          <w:vertAlign w:val="superscript"/>
        </w:rPr>
        <w:t>37</w:t>
      </w:r>
      <w:r>
        <w:rPr>
          <w:u w:val="none"/>
        </w:rPr>
        <w:t xml:space="preserve">, classifying the 6 types of Twitter networks. The unified network captures close communities where participants strongly connect to one another for information, ideas and opinions, while the In-Hub </w:t>
      </w:r>
      <w:r w:rsidRPr="003A30F1">
        <w:rPr>
          <w:bCs/>
          <w:color w:val="1C1C1C"/>
          <w:u w:val="none"/>
          <w:lang w:val="en-US"/>
        </w:rPr>
        <w:t>&amp;</w:t>
      </w:r>
      <w:r>
        <w:rPr>
          <w:bCs/>
          <w:color w:val="1C1C1C"/>
          <w:u w:val="none"/>
          <w:lang w:val="en-US"/>
        </w:rPr>
        <w:t xml:space="preserve"> Spoke network is a more star-shaped network where loyal followers </w:t>
      </w:r>
      <w:proofErr w:type="spellStart"/>
      <w:r>
        <w:rPr>
          <w:bCs/>
          <w:color w:val="1C1C1C"/>
          <w:u w:val="none"/>
          <w:lang w:val="en-US"/>
        </w:rPr>
        <w:t>retweet</w:t>
      </w:r>
      <w:proofErr w:type="spellEnd"/>
      <w:r>
        <w:rPr>
          <w:bCs/>
          <w:color w:val="1C1C1C"/>
          <w:u w:val="none"/>
          <w:lang w:val="en-US"/>
        </w:rPr>
        <w:t xml:space="preserve"> the main accounts, at the center of the star. Finally the followers’ nationality analysis gives a good understanding of which nations are very active on Twitter and who is the audience of the astronauts. </w:t>
      </w:r>
      <w:r w:rsidR="00547197">
        <w:rPr>
          <w:bCs/>
          <w:color w:val="1C1C1C"/>
          <w:u w:val="none"/>
          <w:lang w:val="en-US"/>
        </w:rPr>
        <w:t>C</w:t>
      </w:r>
      <w:r w:rsidR="00547197">
        <w:rPr>
          <w:u w:val="none"/>
        </w:rPr>
        <w:t>itizens</w:t>
      </w:r>
      <w:r>
        <w:rPr>
          <w:u w:val="none"/>
        </w:rPr>
        <w:t xml:space="preserve"> from countries like the United Kingdom, the Netherlands or Greece, participating in ESA budget of respectively 7%, 1.9% and 0.4%, in 2013</w:t>
      </w:r>
      <w:r>
        <w:rPr>
          <w:u w:val="none"/>
          <w:vertAlign w:val="superscript"/>
        </w:rPr>
        <w:t>3</w:t>
      </w:r>
      <w:r>
        <w:rPr>
          <w:u w:val="none"/>
        </w:rPr>
        <w:t>, are one of the largest follower communities of the human spaceflight accounts. This excitement about human spaceflight should be an incentive for governments to be more involved in an ambitious space exploration program. Twitter accounts are able to reach a diverse public in terms of nationality as the percentage showed. Twitter users from the US and the UK are one of the largest followers minority following the different accounts.</w:t>
      </w:r>
    </w:p>
    <w:p w14:paraId="48ED7DF4" w14:textId="77777777" w:rsidR="00AD457C" w:rsidRDefault="00AD457C" w:rsidP="00AD457C">
      <w:pPr>
        <w:pStyle w:val="IACSub-subheading"/>
        <w:rPr>
          <w:bCs/>
          <w:color w:val="1C1C1C"/>
          <w:u w:val="none"/>
          <w:lang w:val="en-US"/>
        </w:rPr>
      </w:pPr>
      <w:r>
        <w:rPr>
          <w:bCs/>
          <w:color w:val="1C1C1C"/>
          <w:u w:val="none"/>
          <w:lang w:val="en-US"/>
        </w:rPr>
        <w:t>This study gives a first insight of the human spaceflight Twitter accounts. However, some limitations are inherent to the study. First of all, Twitter is only one example of social media, and despite its popularity, communication campaigns need to cover numerous existing social media to reach different type of people, or to promote human space exploration in different ways. The tweet content analysis was time restricted and only took into account the most tweets. Finally, the number of identified followers’ nationalities was also limited.</w:t>
      </w:r>
    </w:p>
    <w:p w14:paraId="5A05D893" w14:textId="77777777" w:rsidR="00AD457C" w:rsidRDefault="00AD457C" w:rsidP="00AD457C">
      <w:pPr>
        <w:pStyle w:val="IACSub-subheading"/>
        <w:rPr>
          <w:bCs/>
          <w:color w:val="1C1C1C"/>
          <w:u w:val="none"/>
          <w:lang w:val="en-US"/>
        </w:rPr>
      </w:pPr>
      <w:r>
        <w:rPr>
          <w:bCs/>
          <w:color w:val="1C1C1C"/>
          <w:u w:val="none"/>
          <w:lang w:val="en-US"/>
        </w:rPr>
        <w:lastRenderedPageBreak/>
        <w:t>Further studies need to be performed on different social media, with extended data collection in terms of time. A study aiming at more intensively characterizing the demographics of the influencers and their relative influence would be very useful to improve the public impact of communication campaigns on social media.</w:t>
      </w:r>
    </w:p>
    <w:p w14:paraId="2D525E90" w14:textId="77777777" w:rsidR="00AD457C" w:rsidRDefault="00AD457C" w:rsidP="00AD457C">
      <w:pPr>
        <w:pStyle w:val="IACSub-subheading"/>
        <w:rPr>
          <w:bCs/>
          <w:color w:val="1C1C1C"/>
          <w:u w:val="none"/>
          <w:lang w:val="en-US"/>
        </w:rPr>
      </w:pPr>
      <w:r>
        <w:rPr>
          <w:bCs/>
          <w:color w:val="1C1C1C"/>
          <w:u w:val="none"/>
          <w:lang w:val="en-US"/>
        </w:rPr>
        <w:t xml:space="preserve">Communicating on social media is a promising way to inform, interact and inspire people and society, and thus seems to be very appropriate to take the public along for the ride of human space exploration. The Web 2.0 is a formidable tool to move advocates, ambassadors, and collaborators and can be the place to start building an international collaboration to develop an ambitious space exploration program. </w:t>
      </w:r>
    </w:p>
    <w:p w14:paraId="508D8B13" w14:textId="77777777" w:rsidR="00AD457C" w:rsidRDefault="00AD457C" w:rsidP="00AD457C">
      <w:pPr>
        <w:pStyle w:val="IACSub-subheading"/>
        <w:rPr>
          <w:bCs/>
          <w:color w:val="1C1C1C"/>
          <w:u w:val="none"/>
          <w:lang w:val="en-US"/>
        </w:rPr>
      </w:pPr>
    </w:p>
    <w:p w14:paraId="06B7A7A1" w14:textId="77777777" w:rsidR="00AD457C" w:rsidRDefault="00AD457C" w:rsidP="00AD457C">
      <w:pPr>
        <w:pStyle w:val="IACHeading"/>
      </w:pPr>
      <w:r>
        <w:rPr>
          <w:caps w:val="0"/>
        </w:rPr>
        <w:t>ACKNOWLEDGEMENTS</w:t>
      </w:r>
    </w:p>
    <w:p w14:paraId="4EA683AF" w14:textId="77777777" w:rsidR="00AD457C" w:rsidRDefault="00AD457C" w:rsidP="00AD457C">
      <w:pPr>
        <w:pStyle w:val="IACHeading"/>
      </w:pPr>
    </w:p>
    <w:p w14:paraId="6516B341" w14:textId="77777777" w:rsidR="00AD457C" w:rsidRDefault="00AD457C" w:rsidP="00AD457C">
      <w:pPr>
        <w:pStyle w:val="Text"/>
      </w:pPr>
      <w:r>
        <w:t xml:space="preserve">The authors would like to thanks the Social Media teams of NASA and ESA for their collaboration, especially Marco </w:t>
      </w:r>
      <w:proofErr w:type="spellStart"/>
      <w:r>
        <w:t>Trovatello</w:t>
      </w:r>
      <w:proofErr w:type="spellEnd"/>
      <w:r>
        <w:t xml:space="preserve">, Andreas </w:t>
      </w:r>
      <w:proofErr w:type="spellStart"/>
      <w:r>
        <w:t>Schepers</w:t>
      </w:r>
      <w:proofErr w:type="spellEnd"/>
      <w:r>
        <w:t xml:space="preserve">, Megan Sumner and </w:t>
      </w:r>
      <w:proofErr w:type="spellStart"/>
      <w:r>
        <w:t>Amiko</w:t>
      </w:r>
      <w:proofErr w:type="spellEnd"/>
      <w:r>
        <w:t xml:space="preserve"> </w:t>
      </w:r>
      <w:proofErr w:type="spellStart"/>
      <w:r>
        <w:t>Kauderer</w:t>
      </w:r>
      <w:proofErr w:type="spellEnd"/>
      <w:r>
        <w:t xml:space="preserve">. Thank you also to </w:t>
      </w:r>
      <w:proofErr w:type="spellStart"/>
      <w:r>
        <w:t>Satoki</w:t>
      </w:r>
      <w:proofErr w:type="spellEnd"/>
      <w:r>
        <w:t xml:space="preserve"> </w:t>
      </w:r>
      <w:proofErr w:type="spellStart"/>
      <w:r>
        <w:t>Kurokawa</w:t>
      </w:r>
      <w:proofErr w:type="spellEnd"/>
      <w:r>
        <w:t xml:space="preserve"> who provided information about JAXA social media. Financial support was provided through MIT Portugal Program.</w:t>
      </w:r>
    </w:p>
    <w:p w14:paraId="32E7A6EC" w14:textId="77777777" w:rsidR="00AD457C" w:rsidRPr="00BF3808" w:rsidRDefault="00AD457C" w:rsidP="00AD457C">
      <w:pPr>
        <w:pStyle w:val="IACHeading"/>
        <w:jc w:val="left"/>
        <w:rPr>
          <w:u w:val="none"/>
        </w:rPr>
      </w:pPr>
    </w:p>
    <w:p w14:paraId="7BFB6B32" w14:textId="77777777" w:rsidR="00AD457C" w:rsidRDefault="00AD457C" w:rsidP="00AD457C">
      <w:pPr>
        <w:pStyle w:val="IACHeading"/>
      </w:pPr>
    </w:p>
    <w:p w14:paraId="774C5798" w14:textId="77777777" w:rsidR="00AD457C" w:rsidRPr="004B7A57" w:rsidRDefault="00AD457C" w:rsidP="00AD457C">
      <w:pPr>
        <w:ind w:firstLine="0"/>
        <w:jc w:val="center"/>
        <w:rPr>
          <w:u w:val="single"/>
        </w:rPr>
      </w:pPr>
      <w:r w:rsidRPr="004B7A57">
        <w:rPr>
          <w:caps/>
          <w:u w:val="single"/>
        </w:rPr>
        <w:t>REFERENCES</w:t>
      </w:r>
    </w:p>
    <w:p w14:paraId="46C95AEE" w14:textId="77777777" w:rsidR="00AD457C" w:rsidRDefault="00AD457C" w:rsidP="00AD457C">
      <w:pPr>
        <w:pStyle w:val="IACHeading"/>
        <w:jc w:val="both"/>
        <w:rPr>
          <w:sz w:val="18"/>
          <w:szCs w:val="18"/>
          <w:u w:val="none"/>
        </w:rPr>
      </w:pPr>
    </w:p>
    <w:p w14:paraId="35B227EA" w14:textId="77777777" w:rsidR="00AD457C" w:rsidRDefault="00AD457C" w:rsidP="00AD457C">
      <w:pPr>
        <w:pStyle w:val="IACSub-subheading"/>
        <w:rPr>
          <w:sz w:val="18"/>
          <w:szCs w:val="18"/>
          <w:u w:val="none"/>
        </w:rPr>
      </w:pPr>
      <w:r>
        <w:rPr>
          <w:sz w:val="18"/>
          <w:szCs w:val="18"/>
          <w:u w:val="none"/>
          <w:vertAlign w:val="superscript"/>
        </w:rPr>
        <w:t>1</w:t>
      </w:r>
      <w:r w:rsidRPr="00C80300">
        <w:rPr>
          <w:sz w:val="18"/>
          <w:szCs w:val="18"/>
          <w:u w:val="none"/>
        </w:rPr>
        <w:t>International Space Exploration Coordination Group</w:t>
      </w:r>
      <w:r>
        <w:rPr>
          <w:sz w:val="18"/>
          <w:szCs w:val="18"/>
          <w:u w:val="none"/>
        </w:rPr>
        <w:t>, The Global Exploration Roadmap, August 2013</w:t>
      </w:r>
    </w:p>
    <w:p w14:paraId="0EB2127A" w14:textId="77777777" w:rsidR="00AD457C" w:rsidRDefault="00AD457C" w:rsidP="00AD457C">
      <w:pPr>
        <w:pStyle w:val="IACSub-subheading"/>
        <w:rPr>
          <w:sz w:val="18"/>
          <w:szCs w:val="18"/>
          <w:u w:val="none"/>
        </w:rPr>
      </w:pPr>
      <w:r>
        <w:rPr>
          <w:sz w:val="18"/>
          <w:szCs w:val="18"/>
          <w:u w:val="none"/>
          <w:vertAlign w:val="superscript"/>
        </w:rPr>
        <w:t>2</w:t>
      </w:r>
      <w:r>
        <w:rPr>
          <w:sz w:val="18"/>
          <w:szCs w:val="18"/>
          <w:u w:val="none"/>
        </w:rPr>
        <w:t>National Research Council of the National Academies, Pathways to Exploration – Rationales and Approaches for a U.S. Program of Human Space Exploration, The National Academies Press, 2014</w:t>
      </w:r>
    </w:p>
    <w:p w14:paraId="607B9D52" w14:textId="77777777" w:rsidR="00AD457C" w:rsidRDefault="00AD457C" w:rsidP="00AD457C">
      <w:pPr>
        <w:pStyle w:val="IACSub-subheading"/>
        <w:rPr>
          <w:sz w:val="18"/>
          <w:szCs w:val="18"/>
          <w:u w:val="none"/>
        </w:rPr>
      </w:pPr>
      <w:r>
        <w:rPr>
          <w:sz w:val="18"/>
          <w:szCs w:val="18"/>
          <w:u w:val="none"/>
          <w:vertAlign w:val="superscript"/>
        </w:rPr>
        <w:t>3</w:t>
      </w:r>
      <w:r>
        <w:rPr>
          <w:sz w:val="18"/>
          <w:szCs w:val="18"/>
          <w:u w:val="none"/>
        </w:rPr>
        <w:t>European Space Agency, European Space Agency Annual Report, Mars 2013</w:t>
      </w:r>
    </w:p>
    <w:p w14:paraId="014F4C2D" w14:textId="77777777" w:rsidR="00AD457C" w:rsidRDefault="00AD457C" w:rsidP="00AD457C">
      <w:pPr>
        <w:pStyle w:val="IACSub-subheading"/>
        <w:rPr>
          <w:sz w:val="18"/>
          <w:szCs w:val="18"/>
          <w:u w:val="none"/>
        </w:rPr>
      </w:pPr>
      <w:r>
        <w:rPr>
          <w:sz w:val="18"/>
          <w:szCs w:val="18"/>
          <w:u w:val="none"/>
          <w:vertAlign w:val="superscript"/>
        </w:rPr>
        <w:t>4</w:t>
      </w:r>
      <w:r>
        <w:rPr>
          <w:sz w:val="18"/>
          <w:szCs w:val="18"/>
          <w:u w:val="none"/>
        </w:rPr>
        <w:t xml:space="preserve">Mindell, D.A., </w:t>
      </w:r>
      <w:proofErr w:type="spellStart"/>
      <w:r>
        <w:rPr>
          <w:sz w:val="18"/>
          <w:szCs w:val="18"/>
          <w:u w:val="none"/>
        </w:rPr>
        <w:t>Uebelhart</w:t>
      </w:r>
      <w:proofErr w:type="spellEnd"/>
      <w:r>
        <w:rPr>
          <w:sz w:val="18"/>
          <w:szCs w:val="18"/>
          <w:u w:val="none"/>
        </w:rPr>
        <w:t xml:space="preserve">, S.A., </w:t>
      </w:r>
      <w:proofErr w:type="spellStart"/>
      <w:r>
        <w:rPr>
          <w:sz w:val="18"/>
          <w:szCs w:val="18"/>
          <w:u w:val="none"/>
        </w:rPr>
        <w:t>Gerovitch</w:t>
      </w:r>
      <w:proofErr w:type="spellEnd"/>
      <w:r>
        <w:rPr>
          <w:sz w:val="18"/>
          <w:szCs w:val="18"/>
          <w:u w:val="none"/>
        </w:rPr>
        <w:t xml:space="preserve">, S., Hoffman, J., </w:t>
      </w:r>
      <w:proofErr w:type="spellStart"/>
      <w:r>
        <w:rPr>
          <w:sz w:val="18"/>
          <w:szCs w:val="18"/>
          <w:u w:val="none"/>
        </w:rPr>
        <w:t>Lanford</w:t>
      </w:r>
      <w:proofErr w:type="spellEnd"/>
      <w:r>
        <w:rPr>
          <w:sz w:val="18"/>
          <w:szCs w:val="18"/>
          <w:u w:val="none"/>
        </w:rPr>
        <w:t xml:space="preserve">, E., Logsdon, J., Muir-Harmony, T., Newman, D., Newsome, S., </w:t>
      </w:r>
      <w:proofErr w:type="spellStart"/>
      <w:r>
        <w:rPr>
          <w:sz w:val="18"/>
          <w:szCs w:val="18"/>
          <w:u w:val="none"/>
        </w:rPr>
        <w:t>McGlynn</w:t>
      </w:r>
      <w:proofErr w:type="spellEnd"/>
      <w:r>
        <w:rPr>
          <w:sz w:val="18"/>
          <w:szCs w:val="18"/>
          <w:u w:val="none"/>
        </w:rPr>
        <w:t xml:space="preserve">, L., Perry, R., </w:t>
      </w:r>
      <w:proofErr w:type="spellStart"/>
      <w:r>
        <w:rPr>
          <w:sz w:val="18"/>
          <w:szCs w:val="18"/>
          <w:u w:val="none"/>
        </w:rPr>
        <w:t>Siddiqi</w:t>
      </w:r>
      <w:proofErr w:type="spellEnd"/>
      <w:r>
        <w:rPr>
          <w:sz w:val="18"/>
          <w:szCs w:val="18"/>
          <w:u w:val="none"/>
        </w:rPr>
        <w:t xml:space="preserve">, A., Tomlinson, Z.A., </w:t>
      </w:r>
      <w:proofErr w:type="spellStart"/>
      <w:r>
        <w:rPr>
          <w:sz w:val="18"/>
          <w:szCs w:val="18"/>
          <w:u w:val="none"/>
        </w:rPr>
        <w:t>Tylko</w:t>
      </w:r>
      <w:proofErr w:type="spellEnd"/>
      <w:r>
        <w:rPr>
          <w:sz w:val="18"/>
          <w:szCs w:val="18"/>
          <w:u w:val="none"/>
        </w:rPr>
        <w:t xml:space="preserve">, J., </w:t>
      </w:r>
      <w:proofErr w:type="spellStart"/>
      <w:r>
        <w:rPr>
          <w:sz w:val="18"/>
          <w:szCs w:val="18"/>
          <w:u w:val="none"/>
        </w:rPr>
        <w:t>Weigel</w:t>
      </w:r>
      <w:proofErr w:type="spellEnd"/>
      <w:r>
        <w:rPr>
          <w:sz w:val="18"/>
          <w:szCs w:val="18"/>
          <w:u w:val="none"/>
        </w:rPr>
        <w:t>, A.L., Young, L.R., The Future of Human Spaceflight, Space, Policy and Society Research Group, Massachusetts Institute of Technology, December 2008</w:t>
      </w:r>
    </w:p>
    <w:p w14:paraId="5A2A17B6" w14:textId="77777777" w:rsidR="00AD457C" w:rsidRDefault="00AD457C" w:rsidP="00AD457C">
      <w:pPr>
        <w:pStyle w:val="IACSub-subheading"/>
        <w:rPr>
          <w:sz w:val="18"/>
          <w:szCs w:val="18"/>
          <w:u w:val="none"/>
        </w:rPr>
      </w:pPr>
      <w:r>
        <w:rPr>
          <w:sz w:val="18"/>
          <w:szCs w:val="18"/>
          <w:u w:val="none"/>
          <w:vertAlign w:val="superscript"/>
        </w:rPr>
        <w:t>5</w:t>
      </w:r>
      <w:r>
        <w:rPr>
          <w:sz w:val="18"/>
          <w:szCs w:val="18"/>
          <w:u w:val="none"/>
        </w:rPr>
        <w:t>European Space Policy Institute, European Identity through Space: Space Activities and Programmes as a Tool to Reinvigorate the European Identity, Studies in Space Policy, Vol. 9, 2013</w:t>
      </w:r>
    </w:p>
    <w:p w14:paraId="1BDC9842" w14:textId="77777777" w:rsidR="00AD457C" w:rsidRDefault="00AD457C" w:rsidP="00AD457C">
      <w:pPr>
        <w:pStyle w:val="IACSub-subheading"/>
        <w:rPr>
          <w:sz w:val="18"/>
          <w:szCs w:val="18"/>
          <w:u w:val="none"/>
        </w:rPr>
      </w:pPr>
      <w:r>
        <w:rPr>
          <w:sz w:val="18"/>
          <w:szCs w:val="18"/>
          <w:u w:val="none"/>
          <w:vertAlign w:val="superscript"/>
        </w:rPr>
        <w:t>6</w:t>
      </w:r>
      <w:r>
        <w:rPr>
          <w:sz w:val="18"/>
          <w:szCs w:val="18"/>
          <w:u w:val="none"/>
        </w:rPr>
        <w:t>A Journey to Inspire, Innovate, and Discover: report of the President’s Commission on Implementation of United States Space Exploration Policy, ISBN 0-16-073075, U.S. Government Printing Office, Washington D.C., 2004, p12</w:t>
      </w:r>
    </w:p>
    <w:p w14:paraId="78C9D392" w14:textId="77777777" w:rsidR="00AD457C" w:rsidRDefault="00AD457C" w:rsidP="00AD457C">
      <w:pPr>
        <w:pStyle w:val="IACSub-subheading"/>
        <w:rPr>
          <w:sz w:val="18"/>
          <w:szCs w:val="18"/>
          <w:u w:val="none"/>
        </w:rPr>
      </w:pPr>
      <w:r>
        <w:rPr>
          <w:sz w:val="18"/>
          <w:szCs w:val="18"/>
          <w:u w:val="none"/>
          <w:vertAlign w:val="superscript"/>
        </w:rPr>
        <w:t>7</w:t>
      </w:r>
      <w:r>
        <w:rPr>
          <w:sz w:val="18"/>
          <w:szCs w:val="18"/>
          <w:u w:val="none"/>
        </w:rPr>
        <w:t xml:space="preserve">Kuenzi, J. J., Matthews, C. M., </w:t>
      </w:r>
      <w:proofErr w:type="spellStart"/>
      <w:r>
        <w:rPr>
          <w:sz w:val="18"/>
          <w:szCs w:val="18"/>
          <w:u w:val="none"/>
        </w:rPr>
        <w:t>Mangan</w:t>
      </w:r>
      <w:proofErr w:type="spellEnd"/>
      <w:r>
        <w:rPr>
          <w:sz w:val="18"/>
          <w:szCs w:val="18"/>
          <w:u w:val="none"/>
        </w:rPr>
        <w:t>, B. F., Science, Technology, Engineering, and Mathematics (STEM) Education Issues and Legislative Options, Library of Congress, Washington D.C., 2006</w:t>
      </w:r>
    </w:p>
    <w:p w14:paraId="71C67FB2" w14:textId="77777777" w:rsidR="00AD457C" w:rsidRDefault="00AD457C" w:rsidP="00AD457C">
      <w:pPr>
        <w:pStyle w:val="IACSub-subheading"/>
        <w:rPr>
          <w:sz w:val="18"/>
          <w:szCs w:val="18"/>
          <w:u w:val="none"/>
        </w:rPr>
      </w:pPr>
      <w:r>
        <w:rPr>
          <w:sz w:val="18"/>
          <w:szCs w:val="18"/>
          <w:u w:val="none"/>
          <w:vertAlign w:val="superscript"/>
        </w:rPr>
        <w:t>8</w:t>
      </w:r>
      <w:r>
        <w:rPr>
          <w:sz w:val="18"/>
          <w:szCs w:val="18"/>
          <w:u w:val="none"/>
        </w:rPr>
        <w:t xml:space="preserve">Friedman, T. L., The World is </w:t>
      </w:r>
      <w:proofErr w:type="gramStart"/>
      <w:r>
        <w:rPr>
          <w:sz w:val="18"/>
          <w:szCs w:val="18"/>
          <w:u w:val="none"/>
        </w:rPr>
        <w:t>Flat</w:t>
      </w:r>
      <w:proofErr w:type="gramEnd"/>
      <w:r>
        <w:rPr>
          <w:sz w:val="18"/>
          <w:szCs w:val="18"/>
          <w:u w:val="none"/>
        </w:rPr>
        <w:t>, 3.0: A Brief History of the Twenty-First Century, Picador, July 2007</w:t>
      </w:r>
    </w:p>
    <w:p w14:paraId="671DD303" w14:textId="299FC1B2" w:rsidR="00AD457C" w:rsidRDefault="00AD457C" w:rsidP="00AD457C">
      <w:pPr>
        <w:pStyle w:val="IACSub-subheading"/>
        <w:rPr>
          <w:sz w:val="18"/>
          <w:szCs w:val="18"/>
          <w:u w:val="none"/>
        </w:rPr>
      </w:pPr>
      <w:r>
        <w:rPr>
          <w:sz w:val="18"/>
          <w:szCs w:val="18"/>
          <w:u w:val="none"/>
          <w:vertAlign w:val="superscript"/>
        </w:rPr>
        <w:lastRenderedPageBreak/>
        <w:t>9</w:t>
      </w:r>
      <w:r>
        <w:rPr>
          <w:sz w:val="18"/>
          <w:szCs w:val="18"/>
          <w:u w:val="none"/>
        </w:rPr>
        <w:t xml:space="preserve">Kennel, C. F., Billings, L., </w:t>
      </w:r>
      <w:proofErr w:type="spellStart"/>
      <w:r>
        <w:rPr>
          <w:sz w:val="18"/>
          <w:szCs w:val="18"/>
          <w:u w:val="none"/>
        </w:rPr>
        <w:t>Finarelli</w:t>
      </w:r>
      <w:proofErr w:type="spellEnd"/>
      <w:r>
        <w:rPr>
          <w:sz w:val="18"/>
          <w:szCs w:val="18"/>
          <w:u w:val="none"/>
        </w:rPr>
        <w:t xml:space="preserve"> M., Fisk L. A., </w:t>
      </w:r>
      <w:proofErr w:type="spellStart"/>
      <w:r>
        <w:rPr>
          <w:sz w:val="18"/>
          <w:szCs w:val="18"/>
          <w:u w:val="none"/>
        </w:rPr>
        <w:t>Macauley</w:t>
      </w:r>
      <w:proofErr w:type="spellEnd"/>
      <w:r>
        <w:rPr>
          <w:sz w:val="18"/>
          <w:szCs w:val="18"/>
          <w:u w:val="none"/>
        </w:rPr>
        <w:t xml:space="preserve"> M. K., Stone, E. C., Young, A. T., Sharing the Adventure with the Public: The Value and Excitement of “Grand Questions” of Space Science and Exploration, Summary of a Workshop, National Research Council of the National Academies, 2011</w:t>
      </w:r>
      <w:r w:rsidR="00403235">
        <w:rPr>
          <w:sz w:val="18"/>
          <w:szCs w:val="18"/>
          <w:u w:val="none"/>
        </w:rPr>
        <w:t xml:space="preserve"> </w:t>
      </w:r>
      <w:r w:rsidR="00403235">
        <w:rPr>
          <w:sz w:val="18"/>
          <w:szCs w:val="18"/>
          <w:u w:val="none"/>
        </w:rPr>
        <w:fldChar w:fldCharType="begin"/>
      </w:r>
      <w:r w:rsidR="00403235">
        <w:rPr>
          <w:sz w:val="18"/>
          <w:szCs w:val="18"/>
          <w:u w:val="none"/>
        </w:rPr>
        <w:instrText xml:space="preserve"> ADDIN EN.CITE &lt;EndNote&gt;&lt;Cite&gt;&lt;Author&gt;Kennel&lt;/Author&gt;&lt;Year&gt;2011&lt;/Year&gt;&lt;RecNum&gt;52&lt;/RecNum&gt;&lt;record&gt;&lt;rec-number&gt;52&lt;/rec-number&gt;&lt;foreign-keys&gt;&lt;key app="EN" db-id="29vw5fxpcvt9pnezre5v5zx3995tpfatrxx5" timestamp="1423348209"&gt;52&lt;/key&gt;&lt;/foreign-keys&gt;&lt;ref-type name="Report"&gt;27&lt;/ref-type&gt;&lt;contributors&gt;&lt;authors&gt;&lt;author&gt;Kennel, C. F., &lt;/author&gt;&lt;author&gt;Billings, L., &lt;/author&gt;&lt;author&gt;Finarelli M., &lt;/author&gt;&lt;author&gt;Fisk L. A., &lt;/author&gt;&lt;author&gt;Macauley M. K., &lt;/author&gt;&lt;author&gt;Stone, E. C., &lt;/author&gt;&lt;author&gt;Young, A. T.&lt;/author&gt;&lt;/authors&gt;&lt;/contributors&gt;&lt;titles&gt;&lt;title&gt;Sharing the Adventure with the Public: The Value and Excitement of “Grand Questions” of Space Science and Exploration&lt;/title&gt;&lt;secondary-title&gt;Summary of a Workshop&lt;/secondary-title&gt;&lt;/titles&gt;&lt;dates&gt;&lt;year&gt;2011&lt;/year&gt;&lt;/dates&gt;&lt;publisher&gt;National Research Council of the National Academies&lt;/publisher&gt;&lt;urls&gt;&lt;/urls&gt;&lt;/record&gt;&lt;/Cite&gt;&lt;/EndNote&gt;</w:instrText>
      </w:r>
      <w:r w:rsidR="00403235">
        <w:rPr>
          <w:sz w:val="18"/>
          <w:szCs w:val="18"/>
          <w:u w:val="none"/>
        </w:rPr>
        <w:fldChar w:fldCharType="separate"/>
      </w:r>
      <w:r w:rsidR="00403235">
        <w:rPr>
          <w:noProof/>
          <w:sz w:val="18"/>
          <w:szCs w:val="18"/>
          <w:u w:val="none"/>
        </w:rPr>
        <w:t>[Kennel, 2011 #52]</w:t>
      </w:r>
      <w:r w:rsidR="00403235">
        <w:rPr>
          <w:sz w:val="18"/>
          <w:szCs w:val="18"/>
          <w:u w:val="none"/>
        </w:rPr>
        <w:fldChar w:fldCharType="end"/>
      </w:r>
    </w:p>
    <w:p w14:paraId="7E3503F6" w14:textId="77777777" w:rsidR="00AD457C" w:rsidRDefault="00AD457C" w:rsidP="00AD457C">
      <w:pPr>
        <w:pStyle w:val="IACSub-subheading"/>
        <w:rPr>
          <w:sz w:val="18"/>
          <w:szCs w:val="18"/>
          <w:u w:val="none"/>
        </w:rPr>
      </w:pPr>
      <w:r>
        <w:rPr>
          <w:sz w:val="18"/>
          <w:szCs w:val="18"/>
          <w:u w:val="none"/>
          <w:vertAlign w:val="superscript"/>
        </w:rPr>
        <w:t>10</w:t>
      </w:r>
      <w:r>
        <w:rPr>
          <w:sz w:val="18"/>
          <w:szCs w:val="18"/>
          <w:u w:val="none"/>
        </w:rPr>
        <w:t xml:space="preserve">Almond, G.A., The American People and Foreign Policy, Harcourt, Race and Company, New York, 1950; J.D. Miller, Space Policy leaders and Science Policy Leaders in the United States: A Report Submitted to the National Aeronautical and Space Administration, </w:t>
      </w:r>
      <w:proofErr w:type="spellStart"/>
      <w:r>
        <w:rPr>
          <w:sz w:val="18"/>
          <w:szCs w:val="18"/>
          <w:u w:val="none"/>
        </w:rPr>
        <w:t>Northwestern</w:t>
      </w:r>
      <w:proofErr w:type="spellEnd"/>
      <w:r>
        <w:rPr>
          <w:sz w:val="18"/>
          <w:szCs w:val="18"/>
          <w:u w:val="none"/>
        </w:rPr>
        <w:t xml:space="preserve"> University, Chicago, I11, 2004</w:t>
      </w:r>
    </w:p>
    <w:p w14:paraId="52E5E775" w14:textId="77777777" w:rsidR="00AD457C" w:rsidRDefault="00AD457C" w:rsidP="00AD457C">
      <w:pPr>
        <w:pStyle w:val="IACSub-subheading"/>
        <w:rPr>
          <w:sz w:val="18"/>
          <w:szCs w:val="18"/>
          <w:u w:val="none"/>
        </w:rPr>
      </w:pPr>
      <w:r>
        <w:rPr>
          <w:sz w:val="18"/>
          <w:szCs w:val="18"/>
          <w:u w:val="none"/>
          <w:vertAlign w:val="superscript"/>
        </w:rPr>
        <w:t>11</w:t>
      </w:r>
      <w:r>
        <w:rPr>
          <w:sz w:val="18"/>
          <w:szCs w:val="18"/>
          <w:u w:val="none"/>
        </w:rPr>
        <w:t xml:space="preserve">Li, C., </w:t>
      </w:r>
      <w:proofErr w:type="spellStart"/>
      <w:r>
        <w:rPr>
          <w:sz w:val="18"/>
          <w:szCs w:val="18"/>
          <w:u w:val="none"/>
        </w:rPr>
        <w:t>Bernoff</w:t>
      </w:r>
      <w:proofErr w:type="spellEnd"/>
      <w:r>
        <w:rPr>
          <w:sz w:val="18"/>
          <w:szCs w:val="18"/>
          <w:u w:val="none"/>
        </w:rPr>
        <w:t xml:space="preserve">, J., </w:t>
      </w:r>
      <w:proofErr w:type="gramStart"/>
      <w:r>
        <w:rPr>
          <w:sz w:val="18"/>
          <w:szCs w:val="18"/>
          <w:u w:val="none"/>
        </w:rPr>
        <w:t>Groundswell</w:t>
      </w:r>
      <w:proofErr w:type="gramEnd"/>
      <w:r>
        <w:rPr>
          <w:sz w:val="18"/>
          <w:szCs w:val="18"/>
          <w:u w:val="none"/>
        </w:rPr>
        <w:t>: winning in a world transformed by social technologies, Harvard Business Press, Boston, 2008</w:t>
      </w:r>
    </w:p>
    <w:p w14:paraId="58ED4D57" w14:textId="77777777" w:rsidR="00AD457C" w:rsidRDefault="00AD457C" w:rsidP="00AD457C">
      <w:pPr>
        <w:pStyle w:val="IACSub-subheading"/>
        <w:rPr>
          <w:sz w:val="18"/>
          <w:szCs w:val="18"/>
          <w:u w:val="none"/>
        </w:rPr>
      </w:pPr>
      <w:r>
        <w:rPr>
          <w:sz w:val="18"/>
          <w:szCs w:val="18"/>
          <w:u w:val="none"/>
          <w:vertAlign w:val="superscript"/>
        </w:rPr>
        <w:t>12</w:t>
      </w:r>
      <w:r>
        <w:rPr>
          <w:sz w:val="18"/>
          <w:szCs w:val="18"/>
          <w:u w:val="none"/>
        </w:rPr>
        <w:t>Hadfield, C., An Astronaut Guide to Life on Earth, Little, Brown and Company, New-York, October 2013</w:t>
      </w:r>
    </w:p>
    <w:p w14:paraId="22BCFAA5" w14:textId="77777777" w:rsidR="00AD457C" w:rsidRDefault="00AD457C" w:rsidP="00AD457C">
      <w:pPr>
        <w:pStyle w:val="IACSub-subheading"/>
        <w:rPr>
          <w:sz w:val="18"/>
          <w:szCs w:val="18"/>
          <w:u w:val="none"/>
        </w:rPr>
      </w:pPr>
      <w:r>
        <w:rPr>
          <w:sz w:val="18"/>
          <w:szCs w:val="18"/>
          <w:u w:val="none"/>
          <w:vertAlign w:val="superscript"/>
        </w:rPr>
        <w:t>13</w:t>
      </w:r>
      <w:r w:rsidRPr="003A6B12">
        <w:rPr>
          <w:sz w:val="18"/>
          <w:szCs w:val="18"/>
          <w:u w:val="none"/>
        </w:rPr>
        <w:t>https://www.youtube.com/watch</w:t>
      </w:r>
      <w:proofErr w:type="gramStart"/>
      <w:r w:rsidRPr="003A6B12">
        <w:rPr>
          <w:sz w:val="18"/>
          <w:szCs w:val="18"/>
          <w:u w:val="none"/>
        </w:rPr>
        <w:t>?v</w:t>
      </w:r>
      <w:proofErr w:type="gramEnd"/>
      <w:r w:rsidRPr="003A6B12">
        <w:rPr>
          <w:sz w:val="18"/>
          <w:szCs w:val="18"/>
          <w:u w:val="none"/>
        </w:rPr>
        <w:t>=poZCINzxzrQ&amp;list=RDpoZCINzxzrQ</w:t>
      </w:r>
    </w:p>
    <w:p w14:paraId="46E83EF8" w14:textId="77777777" w:rsidR="00AD457C" w:rsidRDefault="00AD457C" w:rsidP="00AD457C">
      <w:pPr>
        <w:pStyle w:val="IACSub-subheading"/>
        <w:rPr>
          <w:sz w:val="18"/>
          <w:szCs w:val="18"/>
          <w:u w:val="none"/>
        </w:rPr>
      </w:pPr>
      <w:r>
        <w:rPr>
          <w:sz w:val="18"/>
          <w:szCs w:val="18"/>
          <w:u w:val="none"/>
          <w:vertAlign w:val="superscript"/>
        </w:rPr>
        <w:t>14</w:t>
      </w:r>
      <w:r w:rsidRPr="0070785B">
        <w:rPr>
          <w:sz w:val="18"/>
          <w:szCs w:val="18"/>
          <w:u w:val="none"/>
        </w:rPr>
        <w:t>https://www.youtube.com/watch</w:t>
      </w:r>
      <w:proofErr w:type="gramStart"/>
      <w:r w:rsidRPr="0070785B">
        <w:rPr>
          <w:sz w:val="18"/>
          <w:szCs w:val="18"/>
          <w:u w:val="none"/>
        </w:rPr>
        <w:t>?v</w:t>
      </w:r>
      <w:proofErr w:type="gramEnd"/>
      <w:r w:rsidRPr="0070785B">
        <w:rPr>
          <w:sz w:val="18"/>
          <w:szCs w:val="18"/>
          <w:u w:val="none"/>
        </w:rPr>
        <w:t>=N9hXqzkH7YA</w:t>
      </w:r>
    </w:p>
    <w:p w14:paraId="56C47E51" w14:textId="77777777" w:rsidR="00AD457C" w:rsidRDefault="00AD457C" w:rsidP="00AD457C">
      <w:pPr>
        <w:pStyle w:val="IACSub-subheading"/>
        <w:rPr>
          <w:sz w:val="18"/>
          <w:szCs w:val="18"/>
          <w:u w:val="none"/>
        </w:rPr>
      </w:pPr>
      <w:r>
        <w:rPr>
          <w:sz w:val="18"/>
          <w:szCs w:val="18"/>
          <w:u w:val="none"/>
          <w:vertAlign w:val="superscript"/>
        </w:rPr>
        <w:t>15</w:t>
      </w:r>
      <w:r w:rsidRPr="0070785B">
        <w:rPr>
          <w:sz w:val="18"/>
          <w:szCs w:val="18"/>
          <w:u w:val="none"/>
        </w:rPr>
        <w:t>https://www.youtube.com/watch</w:t>
      </w:r>
      <w:proofErr w:type="gramStart"/>
      <w:r w:rsidRPr="0070785B">
        <w:rPr>
          <w:sz w:val="18"/>
          <w:szCs w:val="18"/>
          <w:u w:val="none"/>
        </w:rPr>
        <w:t>?v</w:t>
      </w:r>
      <w:proofErr w:type="gramEnd"/>
      <w:r w:rsidRPr="0070785B">
        <w:rPr>
          <w:sz w:val="18"/>
          <w:szCs w:val="18"/>
          <w:u w:val="none"/>
        </w:rPr>
        <w:t>=xY_MUB8adEQ</w:t>
      </w:r>
    </w:p>
    <w:p w14:paraId="4B2EDB8B" w14:textId="77777777" w:rsidR="00AD457C" w:rsidRDefault="00AD457C" w:rsidP="00AD457C">
      <w:pPr>
        <w:pStyle w:val="IACSub-subheading"/>
        <w:rPr>
          <w:sz w:val="18"/>
          <w:szCs w:val="18"/>
          <w:u w:val="none"/>
        </w:rPr>
      </w:pPr>
      <w:r w:rsidRPr="0070785B">
        <w:rPr>
          <w:sz w:val="18"/>
          <w:szCs w:val="18"/>
          <w:u w:val="none"/>
          <w:vertAlign w:val="superscript"/>
        </w:rPr>
        <w:t>16</w:t>
      </w:r>
      <w:r w:rsidRPr="0070785B">
        <w:rPr>
          <w:sz w:val="18"/>
          <w:szCs w:val="18"/>
          <w:u w:val="none"/>
        </w:rPr>
        <w:t>http://www.climate-kic.org/blog/the-european-space-agencys-brilliant-social-media-campaign-that-brought-technology-to-life/).</w:t>
      </w:r>
    </w:p>
    <w:p w14:paraId="5FA92F79" w14:textId="77777777" w:rsidR="00AD457C" w:rsidRDefault="00AD457C" w:rsidP="00AD457C">
      <w:pPr>
        <w:pStyle w:val="IACSub-subheading"/>
        <w:rPr>
          <w:sz w:val="18"/>
          <w:szCs w:val="18"/>
          <w:u w:val="none"/>
        </w:rPr>
      </w:pPr>
      <w:r>
        <w:rPr>
          <w:sz w:val="18"/>
          <w:szCs w:val="18"/>
          <w:u w:val="none"/>
          <w:vertAlign w:val="superscript"/>
        </w:rPr>
        <w:t>17</w:t>
      </w:r>
      <w:r>
        <w:rPr>
          <w:sz w:val="18"/>
          <w:szCs w:val="18"/>
          <w:u w:val="none"/>
        </w:rPr>
        <w:t xml:space="preserve">Anderson, A. P., Addressing Design Challenges in Mechanical </w:t>
      </w:r>
      <w:proofErr w:type="spellStart"/>
      <w:r>
        <w:rPr>
          <w:sz w:val="18"/>
          <w:szCs w:val="18"/>
          <w:u w:val="none"/>
        </w:rPr>
        <w:t>Counterpressure</w:t>
      </w:r>
      <w:proofErr w:type="spellEnd"/>
      <w:r>
        <w:rPr>
          <w:sz w:val="18"/>
          <w:szCs w:val="18"/>
          <w:u w:val="none"/>
        </w:rPr>
        <w:t xml:space="preserve"> Spacesuit Design and Space-Inspired Informal Education Policy, Aeronautics and Astronautics, Technology and Policy Program, vol. M.S., Cambridge, MA, Massachusetts Institute of Technology, 2011</w:t>
      </w:r>
    </w:p>
    <w:p w14:paraId="788F15D6" w14:textId="77777777" w:rsidR="00AD457C" w:rsidRDefault="00AD457C" w:rsidP="00AD457C">
      <w:pPr>
        <w:pStyle w:val="IACSub-subheading"/>
        <w:rPr>
          <w:sz w:val="18"/>
          <w:szCs w:val="18"/>
          <w:u w:val="none"/>
        </w:rPr>
      </w:pPr>
      <w:r w:rsidRPr="009A4F9A">
        <w:rPr>
          <w:sz w:val="18"/>
          <w:szCs w:val="18"/>
          <w:u w:val="none"/>
          <w:vertAlign w:val="superscript"/>
        </w:rPr>
        <w:t>18</w:t>
      </w:r>
      <w:hyperlink r:id="rId51" w:history="1">
        <w:r w:rsidRPr="009A4F9A">
          <w:rPr>
            <w:rStyle w:val="Hyperlink"/>
            <w:color w:val="auto"/>
            <w:sz w:val="18"/>
            <w:szCs w:val="18"/>
            <w:u w:val="none"/>
          </w:rPr>
          <w:t>http://www.huffingtonpost.com/2014/03/26/nasa-spacesuit-design-z-2-prototype-vote_n_5030361.html</w:t>
        </w:r>
      </w:hyperlink>
    </w:p>
    <w:p w14:paraId="2445ADA0" w14:textId="77777777" w:rsidR="00AD457C" w:rsidRDefault="00AD457C" w:rsidP="00AD457C">
      <w:pPr>
        <w:rPr>
          <w:sz w:val="18"/>
          <w:szCs w:val="18"/>
        </w:rPr>
      </w:pPr>
      <w:r w:rsidRPr="006F4083">
        <w:rPr>
          <w:sz w:val="18"/>
          <w:szCs w:val="18"/>
          <w:vertAlign w:val="superscript"/>
        </w:rPr>
        <w:t>19</w:t>
      </w:r>
      <w:r w:rsidRPr="006F4083">
        <w:rPr>
          <w:sz w:val="18"/>
          <w:szCs w:val="18"/>
        </w:rPr>
        <w:t xml:space="preserve">Milstein S., </w:t>
      </w:r>
      <w:proofErr w:type="spellStart"/>
      <w:r w:rsidRPr="006F4083">
        <w:rPr>
          <w:sz w:val="18"/>
          <w:szCs w:val="18"/>
        </w:rPr>
        <w:t>Chowdhury</w:t>
      </w:r>
      <w:proofErr w:type="spellEnd"/>
      <w:r w:rsidRPr="006F4083">
        <w:rPr>
          <w:sz w:val="18"/>
          <w:szCs w:val="18"/>
        </w:rPr>
        <w:t xml:space="preserve"> A., </w:t>
      </w:r>
      <w:proofErr w:type="spellStart"/>
      <w:r w:rsidRPr="006F4083">
        <w:rPr>
          <w:sz w:val="18"/>
          <w:szCs w:val="18"/>
        </w:rPr>
        <w:t>Hochmuth</w:t>
      </w:r>
      <w:proofErr w:type="spellEnd"/>
      <w:r w:rsidRPr="006F4083">
        <w:rPr>
          <w:sz w:val="18"/>
          <w:szCs w:val="18"/>
        </w:rPr>
        <w:t xml:space="preserve"> G., </w:t>
      </w:r>
      <w:proofErr w:type="spellStart"/>
      <w:r w:rsidRPr="006F4083">
        <w:rPr>
          <w:sz w:val="18"/>
          <w:szCs w:val="18"/>
        </w:rPr>
        <w:t>Lorica</w:t>
      </w:r>
      <w:proofErr w:type="spellEnd"/>
      <w:r w:rsidRPr="006F4083">
        <w:rPr>
          <w:sz w:val="18"/>
          <w:szCs w:val="18"/>
        </w:rPr>
        <w:t xml:space="preserve"> B., </w:t>
      </w:r>
      <w:proofErr w:type="spellStart"/>
      <w:r w:rsidRPr="006F4083">
        <w:rPr>
          <w:sz w:val="18"/>
          <w:szCs w:val="18"/>
        </w:rPr>
        <w:t>Magoulas</w:t>
      </w:r>
      <w:proofErr w:type="spellEnd"/>
      <w:r w:rsidRPr="006F4083">
        <w:rPr>
          <w:sz w:val="18"/>
          <w:szCs w:val="18"/>
        </w:rPr>
        <w:t xml:space="preserve"> R., Twitter and the Micro-Messaging Revolution: Communication, Connections, and Immediacy – 140 Characters at a Time, O’Reilly Radar report, November 2008</w:t>
      </w:r>
    </w:p>
    <w:p w14:paraId="2022A8C5" w14:textId="77777777" w:rsidR="00AD457C" w:rsidRDefault="00AD457C" w:rsidP="00AD457C">
      <w:pPr>
        <w:rPr>
          <w:sz w:val="18"/>
          <w:szCs w:val="18"/>
        </w:rPr>
      </w:pPr>
      <w:r w:rsidRPr="006F4083">
        <w:rPr>
          <w:sz w:val="18"/>
          <w:szCs w:val="18"/>
          <w:vertAlign w:val="superscript"/>
        </w:rPr>
        <w:t>20</w:t>
      </w:r>
      <w:r w:rsidRPr="006F4083">
        <w:rPr>
          <w:sz w:val="18"/>
          <w:szCs w:val="18"/>
        </w:rPr>
        <w:t xml:space="preserve">Weng J., Lim E., Jiang J., He Q., </w:t>
      </w:r>
      <w:proofErr w:type="spellStart"/>
      <w:proofErr w:type="gramStart"/>
      <w:r w:rsidRPr="006F4083">
        <w:rPr>
          <w:sz w:val="18"/>
          <w:szCs w:val="18"/>
        </w:rPr>
        <w:t>TwitterRank</w:t>
      </w:r>
      <w:proofErr w:type="spellEnd"/>
      <w:proofErr w:type="gramEnd"/>
      <w:r w:rsidRPr="006F4083">
        <w:rPr>
          <w:sz w:val="18"/>
          <w:szCs w:val="18"/>
        </w:rPr>
        <w:t xml:space="preserve">: Finding Topic-sensitive Influential </w:t>
      </w:r>
      <w:proofErr w:type="spellStart"/>
      <w:r w:rsidRPr="006F4083">
        <w:rPr>
          <w:sz w:val="18"/>
          <w:szCs w:val="18"/>
        </w:rPr>
        <w:t>Twiterers</w:t>
      </w:r>
      <w:proofErr w:type="spellEnd"/>
      <w:r w:rsidRPr="006F4083">
        <w:rPr>
          <w:sz w:val="18"/>
          <w:szCs w:val="18"/>
        </w:rPr>
        <w:t>, ACM WSDM, February 2010</w:t>
      </w:r>
    </w:p>
    <w:p w14:paraId="6CB158A4" w14:textId="77777777" w:rsidR="00AD457C" w:rsidRDefault="00AD457C" w:rsidP="00AD457C">
      <w:pPr>
        <w:rPr>
          <w:sz w:val="18"/>
          <w:szCs w:val="18"/>
        </w:rPr>
      </w:pPr>
      <w:r w:rsidRPr="006F4083">
        <w:rPr>
          <w:sz w:val="18"/>
          <w:szCs w:val="18"/>
          <w:vertAlign w:val="superscript"/>
        </w:rPr>
        <w:t>21</w:t>
      </w:r>
      <w:r w:rsidRPr="006F4083">
        <w:rPr>
          <w:sz w:val="18"/>
          <w:szCs w:val="18"/>
        </w:rPr>
        <w:t xml:space="preserve">Bakshy E., Mason W. A., </w:t>
      </w:r>
      <w:proofErr w:type="spellStart"/>
      <w:r w:rsidRPr="006F4083">
        <w:rPr>
          <w:sz w:val="18"/>
          <w:szCs w:val="18"/>
        </w:rPr>
        <w:t>Hofman</w:t>
      </w:r>
      <w:proofErr w:type="spellEnd"/>
      <w:r w:rsidRPr="006F4083">
        <w:rPr>
          <w:sz w:val="18"/>
          <w:szCs w:val="18"/>
        </w:rPr>
        <w:t xml:space="preserve"> J. M., Watts D. J., Everyone’s an Influencer: Quantifying Influence on Twitter, ACM WSDM, February 2011</w:t>
      </w:r>
    </w:p>
    <w:p w14:paraId="6AA28BEE" w14:textId="77777777" w:rsidR="00AD457C" w:rsidRDefault="00AD457C" w:rsidP="00AD457C">
      <w:pPr>
        <w:rPr>
          <w:sz w:val="18"/>
          <w:szCs w:val="18"/>
        </w:rPr>
      </w:pPr>
      <w:r>
        <w:rPr>
          <w:sz w:val="18"/>
          <w:szCs w:val="18"/>
          <w:vertAlign w:val="superscript"/>
        </w:rPr>
        <w:t>22</w:t>
      </w:r>
      <w:r w:rsidRPr="006F4083">
        <w:rPr>
          <w:sz w:val="18"/>
          <w:szCs w:val="18"/>
        </w:rPr>
        <w:t xml:space="preserve">Java A., </w:t>
      </w:r>
      <w:proofErr w:type="spellStart"/>
      <w:r w:rsidRPr="006F4083">
        <w:rPr>
          <w:sz w:val="18"/>
          <w:szCs w:val="18"/>
        </w:rPr>
        <w:t>Finin</w:t>
      </w:r>
      <w:proofErr w:type="spellEnd"/>
      <w:r w:rsidRPr="006F4083">
        <w:rPr>
          <w:sz w:val="18"/>
          <w:szCs w:val="18"/>
        </w:rPr>
        <w:t xml:space="preserve"> T., Song X., Tseng B., Why we </w:t>
      </w:r>
      <w:proofErr w:type="gramStart"/>
      <w:r w:rsidRPr="006F4083">
        <w:rPr>
          <w:sz w:val="18"/>
          <w:szCs w:val="18"/>
        </w:rPr>
        <w:t>Twitter</w:t>
      </w:r>
      <w:proofErr w:type="gramEnd"/>
      <w:r w:rsidRPr="006F4083">
        <w:rPr>
          <w:sz w:val="18"/>
          <w:szCs w:val="18"/>
        </w:rPr>
        <w:t xml:space="preserve">: Understanding </w:t>
      </w:r>
      <w:proofErr w:type="spellStart"/>
      <w:r w:rsidRPr="006F4083">
        <w:rPr>
          <w:sz w:val="18"/>
          <w:szCs w:val="18"/>
        </w:rPr>
        <w:t>Microblogging</w:t>
      </w:r>
      <w:proofErr w:type="spellEnd"/>
      <w:r w:rsidRPr="006F4083">
        <w:rPr>
          <w:sz w:val="18"/>
          <w:szCs w:val="18"/>
        </w:rPr>
        <w:t xml:space="preserve"> Usage and Communities, International Workshop on Knowledge Discovery on the Web, August 2007</w:t>
      </w:r>
    </w:p>
    <w:p w14:paraId="78DF0924" w14:textId="77777777" w:rsidR="00AD457C" w:rsidRDefault="00AD457C" w:rsidP="00AD457C">
      <w:pPr>
        <w:rPr>
          <w:sz w:val="18"/>
          <w:szCs w:val="18"/>
        </w:rPr>
      </w:pPr>
      <w:r>
        <w:rPr>
          <w:sz w:val="18"/>
          <w:szCs w:val="18"/>
          <w:vertAlign w:val="superscript"/>
        </w:rPr>
        <w:t>23</w:t>
      </w:r>
      <w:r w:rsidRPr="0007245A">
        <w:rPr>
          <w:sz w:val="18"/>
          <w:szCs w:val="18"/>
        </w:rPr>
        <w:t>https://about.twitter.com/company</w:t>
      </w:r>
    </w:p>
    <w:p w14:paraId="1F6EA88F" w14:textId="77777777" w:rsidR="00AD457C" w:rsidRDefault="00AD457C" w:rsidP="00AD457C">
      <w:pPr>
        <w:rPr>
          <w:sz w:val="18"/>
          <w:szCs w:val="18"/>
        </w:rPr>
      </w:pPr>
      <w:r>
        <w:rPr>
          <w:sz w:val="18"/>
          <w:szCs w:val="18"/>
          <w:vertAlign w:val="superscript"/>
        </w:rPr>
        <w:t>24</w:t>
      </w:r>
      <w:r>
        <w:rPr>
          <w:sz w:val="18"/>
          <w:szCs w:val="18"/>
        </w:rPr>
        <w:t xml:space="preserve">Statista, </w:t>
      </w:r>
      <w:proofErr w:type="spellStart"/>
      <w:r>
        <w:rPr>
          <w:sz w:val="18"/>
          <w:szCs w:val="18"/>
        </w:rPr>
        <w:t>Statista</w:t>
      </w:r>
      <w:proofErr w:type="spellEnd"/>
      <w:r>
        <w:rPr>
          <w:sz w:val="18"/>
          <w:szCs w:val="18"/>
        </w:rPr>
        <w:t xml:space="preserve"> Dossier about Twitter, April 2014</w:t>
      </w:r>
    </w:p>
    <w:p w14:paraId="734540CD" w14:textId="77777777" w:rsidR="00AD457C" w:rsidRDefault="00AD457C" w:rsidP="00AD457C">
      <w:pPr>
        <w:rPr>
          <w:sz w:val="18"/>
          <w:szCs w:val="18"/>
        </w:rPr>
      </w:pPr>
      <w:r w:rsidRPr="00E06E98">
        <w:rPr>
          <w:sz w:val="18"/>
          <w:szCs w:val="18"/>
          <w:vertAlign w:val="superscript"/>
        </w:rPr>
        <w:t>25</w:t>
      </w:r>
      <w:hyperlink r:id="rId52" w:history="1">
        <w:r w:rsidRPr="00E06E98">
          <w:rPr>
            <w:sz w:val="18"/>
            <w:szCs w:val="18"/>
            <w:lang w:val="en-US"/>
          </w:rPr>
          <w:t>http://www.insidefacebook.com/2009/01/12/application-insights-how-exactly-is-mau-calculated/</w:t>
        </w:r>
      </w:hyperlink>
      <w:r w:rsidRPr="00E06E98">
        <w:rPr>
          <w:sz w:val="18"/>
          <w:szCs w:val="18"/>
        </w:rPr>
        <w:t xml:space="preserve"> </w:t>
      </w:r>
    </w:p>
    <w:p w14:paraId="42D3E3EC" w14:textId="77777777" w:rsidR="00AD457C" w:rsidRPr="00850326" w:rsidRDefault="00AD457C" w:rsidP="00AD457C">
      <w:pPr>
        <w:rPr>
          <w:sz w:val="18"/>
          <w:szCs w:val="18"/>
        </w:rPr>
      </w:pPr>
      <w:r>
        <w:rPr>
          <w:sz w:val="18"/>
          <w:szCs w:val="18"/>
          <w:vertAlign w:val="superscript"/>
        </w:rPr>
        <w:t>26</w:t>
      </w:r>
      <w:r>
        <w:rPr>
          <w:sz w:val="18"/>
          <w:szCs w:val="18"/>
        </w:rPr>
        <w:t xml:space="preserve">Graham, M., Gender and Social Networks, Oxford Internet </w:t>
      </w:r>
      <w:r w:rsidRPr="00850326">
        <w:rPr>
          <w:sz w:val="18"/>
          <w:szCs w:val="18"/>
        </w:rPr>
        <w:t xml:space="preserve">Institute, </w:t>
      </w:r>
      <w:hyperlink r:id="rId53" w:history="1">
        <w:r w:rsidRPr="00850326">
          <w:rPr>
            <w:rStyle w:val="Hyperlink"/>
            <w:color w:val="auto"/>
            <w:sz w:val="18"/>
            <w:szCs w:val="18"/>
            <w:u w:val="none"/>
          </w:rPr>
          <w:t>http://geography.oii.ox.ac.uk/?page=gender-and-social-networks</w:t>
        </w:r>
      </w:hyperlink>
      <w:r w:rsidRPr="00850326">
        <w:rPr>
          <w:sz w:val="18"/>
          <w:szCs w:val="18"/>
        </w:rPr>
        <w:t>, October 2013</w:t>
      </w:r>
    </w:p>
    <w:p w14:paraId="55DB9A7E" w14:textId="77777777" w:rsidR="00AD457C" w:rsidRDefault="00AD457C" w:rsidP="00AD457C">
      <w:pPr>
        <w:rPr>
          <w:sz w:val="18"/>
          <w:szCs w:val="18"/>
        </w:rPr>
      </w:pPr>
      <w:r>
        <w:rPr>
          <w:sz w:val="18"/>
          <w:szCs w:val="18"/>
          <w:vertAlign w:val="superscript"/>
        </w:rPr>
        <w:t>27</w:t>
      </w:r>
      <w:r w:rsidRPr="00850326">
        <w:rPr>
          <w:sz w:val="18"/>
          <w:szCs w:val="18"/>
        </w:rPr>
        <w:t xml:space="preserve">Cheng A., Evans M., Singh H., Inside Twitter: An In-Depth Look Inside the Twitter World, </w:t>
      </w:r>
      <w:proofErr w:type="spellStart"/>
      <w:r w:rsidRPr="00850326">
        <w:rPr>
          <w:sz w:val="18"/>
          <w:szCs w:val="18"/>
        </w:rPr>
        <w:t>Sysomos</w:t>
      </w:r>
      <w:proofErr w:type="spellEnd"/>
      <w:r w:rsidRPr="00850326">
        <w:rPr>
          <w:sz w:val="18"/>
          <w:szCs w:val="18"/>
        </w:rPr>
        <w:t xml:space="preserve"> Inc., </w:t>
      </w:r>
      <w:proofErr w:type="gramStart"/>
      <w:r w:rsidRPr="00850326">
        <w:rPr>
          <w:sz w:val="18"/>
          <w:szCs w:val="18"/>
        </w:rPr>
        <w:t>June</w:t>
      </w:r>
      <w:proofErr w:type="gramEnd"/>
      <w:r w:rsidRPr="00850326">
        <w:rPr>
          <w:sz w:val="18"/>
          <w:szCs w:val="18"/>
        </w:rPr>
        <w:t xml:space="preserve"> 2009</w:t>
      </w:r>
    </w:p>
    <w:p w14:paraId="64C2B1BB" w14:textId="77777777" w:rsidR="00AD457C" w:rsidRDefault="00AD457C" w:rsidP="00AD457C">
      <w:pPr>
        <w:rPr>
          <w:sz w:val="18"/>
          <w:szCs w:val="18"/>
        </w:rPr>
      </w:pPr>
      <w:r>
        <w:rPr>
          <w:sz w:val="18"/>
          <w:szCs w:val="18"/>
          <w:vertAlign w:val="superscript"/>
        </w:rPr>
        <w:t>28</w:t>
      </w:r>
      <w:hyperlink r:id="rId54" w:history="1">
        <w:r w:rsidRPr="00850326">
          <w:rPr>
            <w:rStyle w:val="Hyperlink"/>
            <w:color w:val="auto"/>
            <w:sz w:val="18"/>
            <w:szCs w:val="18"/>
            <w:u w:val="none"/>
          </w:rPr>
          <w:t>http://www.statisticbrain.com/twitter-statistics/</w:t>
        </w:r>
      </w:hyperlink>
    </w:p>
    <w:p w14:paraId="1C294A99" w14:textId="77777777" w:rsidR="00AD457C" w:rsidRDefault="00AD457C" w:rsidP="00AD457C">
      <w:pPr>
        <w:rPr>
          <w:sz w:val="18"/>
          <w:szCs w:val="18"/>
        </w:rPr>
      </w:pPr>
      <w:proofErr w:type="gramStart"/>
      <w:r>
        <w:rPr>
          <w:sz w:val="18"/>
          <w:szCs w:val="18"/>
          <w:vertAlign w:val="superscript"/>
        </w:rPr>
        <w:t>29</w:t>
      </w:r>
      <w:r>
        <w:rPr>
          <w:sz w:val="18"/>
          <w:szCs w:val="18"/>
        </w:rPr>
        <w:t>National Aeronautics and Space Act, Pub.</w:t>
      </w:r>
      <w:proofErr w:type="gramEnd"/>
      <w:r>
        <w:rPr>
          <w:sz w:val="18"/>
          <w:szCs w:val="18"/>
        </w:rPr>
        <w:t xml:space="preserve"> L. No. 111-314, 124 Stat. 3328 [Dec. 18, 2010]</w:t>
      </w:r>
      <w:bookmarkStart w:id="0" w:name="_GoBack"/>
      <w:bookmarkEnd w:id="0"/>
      <w:r>
        <w:rPr>
          <w:sz w:val="18"/>
          <w:szCs w:val="18"/>
        </w:rPr>
        <w:t>, Sec. 201123</w:t>
      </w:r>
    </w:p>
    <w:p w14:paraId="771F8620" w14:textId="77777777" w:rsidR="00AD457C" w:rsidRDefault="00AD457C" w:rsidP="00AD457C">
      <w:pPr>
        <w:rPr>
          <w:sz w:val="18"/>
          <w:szCs w:val="18"/>
        </w:rPr>
      </w:pPr>
      <w:r>
        <w:rPr>
          <w:sz w:val="18"/>
          <w:szCs w:val="18"/>
          <w:vertAlign w:val="superscript"/>
        </w:rPr>
        <w:lastRenderedPageBreak/>
        <w:t>30</w:t>
      </w:r>
      <w:r>
        <w:rPr>
          <w:sz w:val="18"/>
          <w:szCs w:val="18"/>
        </w:rPr>
        <w:t xml:space="preserve">Suomen </w:t>
      </w:r>
      <w:proofErr w:type="spellStart"/>
      <w:r>
        <w:rPr>
          <w:sz w:val="18"/>
          <w:szCs w:val="18"/>
        </w:rPr>
        <w:t>Toivo</w:t>
      </w:r>
      <w:proofErr w:type="spellEnd"/>
      <w:r>
        <w:rPr>
          <w:sz w:val="18"/>
          <w:szCs w:val="18"/>
        </w:rPr>
        <w:t xml:space="preserve"> Think Tank, Social Media – The New Power of Political Influence, Centre for European Studies, 2012</w:t>
      </w:r>
    </w:p>
    <w:p w14:paraId="0F6982D2" w14:textId="77777777" w:rsidR="00AD457C" w:rsidRDefault="00AD457C" w:rsidP="00AD457C">
      <w:pPr>
        <w:rPr>
          <w:sz w:val="18"/>
          <w:szCs w:val="18"/>
        </w:rPr>
      </w:pPr>
      <w:r>
        <w:rPr>
          <w:sz w:val="18"/>
          <w:szCs w:val="18"/>
          <w:vertAlign w:val="superscript"/>
        </w:rPr>
        <w:t>31</w:t>
      </w:r>
      <w:r>
        <w:rPr>
          <w:sz w:val="18"/>
          <w:szCs w:val="18"/>
        </w:rPr>
        <w:t>Stieglitz, S., Dang-</w:t>
      </w:r>
      <w:proofErr w:type="spellStart"/>
      <w:r>
        <w:rPr>
          <w:sz w:val="18"/>
          <w:szCs w:val="18"/>
        </w:rPr>
        <w:t>Xuan</w:t>
      </w:r>
      <w:proofErr w:type="spellEnd"/>
      <w:r>
        <w:rPr>
          <w:sz w:val="18"/>
          <w:szCs w:val="18"/>
        </w:rPr>
        <w:t>, L., Social Media and Political Communication: a Social Media Analytics Framework, Department of Information Systems, University of Muenster, Germany, 2012</w:t>
      </w:r>
    </w:p>
    <w:p w14:paraId="5DCC7C3E" w14:textId="77777777" w:rsidR="00AD457C" w:rsidRDefault="00AD457C" w:rsidP="00AD457C">
      <w:pPr>
        <w:rPr>
          <w:sz w:val="18"/>
          <w:szCs w:val="18"/>
        </w:rPr>
      </w:pPr>
      <w:r>
        <w:rPr>
          <w:sz w:val="18"/>
          <w:szCs w:val="18"/>
          <w:vertAlign w:val="superscript"/>
        </w:rPr>
        <w:t>32</w:t>
      </w:r>
      <w:r w:rsidRPr="00956A25">
        <w:rPr>
          <w:sz w:val="18"/>
          <w:szCs w:val="18"/>
        </w:rPr>
        <w:t xml:space="preserve">Cha, M., </w:t>
      </w:r>
      <w:proofErr w:type="spellStart"/>
      <w:r w:rsidRPr="00956A25">
        <w:rPr>
          <w:sz w:val="18"/>
          <w:szCs w:val="18"/>
        </w:rPr>
        <w:t>Haddadi</w:t>
      </w:r>
      <w:proofErr w:type="spellEnd"/>
      <w:r w:rsidRPr="00956A25">
        <w:rPr>
          <w:sz w:val="18"/>
          <w:szCs w:val="18"/>
        </w:rPr>
        <w:t xml:space="preserve">, H., </w:t>
      </w:r>
      <w:proofErr w:type="spellStart"/>
      <w:r w:rsidRPr="00956A25">
        <w:rPr>
          <w:sz w:val="18"/>
          <w:szCs w:val="18"/>
        </w:rPr>
        <w:t>Benevenuto</w:t>
      </w:r>
      <w:proofErr w:type="spellEnd"/>
      <w:r w:rsidRPr="00956A25">
        <w:rPr>
          <w:sz w:val="18"/>
          <w:szCs w:val="18"/>
        </w:rPr>
        <w:t xml:space="preserve">, F., </w:t>
      </w:r>
      <w:proofErr w:type="spellStart"/>
      <w:r w:rsidRPr="00956A25">
        <w:rPr>
          <w:sz w:val="18"/>
          <w:szCs w:val="18"/>
        </w:rPr>
        <w:t>Gummadi</w:t>
      </w:r>
      <w:proofErr w:type="spellEnd"/>
      <w:r w:rsidRPr="00956A25">
        <w:rPr>
          <w:sz w:val="18"/>
          <w:szCs w:val="18"/>
        </w:rPr>
        <w:t>, K. P., Measuring Use Influence in Twitter: The Million Follower Fallacy, Association for the Advancement of Artificial Intelligenc</w:t>
      </w:r>
      <w:r>
        <w:rPr>
          <w:sz w:val="18"/>
          <w:szCs w:val="18"/>
        </w:rPr>
        <w:t>e, 2010</w:t>
      </w:r>
    </w:p>
    <w:p w14:paraId="08C73B15" w14:textId="77777777" w:rsidR="00AD457C" w:rsidRPr="00956A25" w:rsidRDefault="00AD457C" w:rsidP="00AD457C">
      <w:pPr>
        <w:rPr>
          <w:sz w:val="18"/>
          <w:szCs w:val="18"/>
        </w:rPr>
      </w:pPr>
      <w:r>
        <w:rPr>
          <w:sz w:val="18"/>
          <w:szCs w:val="18"/>
          <w:vertAlign w:val="superscript"/>
        </w:rPr>
        <w:t>33</w:t>
      </w:r>
      <w:r>
        <w:rPr>
          <w:sz w:val="18"/>
          <w:szCs w:val="18"/>
        </w:rPr>
        <w:t xml:space="preserve">Herdagdelen, A., </w:t>
      </w:r>
      <w:proofErr w:type="spellStart"/>
      <w:r>
        <w:rPr>
          <w:sz w:val="18"/>
          <w:szCs w:val="18"/>
        </w:rPr>
        <w:t>Zuo</w:t>
      </w:r>
      <w:proofErr w:type="spellEnd"/>
      <w:r>
        <w:rPr>
          <w:sz w:val="18"/>
          <w:szCs w:val="18"/>
        </w:rPr>
        <w:t xml:space="preserve">, W., </w:t>
      </w:r>
      <w:proofErr w:type="spellStart"/>
      <w:r>
        <w:rPr>
          <w:sz w:val="18"/>
          <w:szCs w:val="18"/>
        </w:rPr>
        <w:t>Gard</w:t>
      </w:r>
      <w:proofErr w:type="spellEnd"/>
      <w:r>
        <w:rPr>
          <w:sz w:val="18"/>
          <w:szCs w:val="18"/>
        </w:rPr>
        <w:t xml:space="preserve">-Murray, A., Bar-Yarn, Y., An Exploration of Social Identity: The </w:t>
      </w:r>
      <w:r>
        <w:rPr>
          <w:sz w:val="18"/>
          <w:szCs w:val="18"/>
        </w:rPr>
        <w:lastRenderedPageBreak/>
        <w:t>Geography and Politics of News-Sharing Communities in Twitter, New England Complex Systems Institute, Cambridge, February 2012</w:t>
      </w:r>
    </w:p>
    <w:p w14:paraId="5E323EF6" w14:textId="77777777" w:rsidR="00AD457C" w:rsidRDefault="00AD457C" w:rsidP="00AD457C">
      <w:pPr>
        <w:rPr>
          <w:sz w:val="18"/>
          <w:szCs w:val="18"/>
        </w:rPr>
      </w:pPr>
      <w:r>
        <w:rPr>
          <w:sz w:val="18"/>
          <w:szCs w:val="18"/>
          <w:vertAlign w:val="superscript"/>
        </w:rPr>
        <w:t>34</w:t>
      </w:r>
      <w:r>
        <w:rPr>
          <w:sz w:val="18"/>
          <w:szCs w:val="18"/>
        </w:rPr>
        <w:t>Rogers, E. M., Diffusion of Innovations, Free Press, 1962</w:t>
      </w:r>
    </w:p>
    <w:p w14:paraId="48A65542" w14:textId="77777777" w:rsidR="00AD457C" w:rsidRDefault="00AD457C" w:rsidP="00AD457C">
      <w:pPr>
        <w:rPr>
          <w:sz w:val="18"/>
          <w:szCs w:val="18"/>
        </w:rPr>
      </w:pPr>
      <w:r>
        <w:rPr>
          <w:sz w:val="18"/>
          <w:szCs w:val="18"/>
          <w:vertAlign w:val="superscript"/>
        </w:rPr>
        <w:t>35</w:t>
      </w:r>
      <w:r w:rsidRPr="00220E9E">
        <w:rPr>
          <w:sz w:val="18"/>
          <w:szCs w:val="18"/>
        </w:rPr>
        <w:t xml:space="preserve">Leavitt A., </w:t>
      </w:r>
      <w:proofErr w:type="spellStart"/>
      <w:r w:rsidRPr="00220E9E">
        <w:rPr>
          <w:sz w:val="18"/>
          <w:szCs w:val="18"/>
        </w:rPr>
        <w:t>Burchard</w:t>
      </w:r>
      <w:proofErr w:type="spellEnd"/>
      <w:r w:rsidRPr="00220E9E">
        <w:rPr>
          <w:sz w:val="18"/>
          <w:szCs w:val="18"/>
        </w:rPr>
        <w:t xml:space="preserve"> E., Fisher, D., Gilbert S., </w:t>
      </w:r>
      <w:proofErr w:type="gramStart"/>
      <w:r w:rsidRPr="00220E9E">
        <w:rPr>
          <w:sz w:val="18"/>
          <w:szCs w:val="18"/>
        </w:rPr>
        <w:t>The</w:t>
      </w:r>
      <w:proofErr w:type="gramEnd"/>
      <w:r w:rsidRPr="00220E9E">
        <w:rPr>
          <w:sz w:val="18"/>
          <w:szCs w:val="18"/>
        </w:rPr>
        <w:t xml:space="preserve"> </w:t>
      </w:r>
      <w:proofErr w:type="spellStart"/>
      <w:r w:rsidRPr="00220E9E">
        <w:rPr>
          <w:sz w:val="18"/>
          <w:szCs w:val="18"/>
        </w:rPr>
        <w:t>Influentials</w:t>
      </w:r>
      <w:proofErr w:type="spellEnd"/>
      <w:r w:rsidRPr="00220E9E">
        <w:rPr>
          <w:sz w:val="18"/>
          <w:szCs w:val="18"/>
        </w:rPr>
        <w:t xml:space="preserve">: New Approaches for </w:t>
      </w:r>
      <w:proofErr w:type="spellStart"/>
      <w:r w:rsidRPr="00220E9E">
        <w:rPr>
          <w:sz w:val="18"/>
          <w:szCs w:val="18"/>
        </w:rPr>
        <w:t>Analyzing</w:t>
      </w:r>
      <w:proofErr w:type="spellEnd"/>
      <w:r w:rsidRPr="00220E9E">
        <w:rPr>
          <w:sz w:val="18"/>
          <w:szCs w:val="18"/>
        </w:rPr>
        <w:t xml:space="preserve"> Influence on Twitter, Web Ecology Project, September 2009</w:t>
      </w:r>
    </w:p>
    <w:p w14:paraId="3021A26A" w14:textId="77777777" w:rsidR="00AD457C" w:rsidRDefault="00AD457C" w:rsidP="00AD457C">
      <w:pPr>
        <w:rPr>
          <w:sz w:val="18"/>
          <w:szCs w:val="18"/>
        </w:rPr>
      </w:pPr>
      <w:r>
        <w:rPr>
          <w:sz w:val="18"/>
          <w:szCs w:val="18"/>
          <w:vertAlign w:val="superscript"/>
        </w:rPr>
        <w:t>36</w:t>
      </w:r>
      <w:r w:rsidRPr="00047547">
        <w:rPr>
          <w:sz w:val="18"/>
          <w:szCs w:val="18"/>
        </w:rPr>
        <w:t>http://www.entrepreneur.com/article/227603</w:t>
      </w:r>
    </w:p>
    <w:p w14:paraId="15608365" w14:textId="0240CAFA" w:rsidR="00AD457C" w:rsidRDefault="00AD457C" w:rsidP="00AD457C">
      <w:pPr>
        <w:rPr>
          <w:sz w:val="18"/>
          <w:szCs w:val="18"/>
        </w:rPr>
        <w:sectPr w:rsidR="00AD457C" w:rsidSect="00547197">
          <w:footnotePr>
            <w:pos w:val="beneathText"/>
            <w:numFmt w:val="chicago"/>
          </w:footnotePr>
          <w:endnotePr>
            <w:numFmt w:val="decimal"/>
          </w:endnotePr>
          <w:type w:val="continuous"/>
          <w:pgSz w:w="12240" w:h="15840" w:code="1"/>
          <w:pgMar w:top="1417" w:right="1417" w:bottom="1417" w:left="1417" w:header="709" w:footer="709" w:gutter="0"/>
          <w:cols w:num="2" w:space="720"/>
          <w:docGrid w:linePitch="360"/>
        </w:sectPr>
      </w:pPr>
      <w:r>
        <w:rPr>
          <w:sz w:val="18"/>
          <w:szCs w:val="18"/>
          <w:vertAlign w:val="superscript"/>
        </w:rPr>
        <w:t>37</w:t>
      </w:r>
      <w:r>
        <w:rPr>
          <w:sz w:val="18"/>
          <w:szCs w:val="18"/>
        </w:rPr>
        <w:t xml:space="preserve">Smith, M.A., </w:t>
      </w:r>
      <w:proofErr w:type="spellStart"/>
      <w:r>
        <w:rPr>
          <w:sz w:val="18"/>
          <w:szCs w:val="18"/>
        </w:rPr>
        <w:t>Rainie</w:t>
      </w:r>
      <w:proofErr w:type="spellEnd"/>
      <w:r>
        <w:rPr>
          <w:sz w:val="18"/>
          <w:szCs w:val="18"/>
        </w:rPr>
        <w:t xml:space="preserve">, L., </w:t>
      </w:r>
      <w:proofErr w:type="spellStart"/>
      <w:r>
        <w:rPr>
          <w:sz w:val="18"/>
          <w:szCs w:val="18"/>
        </w:rPr>
        <w:t>Himelboim</w:t>
      </w:r>
      <w:proofErr w:type="spellEnd"/>
      <w:r>
        <w:rPr>
          <w:sz w:val="18"/>
          <w:szCs w:val="18"/>
        </w:rPr>
        <w:t xml:space="preserve">, I., </w:t>
      </w:r>
      <w:proofErr w:type="spellStart"/>
      <w:r>
        <w:rPr>
          <w:sz w:val="18"/>
          <w:szCs w:val="18"/>
        </w:rPr>
        <w:t>Shneiderman</w:t>
      </w:r>
      <w:proofErr w:type="spellEnd"/>
      <w:r>
        <w:rPr>
          <w:sz w:val="18"/>
          <w:szCs w:val="18"/>
        </w:rPr>
        <w:t xml:space="preserve">, B., Mapping Twitter Topic Networks: From Polarized Crowds to Community Clusters, Pew Research </w:t>
      </w:r>
      <w:proofErr w:type="spellStart"/>
      <w:r>
        <w:rPr>
          <w:sz w:val="18"/>
          <w:szCs w:val="18"/>
        </w:rPr>
        <w:t>Center</w:t>
      </w:r>
      <w:proofErr w:type="spellEnd"/>
      <w:r>
        <w:rPr>
          <w:sz w:val="18"/>
          <w:szCs w:val="18"/>
        </w:rPr>
        <w:t xml:space="preserve">, </w:t>
      </w:r>
      <w:proofErr w:type="gramStart"/>
      <w:r>
        <w:rPr>
          <w:sz w:val="18"/>
          <w:szCs w:val="18"/>
        </w:rPr>
        <w:t>February,</w:t>
      </w:r>
      <w:proofErr w:type="gramEnd"/>
      <w:r>
        <w:rPr>
          <w:sz w:val="18"/>
          <w:szCs w:val="18"/>
        </w:rPr>
        <w:t xml:space="preserve"> 2011</w:t>
      </w:r>
    </w:p>
    <w:p w14:paraId="3C71A999" w14:textId="77777777" w:rsidR="00AD457C" w:rsidRDefault="00AD457C">
      <w:pPr>
        <w:ind w:firstLine="0"/>
        <w:jc w:val="left"/>
        <w:rPr>
          <w:sz w:val="24"/>
          <w:szCs w:val="24"/>
        </w:rPr>
      </w:pPr>
      <w:r>
        <w:rPr>
          <w:sz w:val="24"/>
          <w:szCs w:val="24"/>
        </w:rPr>
        <w:lastRenderedPageBreak/>
        <w:br w:type="page"/>
      </w:r>
    </w:p>
    <w:p w14:paraId="2BC378BF" w14:textId="0AB77E37" w:rsidR="00DF0DE2" w:rsidRDefault="00DF0DE2" w:rsidP="002576B6">
      <w:pPr>
        <w:jc w:val="center"/>
        <w:rPr>
          <w:sz w:val="24"/>
          <w:szCs w:val="24"/>
        </w:rPr>
      </w:pPr>
      <w:r>
        <w:rPr>
          <w:sz w:val="24"/>
          <w:szCs w:val="24"/>
        </w:rPr>
        <w:lastRenderedPageBreak/>
        <w:t xml:space="preserve">APPENDIX A. </w:t>
      </w:r>
    </w:p>
    <w:p w14:paraId="7E4CDABC" w14:textId="04FC0265" w:rsidR="00220E9E" w:rsidRPr="00002CCA" w:rsidRDefault="002576B6" w:rsidP="002576B6">
      <w:pPr>
        <w:jc w:val="center"/>
        <w:rPr>
          <w:sz w:val="24"/>
          <w:szCs w:val="24"/>
        </w:rPr>
      </w:pPr>
      <w:r w:rsidRPr="00002CCA">
        <w:rPr>
          <w:sz w:val="24"/>
          <w:szCs w:val="24"/>
        </w:rPr>
        <w:t>List of the Twitter Accounts Studied</w:t>
      </w:r>
    </w:p>
    <w:p w14:paraId="3B58B3A7" w14:textId="77777777" w:rsidR="00220E9E" w:rsidRDefault="00220E9E" w:rsidP="00850326">
      <w:pPr>
        <w:rPr>
          <w:sz w:val="18"/>
          <w:szCs w:val="18"/>
        </w:rPr>
      </w:pPr>
    </w:p>
    <w:p w14:paraId="54F0EA34" w14:textId="77777777" w:rsidR="00220E9E" w:rsidRDefault="00220E9E" w:rsidP="00850326">
      <w:pPr>
        <w:rPr>
          <w:sz w:val="18"/>
          <w:szCs w:val="18"/>
        </w:rPr>
      </w:pPr>
    </w:p>
    <w:tbl>
      <w:tblPr>
        <w:tblW w:w="6220" w:type="dxa"/>
        <w:jc w:val="center"/>
        <w:tblInd w:w="93" w:type="dxa"/>
        <w:tblLook w:val="04A0" w:firstRow="1" w:lastRow="0" w:firstColumn="1" w:lastColumn="0" w:noHBand="0" w:noVBand="1"/>
      </w:tblPr>
      <w:tblGrid>
        <w:gridCol w:w="2140"/>
        <w:gridCol w:w="4080"/>
      </w:tblGrid>
      <w:tr w:rsidR="00DF0DE2" w:rsidRPr="00DF0DE2" w14:paraId="05A35CB0" w14:textId="77777777" w:rsidTr="002A5BDD">
        <w:trPr>
          <w:trHeight w:val="170"/>
          <w:jc w:val="center"/>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4AEB85" w14:textId="77777777" w:rsidR="00DF0DE2" w:rsidRPr="00DF0DE2" w:rsidRDefault="00DF0DE2" w:rsidP="00DF0DE2">
            <w:pPr>
              <w:ind w:firstLine="0"/>
              <w:jc w:val="center"/>
              <w:rPr>
                <w:rFonts w:eastAsia="Times New Roman"/>
                <w:b/>
                <w:bCs/>
                <w:color w:val="000000"/>
                <w:sz w:val="18"/>
                <w:szCs w:val="18"/>
                <w:lang w:val="en-US-POSIX"/>
              </w:rPr>
            </w:pPr>
            <w:r w:rsidRPr="00DF0DE2">
              <w:rPr>
                <w:rFonts w:eastAsia="Times New Roman"/>
                <w:b/>
                <w:bCs/>
                <w:color w:val="000000"/>
                <w:sz w:val="18"/>
                <w:szCs w:val="18"/>
                <w:lang w:val="en-US-POSIX"/>
              </w:rPr>
              <w:t>Twitter Name</w:t>
            </w:r>
          </w:p>
        </w:tc>
        <w:tc>
          <w:tcPr>
            <w:tcW w:w="4080" w:type="dxa"/>
            <w:tcBorders>
              <w:top w:val="single" w:sz="4" w:space="0" w:color="auto"/>
              <w:left w:val="nil"/>
              <w:bottom w:val="single" w:sz="4" w:space="0" w:color="auto"/>
              <w:right w:val="single" w:sz="4" w:space="0" w:color="auto"/>
            </w:tcBorders>
            <w:shd w:val="clear" w:color="auto" w:fill="auto"/>
            <w:noWrap/>
            <w:vAlign w:val="center"/>
            <w:hideMark/>
          </w:tcPr>
          <w:p w14:paraId="653A38D6" w14:textId="77777777" w:rsidR="00DF0DE2" w:rsidRPr="00DF0DE2" w:rsidRDefault="00DF0DE2" w:rsidP="00DF0DE2">
            <w:pPr>
              <w:ind w:firstLine="0"/>
              <w:jc w:val="center"/>
              <w:rPr>
                <w:rFonts w:eastAsia="Times New Roman"/>
                <w:b/>
                <w:bCs/>
                <w:color w:val="000000"/>
                <w:sz w:val="18"/>
                <w:szCs w:val="18"/>
                <w:lang w:val="en-US-POSIX"/>
              </w:rPr>
            </w:pPr>
            <w:r w:rsidRPr="00DF0DE2">
              <w:rPr>
                <w:rFonts w:eastAsia="Times New Roman"/>
                <w:b/>
                <w:bCs/>
                <w:color w:val="000000"/>
                <w:sz w:val="18"/>
                <w:szCs w:val="18"/>
                <w:lang w:val="en-US-POSIX"/>
              </w:rPr>
              <w:t>Name</w:t>
            </w:r>
          </w:p>
        </w:tc>
      </w:tr>
      <w:tr w:rsidR="00DF0DE2" w:rsidRPr="00DF0DE2" w14:paraId="7FD5E96F"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6727717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NASA</w:t>
            </w:r>
          </w:p>
        </w:tc>
        <w:tc>
          <w:tcPr>
            <w:tcW w:w="4080" w:type="dxa"/>
            <w:tcBorders>
              <w:top w:val="nil"/>
              <w:left w:val="nil"/>
              <w:bottom w:val="single" w:sz="4" w:space="0" w:color="auto"/>
              <w:right w:val="single" w:sz="4" w:space="0" w:color="auto"/>
            </w:tcBorders>
            <w:shd w:val="clear" w:color="000000" w:fill="DAEEF3"/>
            <w:noWrap/>
            <w:vAlign w:val="center"/>
            <w:hideMark/>
          </w:tcPr>
          <w:p w14:paraId="6F392F3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NASA</w:t>
            </w:r>
          </w:p>
        </w:tc>
      </w:tr>
      <w:tr w:rsidR="00DF0DE2" w:rsidRPr="00DF0DE2" w14:paraId="36876F4D"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4C69430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NASA_Astronauts</w:t>
            </w:r>
          </w:p>
        </w:tc>
        <w:tc>
          <w:tcPr>
            <w:tcW w:w="4080" w:type="dxa"/>
            <w:tcBorders>
              <w:top w:val="nil"/>
              <w:left w:val="nil"/>
              <w:bottom w:val="single" w:sz="4" w:space="0" w:color="auto"/>
              <w:right w:val="single" w:sz="4" w:space="0" w:color="auto"/>
            </w:tcBorders>
            <w:shd w:val="clear" w:color="000000" w:fill="DAEEF3"/>
            <w:noWrap/>
            <w:vAlign w:val="center"/>
            <w:hideMark/>
          </w:tcPr>
          <w:p w14:paraId="7D3D5F8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NASA Astronauts</w:t>
            </w:r>
          </w:p>
        </w:tc>
      </w:tr>
      <w:tr w:rsidR="00DF0DE2" w:rsidRPr="00DF0DE2" w14:paraId="3B524DC0"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04C5B71E"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NASAPeople</w:t>
            </w:r>
          </w:p>
        </w:tc>
        <w:tc>
          <w:tcPr>
            <w:tcW w:w="4080" w:type="dxa"/>
            <w:tcBorders>
              <w:top w:val="nil"/>
              <w:left w:val="nil"/>
              <w:bottom w:val="single" w:sz="4" w:space="0" w:color="auto"/>
              <w:right w:val="single" w:sz="4" w:space="0" w:color="auto"/>
            </w:tcBorders>
            <w:shd w:val="clear" w:color="000000" w:fill="DAEEF3"/>
            <w:noWrap/>
            <w:vAlign w:val="center"/>
            <w:hideMark/>
          </w:tcPr>
          <w:p w14:paraId="300E9AB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NASA People</w:t>
            </w:r>
          </w:p>
        </w:tc>
      </w:tr>
      <w:tr w:rsidR="00DF0DE2" w:rsidRPr="00DF0DE2" w14:paraId="2D9FFF32"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5F7D8E7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AstroClass2013</w:t>
            </w:r>
          </w:p>
        </w:tc>
        <w:tc>
          <w:tcPr>
            <w:tcW w:w="4080" w:type="dxa"/>
            <w:tcBorders>
              <w:top w:val="nil"/>
              <w:left w:val="nil"/>
              <w:bottom w:val="single" w:sz="4" w:space="0" w:color="auto"/>
              <w:right w:val="single" w:sz="4" w:space="0" w:color="auto"/>
            </w:tcBorders>
            <w:shd w:val="clear" w:color="000000" w:fill="DAEEF3"/>
            <w:noWrap/>
            <w:vAlign w:val="center"/>
            <w:hideMark/>
          </w:tcPr>
          <w:p w14:paraId="6ECF9BF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2013 Astronaut Class</w:t>
            </w:r>
          </w:p>
        </w:tc>
      </w:tr>
      <w:tr w:rsidR="00DF0DE2" w:rsidRPr="00DF0DE2" w14:paraId="3CF2A85C"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6E0DE353"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SciAstro</w:t>
            </w:r>
          </w:p>
        </w:tc>
        <w:tc>
          <w:tcPr>
            <w:tcW w:w="4080" w:type="dxa"/>
            <w:tcBorders>
              <w:top w:val="nil"/>
              <w:left w:val="nil"/>
              <w:bottom w:val="single" w:sz="4" w:space="0" w:color="auto"/>
              <w:right w:val="single" w:sz="4" w:space="0" w:color="auto"/>
            </w:tcBorders>
            <w:shd w:val="clear" w:color="000000" w:fill="B7DEE8"/>
            <w:noWrap/>
            <w:vAlign w:val="center"/>
            <w:hideMark/>
          </w:tcPr>
          <w:p w14:paraId="25D6CFE7"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John Grunsfeld</w:t>
            </w:r>
          </w:p>
        </w:tc>
      </w:tr>
      <w:tr w:rsidR="00DF0DE2" w:rsidRPr="00DF0DE2" w14:paraId="08AE1AE8"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4431AA4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Astro_Flow</w:t>
            </w:r>
          </w:p>
        </w:tc>
        <w:tc>
          <w:tcPr>
            <w:tcW w:w="4080" w:type="dxa"/>
            <w:tcBorders>
              <w:top w:val="nil"/>
              <w:left w:val="nil"/>
              <w:bottom w:val="single" w:sz="4" w:space="0" w:color="auto"/>
              <w:right w:val="single" w:sz="4" w:space="0" w:color="auto"/>
            </w:tcBorders>
            <w:shd w:val="clear" w:color="000000" w:fill="B7DEE8"/>
            <w:noWrap/>
            <w:vAlign w:val="center"/>
            <w:hideMark/>
          </w:tcPr>
          <w:p w14:paraId="405E9CB1"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Leland Melvin</w:t>
            </w:r>
          </w:p>
        </w:tc>
      </w:tr>
      <w:tr w:rsidR="00DF0DE2" w:rsidRPr="00DF0DE2" w14:paraId="36755040"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1A4AD947"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Astro_Cady</w:t>
            </w:r>
          </w:p>
        </w:tc>
        <w:tc>
          <w:tcPr>
            <w:tcW w:w="4080" w:type="dxa"/>
            <w:tcBorders>
              <w:top w:val="nil"/>
              <w:left w:val="nil"/>
              <w:bottom w:val="single" w:sz="4" w:space="0" w:color="auto"/>
              <w:right w:val="single" w:sz="4" w:space="0" w:color="auto"/>
            </w:tcBorders>
            <w:shd w:val="clear" w:color="000000" w:fill="B7DEE8"/>
            <w:noWrap/>
            <w:vAlign w:val="center"/>
            <w:hideMark/>
          </w:tcPr>
          <w:p w14:paraId="447E259A"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Cady Coleman</w:t>
            </w:r>
          </w:p>
        </w:tc>
      </w:tr>
      <w:tr w:rsidR="00DF0DE2" w:rsidRPr="00DF0DE2" w14:paraId="245B5631"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4D946FC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Astro_Ferg</w:t>
            </w:r>
          </w:p>
        </w:tc>
        <w:tc>
          <w:tcPr>
            <w:tcW w:w="4080" w:type="dxa"/>
            <w:tcBorders>
              <w:top w:val="nil"/>
              <w:left w:val="nil"/>
              <w:bottom w:val="single" w:sz="4" w:space="0" w:color="auto"/>
              <w:right w:val="single" w:sz="4" w:space="0" w:color="auto"/>
            </w:tcBorders>
            <w:shd w:val="clear" w:color="000000" w:fill="B7DEE8"/>
            <w:noWrap/>
            <w:vAlign w:val="center"/>
            <w:hideMark/>
          </w:tcPr>
          <w:p w14:paraId="52911EE7"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Christopher Ferguson</w:t>
            </w:r>
          </w:p>
        </w:tc>
      </w:tr>
      <w:tr w:rsidR="00DF0DE2" w:rsidRPr="00DF0DE2" w14:paraId="7EFFFBE8"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5F065A3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Astro_Clay</w:t>
            </w:r>
          </w:p>
        </w:tc>
        <w:tc>
          <w:tcPr>
            <w:tcW w:w="4080" w:type="dxa"/>
            <w:tcBorders>
              <w:top w:val="nil"/>
              <w:left w:val="nil"/>
              <w:bottom w:val="single" w:sz="4" w:space="0" w:color="auto"/>
              <w:right w:val="single" w:sz="4" w:space="0" w:color="auto"/>
            </w:tcBorders>
            <w:shd w:val="clear" w:color="000000" w:fill="B7DEE8"/>
            <w:noWrap/>
            <w:vAlign w:val="center"/>
            <w:hideMark/>
          </w:tcPr>
          <w:p w14:paraId="11BF9D3E"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Clayton C. Anderson</w:t>
            </w:r>
          </w:p>
        </w:tc>
      </w:tr>
      <w:tr w:rsidR="00DF0DE2" w:rsidRPr="00DF0DE2" w14:paraId="338CC055"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3D6FEFD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AstroCoastie</w:t>
            </w:r>
          </w:p>
        </w:tc>
        <w:tc>
          <w:tcPr>
            <w:tcW w:w="4080" w:type="dxa"/>
            <w:tcBorders>
              <w:top w:val="nil"/>
              <w:left w:val="nil"/>
              <w:bottom w:val="single" w:sz="4" w:space="0" w:color="auto"/>
              <w:right w:val="single" w:sz="4" w:space="0" w:color="auto"/>
            </w:tcBorders>
            <w:shd w:val="clear" w:color="000000" w:fill="B7DEE8"/>
            <w:noWrap/>
            <w:vAlign w:val="center"/>
            <w:hideMark/>
          </w:tcPr>
          <w:p w14:paraId="0A4FD436"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Dan Burbank</w:t>
            </w:r>
          </w:p>
        </w:tc>
      </w:tr>
      <w:tr w:rsidR="00DF0DE2" w:rsidRPr="00DF0DE2" w14:paraId="20C64F20"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39BB56DE"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astro_Pettit</w:t>
            </w:r>
          </w:p>
        </w:tc>
        <w:tc>
          <w:tcPr>
            <w:tcW w:w="4080" w:type="dxa"/>
            <w:tcBorders>
              <w:top w:val="nil"/>
              <w:left w:val="nil"/>
              <w:bottom w:val="single" w:sz="4" w:space="0" w:color="auto"/>
              <w:right w:val="single" w:sz="4" w:space="0" w:color="auto"/>
            </w:tcBorders>
            <w:shd w:val="clear" w:color="000000" w:fill="B7DEE8"/>
            <w:noWrap/>
            <w:vAlign w:val="center"/>
            <w:hideMark/>
          </w:tcPr>
          <w:p w14:paraId="63006241"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Don Pettit</w:t>
            </w:r>
          </w:p>
        </w:tc>
      </w:tr>
      <w:tr w:rsidR="00DF0DE2" w:rsidRPr="00DF0DE2" w14:paraId="1D56E33D"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72D64D9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AstroDot</w:t>
            </w:r>
          </w:p>
        </w:tc>
        <w:tc>
          <w:tcPr>
            <w:tcW w:w="4080" w:type="dxa"/>
            <w:tcBorders>
              <w:top w:val="nil"/>
              <w:left w:val="nil"/>
              <w:bottom w:val="single" w:sz="4" w:space="0" w:color="auto"/>
              <w:right w:val="single" w:sz="4" w:space="0" w:color="auto"/>
            </w:tcBorders>
            <w:shd w:val="clear" w:color="000000" w:fill="B7DEE8"/>
            <w:noWrap/>
            <w:vAlign w:val="center"/>
            <w:hideMark/>
          </w:tcPr>
          <w:p w14:paraId="226BD1A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Dorothy Lindenburger</w:t>
            </w:r>
          </w:p>
        </w:tc>
      </w:tr>
      <w:tr w:rsidR="00DF0DE2" w:rsidRPr="00DF0DE2" w14:paraId="7005A9F0"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2958606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Astro_Wheels</w:t>
            </w:r>
          </w:p>
        </w:tc>
        <w:tc>
          <w:tcPr>
            <w:tcW w:w="4080" w:type="dxa"/>
            <w:tcBorders>
              <w:top w:val="nil"/>
              <w:left w:val="nil"/>
              <w:bottom w:val="single" w:sz="4" w:space="0" w:color="auto"/>
              <w:right w:val="single" w:sz="4" w:space="0" w:color="auto"/>
            </w:tcBorders>
            <w:shd w:val="clear" w:color="000000" w:fill="B7DEE8"/>
            <w:noWrap/>
            <w:vAlign w:val="center"/>
            <w:hideMark/>
          </w:tcPr>
          <w:p w14:paraId="3E76D63D"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Douglas H. Wheelock</w:t>
            </w:r>
          </w:p>
        </w:tc>
      </w:tr>
      <w:tr w:rsidR="00DF0DE2" w:rsidRPr="00DF0DE2" w14:paraId="5A55469A"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24555CD7"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Astro_Doug</w:t>
            </w:r>
          </w:p>
        </w:tc>
        <w:tc>
          <w:tcPr>
            <w:tcW w:w="4080" w:type="dxa"/>
            <w:tcBorders>
              <w:top w:val="nil"/>
              <w:left w:val="nil"/>
              <w:bottom w:val="single" w:sz="4" w:space="0" w:color="auto"/>
              <w:right w:val="single" w:sz="4" w:space="0" w:color="auto"/>
            </w:tcBorders>
            <w:shd w:val="clear" w:color="000000" w:fill="B7DEE8"/>
            <w:noWrap/>
            <w:vAlign w:val="center"/>
            <w:hideMark/>
          </w:tcPr>
          <w:p w14:paraId="79D7794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Col. Doug Hurley</w:t>
            </w:r>
          </w:p>
        </w:tc>
      </w:tr>
      <w:tr w:rsidR="00DF0DE2" w:rsidRPr="00DF0DE2" w14:paraId="193A5665"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148274AA"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Astro_Taz</w:t>
            </w:r>
          </w:p>
        </w:tc>
        <w:tc>
          <w:tcPr>
            <w:tcW w:w="4080" w:type="dxa"/>
            <w:tcBorders>
              <w:top w:val="nil"/>
              <w:left w:val="nil"/>
              <w:bottom w:val="single" w:sz="4" w:space="0" w:color="auto"/>
              <w:right w:val="single" w:sz="4" w:space="0" w:color="auto"/>
            </w:tcBorders>
            <w:shd w:val="clear" w:color="000000" w:fill="B7DEE8"/>
            <w:noWrap/>
            <w:vAlign w:val="center"/>
            <w:hideMark/>
          </w:tcPr>
          <w:p w14:paraId="6BC254C1"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Gregory E. Chamitoff</w:t>
            </w:r>
          </w:p>
        </w:tc>
      </w:tr>
      <w:tr w:rsidR="00DF0DE2" w:rsidRPr="00DF0DE2" w14:paraId="53F5B8EA"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6E1111E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Astro_Box</w:t>
            </w:r>
          </w:p>
        </w:tc>
        <w:tc>
          <w:tcPr>
            <w:tcW w:w="4080" w:type="dxa"/>
            <w:tcBorders>
              <w:top w:val="nil"/>
              <w:left w:val="nil"/>
              <w:bottom w:val="single" w:sz="4" w:space="0" w:color="auto"/>
              <w:right w:val="single" w:sz="4" w:space="0" w:color="auto"/>
            </w:tcBorders>
            <w:shd w:val="clear" w:color="000000" w:fill="B7DEE8"/>
            <w:noWrap/>
            <w:vAlign w:val="center"/>
            <w:hideMark/>
          </w:tcPr>
          <w:p w14:paraId="1FE94B2D"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Gregory H. Johnson</w:t>
            </w:r>
          </w:p>
        </w:tc>
      </w:tr>
      <w:tr w:rsidR="00DF0DE2" w:rsidRPr="00DF0DE2" w14:paraId="72395D9E"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14C3D25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Astro2fish</w:t>
            </w:r>
          </w:p>
        </w:tc>
        <w:tc>
          <w:tcPr>
            <w:tcW w:w="4080" w:type="dxa"/>
            <w:tcBorders>
              <w:top w:val="nil"/>
              <w:left w:val="nil"/>
              <w:bottom w:val="single" w:sz="4" w:space="0" w:color="auto"/>
              <w:right w:val="single" w:sz="4" w:space="0" w:color="auto"/>
            </w:tcBorders>
            <w:shd w:val="clear" w:color="000000" w:fill="B7DEE8"/>
            <w:noWrap/>
            <w:vAlign w:val="center"/>
            <w:hideMark/>
          </w:tcPr>
          <w:p w14:paraId="3769D5B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Jack Fischer</w:t>
            </w:r>
          </w:p>
        </w:tc>
      </w:tr>
      <w:tr w:rsidR="00DF0DE2" w:rsidRPr="00DF0DE2" w14:paraId="6CDFAD67"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1DC96BD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Astro_Jeff</w:t>
            </w:r>
          </w:p>
        </w:tc>
        <w:tc>
          <w:tcPr>
            <w:tcW w:w="4080" w:type="dxa"/>
            <w:tcBorders>
              <w:top w:val="nil"/>
              <w:left w:val="nil"/>
              <w:bottom w:val="single" w:sz="4" w:space="0" w:color="auto"/>
              <w:right w:val="single" w:sz="4" w:space="0" w:color="auto"/>
            </w:tcBorders>
            <w:shd w:val="clear" w:color="000000" w:fill="B7DEE8"/>
            <w:noWrap/>
            <w:vAlign w:val="center"/>
            <w:hideMark/>
          </w:tcPr>
          <w:p w14:paraId="5339D65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Jeff Williams</w:t>
            </w:r>
          </w:p>
        </w:tc>
      </w:tr>
      <w:tr w:rsidR="00DF0DE2" w:rsidRPr="00DF0DE2" w14:paraId="67C1EE49"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5C0C294D"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AstroAcaba</w:t>
            </w:r>
          </w:p>
        </w:tc>
        <w:tc>
          <w:tcPr>
            <w:tcW w:w="4080" w:type="dxa"/>
            <w:tcBorders>
              <w:top w:val="nil"/>
              <w:left w:val="nil"/>
              <w:bottom w:val="single" w:sz="4" w:space="0" w:color="auto"/>
              <w:right w:val="single" w:sz="4" w:space="0" w:color="auto"/>
            </w:tcBorders>
            <w:shd w:val="clear" w:color="000000" w:fill="B7DEE8"/>
            <w:noWrap/>
            <w:vAlign w:val="center"/>
            <w:hideMark/>
          </w:tcPr>
          <w:p w14:paraId="59994391"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Joseph M. Acaba</w:t>
            </w:r>
          </w:p>
        </w:tc>
      </w:tr>
      <w:tr w:rsidR="00DF0DE2" w:rsidRPr="00DF0DE2" w14:paraId="24C98CAF"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15DF53D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AstroKarenN</w:t>
            </w:r>
          </w:p>
        </w:tc>
        <w:tc>
          <w:tcPr>
            <w:tcW w:w="4080" w:type="dxa"/>
            <w:tcBorders>
              <w:top w:val="nil"/>
              <w:left w:val="nil"/>
              <w:bottom w:val="single" w:sz="4" w:space="0" w:color="auto"/>
              <w:right w:val="single" w:sz="4" w:space="0" w:color="auto"/>
            </w:tcBorders>
            <w:shd w:val="clear" w:color="000000" w:fill="B7DEE8"/>
            <w:noWrap/>
            <w:vAlign w:val="center"/>
            <w:hideMark/>
          </w:tcPr>
          <w:p w14:paraId="33A0397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Karen L. Nyberg</w:t>
            </w:r>
          </w:p>
        </w:tc>
      </w:tr>
      <w:tr w:rsidR="00DF0DE2" w:rsidRPr="00DF0DE2" w14:paraId="32B20DDA"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6326D21D"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Astro_Kate7</w:t>
            </w:r>
          </w:p>
        </w:tc>
        <w:tc>
          <w:tcPr>
            <w:tcW w:w="4080" w:type="dxa"/>
            <w:tcBorders>
              <w:top w:val="nil"/>
              <w:left w:val="nil"/>
              <w:bottom w:val="single" w:sz="4" w:space="0" w:color="auto"/>
              <w:right w:val="single" w:sz="4" w:space="0" w:color="auto"/>
            </w:tcBorders>
            <w:shd w:val="clear" w:color="000000" w:fill="B7DEE8"/>
            <w:noWrap/>
            <w:vAlign w:val="center"/>
            <w:hideMark/>
          </w:tcPr>
          <w:p w14:paraId="635799BF"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Kate Rubins</w:t>
            </w:r>
          </w:p>
        </w:tc>
      </w:tr>
      <w:tr w:rsidR="00DF0DE2" w:rsidRPr="00DF0DE2" w14:paraId="501541B8"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73CA3963"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astro_kjell</w:t>
            </w:r>
          </w:p>
        </w:tc>
        <w:tc>
          <w:tcPr>
            <w:tcW w:w="4080" w:type="dxa"/>
            <w:tcBorders>
              <w:top w:val="nil"/>
              <w:left w:val="nil"/>
              <w:bottom w:val="single" w:sz="4" w:space="0" w:color="auto"/>
              <w:right w:val="single" w:sz="4" w:space="0" w:color="auto"/>
            </w:tcBorders>
            <w:shd w:val="clear" w:color="000000" w:fill="B7DEE8"/>
            <w:noWrap/>
            <w:vAlign w:val="center"/>
            <w:hideMark/>
          </w:tcPr>
          <w:p w14:paraId="300878F6"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Kjell Lindgren</w:t>
            </w:r>
          </w:p>
        </w:tc>
      </w:tr>
      <w:tr w:rsidR="00DF0DE2" w:rsidRPr="00DF0DE2" w14:paraId="7F7FCB22"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5A870D34"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Astro_127</w:t>
            </w:r>
          </w:p>
        </w:tc>
        <w:tc>
          <w:tcPr>
            <w:tcW w:w="4080" w:type="dxa"/>
            <w:tcBorders>
              <w:top w:val="nil"/>
              <w:left w:val="nil"/>
              <w:bottom w:val="single" w:sz="4" w:space="0" w:color="auto"/>
              <w:right w:val="single" w:sz="4" w:space="0" w:color="auto"/>
            </w:tcBorders>
            <w:shd w:val="clear" w:color="000000" w:fill="B7DEE8"/>
            <w:noWrap/>
            <w:vAlign w:val="center"/>
            <w:hideMark/>
          </w:tcPr>
          <w:p w14:paraId="0A126A2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Mark Polansky</w:t>
            </w:r>
          </w:p>
        </w:tc>
      </w:tr>
      <w:tr w:rsidR="00DF0DE2" w:rsidRPr="00DF0DE2" w14:paraId="2637987E"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64A0DD8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AstroIronMike</w:t>
            </w:r>
          </w:p>
        </w:tc>
        <w:tc>
          <w:tcPr>
            <w:tcW w:w="4080" w:type="dxa"/>
            <w:tcBorders>
              <w:top w:val="nil"/>
              <w:left w:val="nil"/>
              <w:bottom w:val="single" w:sz="4" w:space="0" w:color="auto"/>
              <w:right w:val="single" w:sz="4" w:space="0" w:color="auto"/>
            </w:tcBorders>
            <w:shd w:val="clear" w:color="000000" w:fill="B7DEE8"/>
            <w:noWrap/>
            <w:vAlign w:val="center"/>
            <w:hideMark/>
          </w:tcPr>
          <w:p w14:paraId="0A6029FD"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Col. Mike Fincke</w:t>
            </w:r>
          </w:p>
        </w:tc>
      </w:tr>
      <w:tr w:rsidR="00DF0DE2" w:rsidRPr="00DF0DE2" w14:paraId="5BA98B59"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3DE1DB7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foreman_mike</w:t>
            </w:r>
          </w:p>
        </w:tc>
        <w:tc>
          <w:tcPr>
            <w:tcW w:w="4080" w:type="dxa"/>
            <w:tcBorders>
              <w:top w:val="nil"/>
              <w:left w:val="nil"/>
              <w:bottom w:val="single" w:sz="4" w:space="0" w:color="auto"/>
              <w:right w:val="single" w:sz="4" w:space="0" w:color="auto"/>
            </w:tcBorders>
            <w:shd w:val="clear" w:color="000000" w:fill="B7DEE8"/>
            <w:noWrap/>
            <w:vAlign w:val="center"/>
            <w:hideMark/>
          </w:tcPr>
          <w:p w14:paraId="1CAE095A"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Capt. Mike Foreman</w:t>
            </w:r>
          </w:p>
        </w:tc>
      </w:tr>
      <w:tr w:rsidR="00DF0DE2" w:rsidRPr="00DF0DE2" w14:paraId="7787A17A"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1253C461"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astro_aggie</w:t>
            </w:r>
          </w:p>
        </w:tc>
        <w:tc>
          <w:tcPr>
            <w:tcW w:w="4080" w:type="dxa"/>
            <w:tcBorders>
              <w:top w:val="nil"/>
              <w:left w:val="nil"/>
              <w:bottom w:val="single" w:sz="4" w:space="0" w:color="auto"/>
              <w:right w:val="single" w:sz="4" w:space="0" w:color="auto"/>
            </w:tcBorders>
            <w:shd w:val="clear" w:color="000000" w:fill="B7DEE8"/>
            <w:noWrap/>
            <w:vAlign w:val="center"/>
            <w:hideMark/>
          </w:tcPr>
          <w:p w14:paraId="32A1780F"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Mike Fossum</w:t>
            </w:r>
          </w:p>
        </w:tc>
      </w:tr>
      <w:tr w:rsidR="00DF0DE2" w:rsidRPr="00DF0DE2" w14:paraId="0E704723"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294AB0D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AstroIllini</w:t>
            </w:r>
          </w:p>
        </w:tc>
        <w:tc>
          <w:tcPr>
            <w:tcW w:w="4080" w:type="dxa"/>
            <w:tcBorders>
              <w:top w:val="nil"/>
              <w:left w:val="nil"/>
              <w:bottom w:val="single" w:sz="4" w:space="0" w:color="auto"/>
              <w:right w:val="single" w:sz="4" w:space="0" w:color="auto"/>
            </w:tcBorders>
            <w:shd w:val="clear" w:color="000000" w:fill="B7DEE8"/>
            <w:noWrap/>
            <w:vAlign w:val="center"/>
            <w:hideMark/>
          </w:tcPr>
          <w:p w14:paraId="316F1B1F"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Mike Hopkins</w:t>
            </w:r>
          </w:p>
        </w:tc>
      </w:tr>
      <w:tr w:rsidR="00DF0DE2" w:rsidRPr="00DF0DE2" w14:paraId="4017EF40"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0465B926"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Astro_Mike</w:t>
            </w:r>
          </w:p>
        </w:tc>
        <w:tc>
          <w:tcPr>
            <w:tcW w:w="4080" w:type="dxa"/>
            <w:tcBorders>
              <w:top w:val="nil"/>
              <w:left w:val="nil"/>
              <w:bottom w:val="single" w:sz="4" w:space="0" w:color="auto"/>
              <w:right w:val="single" w:sz="4" w:space="0" w:color="auto"/>
            </w:tcBorders>
            <w:shd w:val="clear" w:color="000000" w:fill="B7DEE8"/>
            <w:noWrap/>
            <w:vAlign w:val="center"/>
            <w:hideMark/>
          </w:tcPr>
          <w:p w14:paraId="4D7C997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Mike Massimino</w:t>
            </w:r>
          </w:p>
        </w:tc>
      </w:tr>
      <w:tr w:rsidR="00DF0DE2" w:rsidRPr="00DF0DE2" w14:paraId="6937FA7E"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71424A9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Astro_Nicholas</w:t>
            </w:r>
          </w:p>
        </w:tc>
        <w:tc>
          <w:tcPr>
            <w:tcW w:w="4080" w:type="dxa"/>
            <w:tcBorders>
              <w:top w:val="nil"/>
              <w:left w:val="nil"/>
              <w:bottom w:val="single" w:sz="4" w:space="0" w:color="auto"/>
              <w:right w:val="single" w:sz="4" w:space="0" w:color="auto"/>
            </w:tcBorders>
            <w:shd w:val="clear" w:color="000000" w:fill="B7DEE8"/>
            <w:noWrap/>
            <w:vAlign w:val="center"/>
            <w:hideMark/>
          </w:tcPr>
          <w:p w14:paraId="17350CC7"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Nicholas Patrick</w:t>
            </w:r>
          </w:p>
        </w:tc>
      </w:tr>
      <w:tr w:rsidR="00DF0DE2" w:rsidRPr="00DF0DE2" w14:paraId="1E64EF5D"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2391A99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Astro_Nicole</w:t>
            </w:r>
          </w:p>
        </w:tc>
        <w:tc>
          <w:tcPr>
            <w:tcW w:w="4080" w:type="dxa"/>
            <w:tcBorders>
              <w:top w:val="nil"/>
              <w:left w:val="nil"/>
              <w:bottom w:val="single" w:sz="4" w:space="0" w:color="auto"/>
              <w:right w:val="single" w:sz="4" w:space="0" w:color="auto"/>
            </w:tcBorders>
            <w:shd w:val="clear" w:color="000000" w:fill="B7DEE8"/>
            <w:noWrap/>
            <w:vAlign w:val="center"/>
            <w:hideMark/>
          </w:tcPr>
          <w:p w14:paraId="2622C17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Nicole Stott</w:t>
            </w:r>
          </w:p>
        </w:tc>
      </w:tr>
      <w:tr w:rsidR="00DF0DE2" w:rsidRPr="00DF0DE2" w14:paraId="49D0D774"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213F834D"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astro_reid</w:t>
            </w:r>
          </w:p>
        </w:tc>
        <w:tc>
          <w:tcPr>
            <w:tcW w:w="4080" w:type="dxa"/>
            <w:tcBorders>
              <w:top w:val="nil"/>
              <w:left w:val="nil"/>
              <w:bottom w:val="single" w:sz="4" w:space="0" w:color="auto"/>
              <w:right w:val="single" w:sz="4" w:space="0" w:color="auto"/>
            </w:tcBorders>
            <w:shd w:val="clear" w:color="000000" w:fill="B7DEE8"/>
            <w:noWrap/>
            <w:vAlign w:val="center"/>
            <w:hideMark/>
          </w:tcPr>
          <w:p w14:paraId="1C9CE383"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Reid Wiseman</w:t>
            </w:r>
          </w:p>
        </w:tc>
      </w:tr>
      <w:tr w:rsidR="00DF0DE2" w:rsidRPr="00DF0DE2" w14:paraId="5A011ED4"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6BE6663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Astro_Rex</w:t>
            </w:r>
          </w:p>
        </w:tc>
        <w:tc>
          <w:tcPr>
            <w:tcW w:w="4080" w:type="dxa"/>
            <w:tcBorders>
              <w:top w:val="nil"/>
              <w:left w:val="nil"/>
              <w:bottom w:val="single" w:sz="4" w:space="0" w:color="auto"/>
              <w:right w:val="single" w:sz="4" w:space="0" w:color="auto"/>
            </w:tcBorders>
            <w:shd w:val="clear" w:color="000000" w:fill="B7DEE8"/>
            <w:noWrap/>
            <w:vAlign w:val="center"/>
            <w:hideMark/>
          </w:tcPr>
          <w:p w14:paraId="00EB329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Rex J. Walheim</w:t>
            </w:r>
          </w:p>
        </w:tc>
      </w:tr>
      <w:tr w:rsidR="00DF0DE2" w:rsidRPr="00DF0DE2" w14:paraId="312FF9CD"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78087F8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AstroRM</w:t>
            </w:r>
          </w:p>
        </w:tc>
        <w:tc>
          <w:tcPr>
            <w:tcW w:w="4080" w:type="dxa"/>
            <w:tcBorders>
              <w:top w:val="nil"/>
              <w:left w:val="nil"/>
              <w:bottom w:val="single" w:sz="4" w:space="0" w:color="auto"/>
              <w:right w:val="single" w:sz="4" w:space="0" w:color="auto"/>
            </w:tcBorders>
            <w:shd w:val="clear" w:color="000000" w:fill="B7DEE8"/>
            <w:noWrap/>
            <w:vAlign w:val="center"/>
            <w:hideMark/>
          </w:tcPr>
          <w:p w14:paraId="79118BE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Rick Mastracchio</w:t>
            </w:r>
          </w:p>
        </w:tc>
      </w:tr>
      <w:tr w:rsidR="00DF0DE2" w:rsidRPr="00DF0DE2" w14:paraId="76B45ABD"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188EF6D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Astro_Ron</w:t>
            </w:r>
          </w:p>
        </w:tc>
        <w:tc>
          <w:tcPr>
            <w:tcW w:w="4080" w:type="dxa"/>
            <w:tcBorders>
              <w:top w:val="nil"/>
              <w:left w:val="nil"/>
              <w:bottom w:val="single" w:sz="4" w:space="0" w:color="auto"/>
              <w:right w:val="single" w:sz="4" w:space="0" w:color="auto"/>
            </w:tcBorders>
            <w:shd w:val="clear" w:color="000000" w:fill="B7DEE8"/>
            <w:noWrap/>
            <w:vAlign w:val="center"/>
            <w:hideMark/>
          </w:tcPr>
          <w:p w14:paraId="3F9FF63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Ron Garan</w:t>
            </w:r>
          </w:p>
        </w:tc>
      </w:tr>
      <w:tr w:rsidR="00DF0DE2" w:rsidRPr="00DF0DE2" w14:paraId="33A2FAA7"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0009F38F"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Astro_Sandy</w:t>
            </w:r>
          </w:p>
        </w:tc>
        <w:tc>
          <w:tcPr>
            <w:tcW w:w="4080" w:type="dxa"/>
            <w:tcBorders>
              <w:top w:val="nil"/>
              <w:left w:val="nil"/>
              <w:bottom w:val="single" w:sz="4" w:space="0" w:color="auto"/>
              <w:right w:val="single" w:sz="4" w:space="0" w:color="auto"/>
            </w:tcBorders>
            <w:shd w:val="clear" w:color="000000" w:fill="B7DEE8"/>
            <w:noWrap/>
            <w:vAlign w:val="center"/>
            <w:hideMark/>
          </w:tcPr>
          <w:p w14:paraId="18D161D6"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Sandy Magnus</w:t>
            </w:r>
          </w:p>
        </w:tc>
      </w:tr>
      <w:tr w:rsidR="00DF0DE2" w:rsidRPr="00DF0DE2" w14:paraId="5AC48CD2"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0E76AABD"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AstroSerena</w:t>
            </w:r>
          </w:p>
        </w:tc>
        <w:tc>
          <w:tcPr>
            <w:tcW w:w="4080" w:type="dxa"/>
            <w:tcBorders>
              <w:top w:val="nil"/>
              <w:left w:val="nil"/>
              <w:bottom w:val="single" w:sz="4" w:space="0" w:color="auto"/>
              <w:right w:val="single" w:sz="4" w:space="0" w:color="auto"/>
            </w:tcBorders>
            <w:shd w:val="clear" w:color="000000" w:fill="B7DEE8"/>
            <w:noWrap/>
            <w:vAlign w:val="center"/>
            <w:hideMark/>
          </w:tcPr>
          <w:p w14:paraId="7980BC4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Serena Aunon</w:t>
            </w:r>
          </w:p>
        </w:tc>
      </w:tr>
      <w:tr w:rsidR="00DF0DE2" w:rsidRPr="00DF0DE2" w14:paraId="6998DBF8"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415B2CA1"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StationCDRKelly</w:t>
            </w:r>
          </w:p>
        </w:tc>
        <w:tc>
          <w:tcPr>
            <w:tcW w:w="4080" w:type="dxa"/>
            <w:tcBorders>
              <w:top w:val="nil"/>
              <w:left w:val="nil"/>
              <w:bottom w:val="single" w:sz="4" w:space="0" w:color="auto"/>
              <w:right w:val="single" w:sz="4" w:space="0" w:color="auto"/>
            </w:tcBorders>
            <w:shd w:val="clear" w:color="000000" w:fill="B7DEE8"/>
            <w:noWrap/>
            <w:vAlign w:val="center"/>
            <w:hideMark/>
          </w:tcPr>
          <w:p w14:paraId="61CBFC3F"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Scott Kelly</w:t>
            </w:r>
          </w:p>
        </w:tc>
      </w:tr>
      <w:tr w:rsidR="00DF0DE2" w:rsidRPr="00DF0DE2" w14:paraId="6816AB6D"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283BA631"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Astro_Maker</w:t>
            </w:r>
          </w:p>
        </w:tc>
        <w:tc>
          <w:tcPr>
            <w:tcW w:w="4080" w:type="dxa"/>
            <w:tcBorders>
              <w:top w:val="nil"/>
              <w:left w:val="nil"/>
              <w:bottom w:val="single" w:sz="4" w:space="0" w:color="auto"/>
              <w:right w:val="single" w:sz="4" w:space="0" w:color="auto"/>
            </w:tcBorders>
            <w:shd w:val="clear" w:color="000000" w:fill="B7DEE8"/>
            <w:noWrap/>
            <w:vAlign w:val="center"/>
            <w:hideMark/>
          </w:tcPr>
          <w:p w14:paraId="13636B43"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Scott D. Tingle</w:t>
            </w:r>
          </w:p>
        </w:tc>
      </w:tr>
      <w:tr w:rsidR="00DF0DE2" w:rsidRPr="00DF0DE2" w14:paraId="1885AB39"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48BB5661"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Astro_Suni</w:t>
            </w:r>
          </w:p>
        </w:tc>
        <w:tc>
          <w:tcPr>
            <w:tcW w:w="4080" w:type="dxa"/>
            <w:tcBorders>
              <w:top w:val="nil"/>
              <w:left w:val="nil"/>
              <w:bottom w:val="single" w:sz="4" w:space="0" w:color="auto"/>
              <w:right w:val="single" w:sz="4" w:space="0" w:color="auto"/>
            </w:tcBorders>
            <w:shd w:val="clear" w:color="000000" w:fill="B7DEE8"/>
            <w:noWrap/>
            <w:vAlign w:val="center"/>
            <w:hideMark/>
          </w:tcPr>
          <w:p w14:paraId="55EDA2A6"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Sunita Williams</w:t>
            </w:r>
          </w:p>
        </w:tc>
      </w:tr>
      <w:tr w:rsidR="00DF0DE2" w:rsidRPr="00DF0DE2" w14:paraId="7AD586C6"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5B06794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AstroTerry</w:t>
            </w:r>
          </w:p>
        </w:tc>
        <w:tc>
          <w:tcPr>
            <w:tcW w:w="4080" w:type="dxa"/>
            <w:tcBorders>
              <w:top w:val="nil"/>
              <w:left w:val="nil"/>
              <w:bottom w:val="single" w:sz="4" w:space="0" w:color="auto"/>
              <w:right w:val="single" w:sz="4" w:space="0" w:color="auto"/>
            </w:tcBorders>
            <w:shd w:val="clear" w:color="000000" w:fill="B7DEE8"/>
            <w:noWrap/>
            <w:vAlign w:val="center"/>
            <w:hideMark/>
          </w:tcPr>
          <w:p w14:paraId="2267954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Terry W. Virts</w:t>
            </w:r>
          </w:p>
        </w:tc>
      </w:tr>
      <w:tr w:rsidR="00DF0DE2" w:rsidRPr="00DF0DE2" w14:paraId="216F9F61"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6CA0418E"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astro_tim</w:t>
            </w:r>
          </w:p>
        </w:tc>
        <w:tc>
          <w:tcPr>
            <w:tcW w:w="4080" w:type="dxa"/>
            <w:tcBorders>
              <w:top w:val="nil"/>
              <w:left w:val="nil"/>
              <w:bottom w:val="single" w:sz="4" w:space="0" w:color="auto"/>
              <w:right w:val="single" w:sz="4" w:space="0" w:color="auto"/>
            </w:tcBorders>
            <w:shd w:val="clear" w:color="000000" w:fill="B7DEE8"/>
            <w:noWrap/>
            <w:vAlign w:val="center"/>
            <w:hideMark/>
          </w:tcPr>
          <w:p w14:paraId="5AFFC684"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Col. Tim Kopra</w:t>
            </w:r>
          </w:p>
        </w:tc>
      </w:tr>
      <w:tr w:rsidR="00DF0DE2" w:rsidRPr="00DF0DE2" w14:paraId="5C03CCBD"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52421584"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AstroMarshburn</w:t>
            </w:r>
          </w:p>
        </w:tc>
        <w:tc>
          <w:tcPr>
            <w:tcW w:w="4080" w:type="dxa"/>
            <w:tcBorders>
              <w:top w:val="nil"/>
              <w:left w:val="nil"/>
              <w:bottom w:val="single" w:sz="4" w:space="0" w:color="auto"/>
              <w:right w:val="single" w:sz="4" w:space="0" w:color="auto"/>
            </w:tcBorders>
            <w:shd w:val="clear" w:color="000000" w:fill="B7DEE8"/>
            <w:noWrap/>
            <w:vAlign w:val="center"/>
            <w:hideMark/>
          </w:tcPr>
          <w:p w14:paraId="4C405B8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Thomas H. Marshburn</w:t>
            </w:r>
          </w:p>
        </w:tc>
      </w:tr>
      <w:tr w:rsidR="00DF0DE2" w:rsidRPr="00DF0DE2" w14:paraId="0DE02333"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18D25D2F"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Astro_TJ</w:t>
            </w:r>
          </w:p>
        </w:tc>
        <w:tc>
          <w:tcPr>
            <w:tcW w:w="4080" w:type="dxa"/>
            <w:tcBorders>
              <w:top w:val="nil"/>
              <w:left w:val="nil"/>
              <w:bottom w:val="single" w:sz="4" w:space="0" w:color="auto"/>
              <w:right w:val="single" w:sz="4" w:space="0" w:color="auto"/>
            </w:tcBorders>
            <w:shd w:val="clear" w:color="000000" w:fill="B7DEE8"/>
            <w:noWrap/>
            <w:vAlign w:val="center"/>
            <w:hideMark/>
          </w:tcPr>
          <w:p w14:paraId="594D847A"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TJ Creamer</w:t>
            </w:r>
          </w:p>
        </w:tc>
      </w:tr>
      <w:tr w:rsidR="00DF0DE2" w:rsidRPr="00DF0DE2" w14:paraId="1A8735AF"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B7DEE8"/>
            <w:noWrap/>
            <w:vAlign w:val="center"/>
            <w:hideMark/>
          </w:tcPr>
          <w:p w14:paraId="6AB31E1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Chief_Astronaut</w:t>
            </w:r>
          </w:p>
        </w:tc>
        <w:tc>
          <w:tcPr>
            <w:tcW w:w="4080" w:type="dxa"/>
            <w:tcBorders>
              <w:top w:val="nil"/>
              <w:left w:val="nil"/>
              <w:bottom w:val="single" w:sz="4" w:space="0" w:color="auto"/>
              <w:right w:val="single" w:sz="4" w:space="0" w:color="auto"/>
            </w:tcBorders>
            <w:shd w:val="clear" w:color="000000" w:fill="B7DEE8"/>
            <w:noWrap/>
            <w:vAlign w:val="center"/>
            <w:hideMark/>
          </w:tcPr>
          <w:p w14:paraId="7495310A"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Bob Behnken</w:t>
            </w:r>
          </w:p>
        </w:tc>
      </w:tr>
      <w:tr w:rsidR="00DF0DE2" w:rsidRPr="00DF0DE2" w14:paraId="4CAAF0E8"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50234786"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Commercial_Crew</w:t>
            </w:r>
          </w:p>
        </w:tc>
        <w:tc>
          <w:tcPr>
            <w:tcW w:w="4080" w:type="dxa"/>
            <w:tcBorders>
              <w:top w:val="nil"/>
              <w:left w:val="nil"/>
              <w:bottom w:val="single" w:sz="4" w:space="0" w:color="auto"/>
              <w:right w:val="single" w:sz="4" w:space="0" w:color="auto"/>
            </w:tcBorders>
            <w:shd w:val="clear" w:color="000000" w:fill="DAEEF3"/>
            <w:noWrap/>
            <w:vAlign w:val="center"/>
            <w:hideMark/>
          </w:tcPr>
          <w:p w14:paraId="747BCE6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NASA Commercial Crew</w:t>
            </w:r>
          </w:p>
        </w:tc>
      </w:tr>
      <w:tr w:rsidR="00DF0DE2" w:rsidRPr="00DF0DE2" w14:paraId="13AC6920"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54E8CEDE"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DESERT_RATS</w:t>
            </w:r>
          </w:p>
        </w:tc>
        <w:tc>
          <w:tcPr>
            <w:tcW w:w="4080" w:type="dxa"/>
            <w:tcBorders>
              <w:top w:val="nil"/>
              <w:left w:val="nil"/>
              <w:bottom w:val="single" w:sz="4" w:space="0" w:color="auto"/>
              <w:right w:val="single" w:sz="4" w:space="0" w:color="auto"/>
            </w:tcBorders>
            <w:shd w:val="clear" w:color="000000" w:fill="DAEEF3"/>
            <w:noWrap/>
            <w:vAlign w:val="center"/>
            <w:hideMark/>
          </w:tcPr>
          <w:p w14:paraId="02550BA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NASA Desert RATS</w:t>
            </w:r>
          </w:p>
        </w:tc>
      </w:tr>
      <w:tr w:rsidR="00DF0DE2" w:rsidRPr="00DF0DE2" w14:paraId="3FC4A111"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58499C3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HMP</w:t>
            </w:r>
          </w:p>
        </w:tc>
        <w:tc>
          <w:tcPr>
            <w:tcW w:w="4080" w:type="dxa"/>
            <w:tcBorders>
              <w:top w:val="nil"/>
              <w:left w:val="nil"/>
              <w:bottom w:val="single" w:sz="4" w:space="0" w:color="auto"/>
              <w:right w:val="single" w:sz="4" w:space="0" w:color="auto"/>
            </w:tcBorders>
            <w:shd w:val="clear" w:color="000000" w:fill="DAEEF3"/>
            <w:noWrap/>
            <w:vAlign w:val="center"/>
            <w:hideMark/>
          </w:tcPr>
          <w:p w14:paraId="1AFB8FB4"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HaughtonMars Project</w:t>
            </w:r>
          </w:p>
        </w:tc>
      </w:tr>
      <w:tr w:rsidR="00DF0DE2" w:rsidRPr="00DF0DE2" w14:paraId="12A8CE42"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7563D74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ISS_Research</w:t>
            </w:r>
          </w:p>
        </w:tc>
        <w:tc>
          <w:tcPr>
            <w:tcW w:w="4080" w:type="dxa"/>
            <w:tcBorders>
              <w:top w:val="nil"/>
              <w:left w:val="nil"/>
              <w:bottom w:val="single" w:sz="4" w:space="0" w:color="auto"/>
              <w:right w:val="single" w:sz="4" w:space="0" w:color="auto"/>
            </w:tcBorders>
            <w:shd w:val="clear" w:color="000000" w:fill="DAEEF3"/>
            <w:noWrap/>
            <w:vAlign w:val="center"/>
            <w:hideMark/>
          </w:tcPr>
          <w:p w14:paraId="1245966F"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ISS Research</w:t>
            </w:r>
          </w:p>
        </w:tc>
      </w:tr>
      <w:tr w:rsidR="00DF0DE2" w:rsidRPr="00DF0DE2" w14:paraId="52D957AC"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70FD7AB6"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NASAMightyEagle</w:t>
            </w:r>
          </w:p>
        </w:tc>
        <w:tc>
          <w:tcPr>
            <w:tcW w:w="4080" w:type="dxa"/>
            <w:tcBorders>
              <w:top w:val="nil"/>
              <w:left w:val="nil"/>
              <w:bottom w:val="single" w:sz="4" w:space="0" w:color="auto"/>
              <w:right w:val="single" w:sz="4" w:space="0" w:color="auto"/>
            </w:tcBorders>
            <w:shd w:val="clear" w:color="000000" w:fill="DAEEF3"/>
            <w:noWrap/>
            <w:vAlign w:val="center"/>
            <w:hideMark/>
          </w:tcPr>
          <w:p w14:paraId="475995E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Mighty Eagle</w:t>
            </w:r>
          </w:p>
        </w:tc>
      </w:tr>
      <w:tr w:rsidR="00DF0DE2" w:rsidRPr="00DF0DE2" w14:paraId="7F340C1C"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770552A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NASA_NEEMO</w:t>
            </w:r>
          </w:p>
        </w:tc>
        <w:tc>
          <w:tcPr>
            <w:tcW w:w="4080" w:type="dxa"/>
            <w:tcBorders>
              <w:top w:val="nil"/>
              <w:left w:val="nil"/>
              <w:bottom w:val="single" w:sz="4" w:space="0" w:color="auto"/>
              <w:right w:val="single" w:sz="4" w:space="0" w:color="auto"/>
            </w:tcBorders>
            <w:shd w:val="clear" w:color="000000" w:fill="DAEEF3"/>
            <w:noWrap/>
            <w:vAlign w:val="center"/>
            <w:hideMark/>
          </w:tcPr>
          <w:p w14:paraId="223FA89B" w14:textId="2BCB4919" w:rsidR="00DF0DE2" w:rsidRPr="00DF0DE2" w:rsidRDefault="00604B00" w:rsidP="00DF0DE2">
            <w:pPr>
              <w:ind w:firstLine="0"/>
              <w:jc w:val="center"/>
              <w:rPr>
                <w:rFonts w:eastAsia="Times New Roman"/>
                <w:color w:val="000000"/>
                <w:sz w:val="18"/>
                <w:szCs w:val="18"/>
                <w:lang w:val="en-US-POSIX"/>
              </w:rPr>
            </w:pPr>
            <w:r>
              <w:rPr>
                <w:rFonts w:eastAsia="Times New Roman"/>
                <w:color w:val="000000"/>
                <w:sz w:val="18"/>
                <w:szCs w:val="18"/>
                <w:lang w:val="en-US-POSIX"/>
              </w:rPr>
              <w:t xml:space="preserve">NASA </w:t>
            </w:r>
            <w:r w:rsidR="00DF0DE2" w:rsidRPr="00DF0DE2">
              <w:rPr>
                <w:rFonts w:eastAsia="Times New Roman"/>
                <w:color w:val="000000"/>
                <w:sz w:val="18"/>
                <w:szCs w:val="18"/>
                <w:lang w:val="en-US-POSIX"/>
              </w:rPr>
              <w:t>NEEMO</w:t>
            </w:r>
          </w:p>
        </w:tc>
      </w:tr>
      <w:tr w:rsidR="00DF0DE2" w:rsidRPr="00DF0DE2" w14:paraId="41B66CF3"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0AC18B2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NASA_Orion</w:t>
            </w:r>
          </w:p>
        </w:tc>
        <w:tc>
          <w:tcPr>
            <w:tcW w:w="4080" w:type="dxa"/>
            <w:tcBorders>
              <w:top w:val="nil"/>
              <w:left w:val="nil"/>
              <w:bottom w:val="single" w:sz="4" w:space="0" w:color="auto"/>
              <w:right w:val="single" w:sz="4" w:space="0" w:color="auto"/>
            </w:tcBorders>
            <w:shd w:val="clear" w:color="000000" w:fill="DAEEF3"/>
            <w:noWrap/>
            <w:vAlign w:val="center"/>
            <w:hideMark/>
          </w:tcPr>
          <w:p w14:paraId="3E04301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Orion Spacecraft</w:t>
            </w:r>
          </w:p>
        </w:tc>
      </w:tr>
      <w:tr w:rsidR="00DF0DE2" w:rsidRPr="00DF0DE2" w14:paraId="732E06E6"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0E7E8AC2"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PavilionLake</w:t>
            </w:r>
          </w:p>
        </w:tc>
        <w:tc>
          <w:tcPr>
            <w:tcW w:w="4080" w:type="dxa"/>
            <w:tcBorders>
              <w:top w:val="nil"/>
              <w:left w:val="nil"/>
              <w:bottom w:val="single" w:sz="4" w:space="0" w:color="auto"/>
              <w:right w:val="single" w:sz="4" w:space="0" w:color="auto"/>
            </w:tcBorders>
            <w:shd w:val="clear" w:color="000000" w:fill="DAEEF3"/>
            <w:noWrap/>
            <w:vAlign w:val="center"/>
            <w:hideMark/>
          </w:tcPr>
          <w:p w14:paraId="279DFE3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Pavilion Lake</w:t>
            </w:r>
          </w:p>
        </w:tc>
      </w:tr>
      <w:tr w:rsidR="00DF0DE2" w:rsidRPr="00DF0DE2" w14:paraId="09B1753D"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47CBA8F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MorpheusLander</w:t>
            </w:r>
          </w:p>
        </w:tc>
        <w:tc>
          <w:tcPr>
            <w:tcW w:w="4080" w:type="dxa"/>
            <w:tcBorders>
              <w:top w:val="nil"/>
              <w:left w:val="nil"/>
              <w:bottom w:val="single" w:sz="4" w:space="0" w:color="auto"/>
              <w:right w:val="single" w:sz="4" w:space="0" w:color="auto"/>
            </w:tcBorders>
            <w:shd w:val="clear" w:color="000000" w:fill="DAEEF3"/>
            <w:noWrap/>
            <w:vAlign w:val="center"/>
            <w:hideMark/>
          </w:tcPr>
          <w:p w14:paraId="6B1E6FB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Morpheus Lander</w:t>
            </w:r>
          </w:p>
        </w:tc>
      </w:tr>
      <w:tr w:rsidR="00DF0DE2" w:rsidRPr="00DF0DE2" w14:paraId="6176A140"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77EB550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AstroRobonaut</w:t>
            </w:r>
          </w:p>
        </w:tc>
        <w:tc>
          <w:tcPr>
            <w:tcW w:w="4080" w:type="dxa"/>
            <w:tcBorders>
              <w:top w:val="nil"/>
              <w:left w:val="nil"/>
              <w:bottom w:val="single" w:sz="4" w:space="0" w:color="auto"/>
              <w:right w:val="single" w:sz="4" w:space="0" w:color="auto"/>
            </w:tcBorders>
            <w:shd w:val="clear" w:color="000000" w:fill="DAEEF3"/>
            <w:noWrap/>
            <w:vAlign w:val="center"/>
            <w:hideMark/>
          </w:tcPr>
          <w:p w14:paraId="1A2A3D1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Robonaut</w:t>
            </w:r>
          </w:p>
        </w:tc>
      </w:tr>
      <w:tr w:rsidR="00DF0DE2" w:rsidRPr="00DF0DE2" w14:paraId="4C8ACCCE"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hideMark/>
          </w:tcPr>
          <w:p w14:paraId="1F1504C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lastRenderedPageBreak/>
              <w:t>NASA_SLS</w:t>
            </w:r>
          </w:p>
        </w:tc>
        <w:tc>
          <w:tcPr>
            <w:tcW w:w="4080" w:type="dxa"/>
            <w:tcBorders>
              <w:top w:val="nil"/>
              <w:left w:val="nil"/>
              <w:bottom w:val="single" w:sz="4" w:space="0" w:color="auto"/>
              <w:right w:val="single" w:sz="4" w:space="0" w:color="auto"/>
            </w:tcBorders>
            <w:shd w:val="clear" w:color="000000" w:fill="DAEEF3"/>
            <w:noWrap/>
            <w:vAlign w:val="center"/>
            <w:hideMark/>
          </w:tcPr>
          <w:p w14:paraId="0465B2D8" w14:textId="4AC3B58A" w:rsidR="00DF0DE2" w:rsidRPr="00DF0DE2" w:rsidRDefault="00604B00" w:rsidP="00DF0DE2">
            <w:pPr>
              <w:ind w:firstLine="0"/>
              <w:jc w:val="center"/>
              <w:rPr>
                <w:rFonts w:eastAsia="Times New Roman"/>
                <w:color w:val="000000"/>
                <w:sz w:val="18"/>
                <w:szCs w:val="18"/>
                <w:lang w:val="en-US-POSIX"/>
              </w:rPr>
            </w:pPr>
            <w:r>
              <w:rPr>
                <w:rFonts w:eastAsia="Times New Roman"/>
                <w:color w:val="000000"/>
                <w:sz w:val="18"/>
                <w:szCs w:val="18"/>
                <w:lang w:val="en-US-POSIX"/>
              </w:rPr>
              <w:t xml:space="preserve">NASA </w:t>
            </w:r>
            <w:r w:rsidR="00DF0DE2" w:rsidRPr="00DF0DE2">
              <w:rPr>
                <w:rFonts w:eastAsia="Times New Roman"/>
                <w:color w:val="000000"/>
                <w:sz w:val="18"/>
                <w:szCs w:val="18"/>
                <w:lang w:val="en-US-POSIX"/>
              </w:rPr>
              <w:t>SLS</w:t>
            </w:r>
          </w:p>
        </w:tc>
      </w:tr>
      <w:tr w:rsidR="00DF0DE2" w:rsidRPr="00DF0DE2" w14:paraId="5E4074F3"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9D9D9"/>
            <w:noWrap/>
            <w:vAlign w:val="center"/>
            <w:hideMark/>
          </w:tcPr>
          <w:p w14:paraId="03DFC77E"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Astro_Satoshi</w:t>
            </w:r>
          </w:p>
        </w:tc>
        <w:tc>
          <w:tcPr>
            <w:tcW w:w="4080" w:type="dxa"/>
            <w:tcBorders>
              <w:top w:val="nil"/>
              <w:left w:val="nil"/>
              <w:bottom w:val="single" w:sz="4" w:space="0" w:color="auto"/>
              <w:right w:val="single" w:sz="4" w:space="0" w:color="auto"/>
            </w:tcBorders>
            <w:shd w:val="clear" w:color="000000" w:fill="D9D9D9"/>
            <w:noWrap/>
            <w:vAlign w:val="center"/>
            <w:hideMark/>
          </w:tcPr>
          <w:p w14:paraId="3AF4D948" w14:textId="60F7153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Satoshi Furukawa</w:t>
            </w:r>
          </w:p>
        </w:tc>
      </w:tr>
      <w:tr w:rsidR="00DF0DE2" w:rsidRPr="00DF0DE2" w14:paraId="080AE5A3"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9D9D9"/>
            <w:noWrap/>
            <w:vAlign w:val="center"/>
            <w:hideMark/>
          </w:tcPr>
          <w:p w14:paraId="69D3674A"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Astro_Wakata</w:t>
            </w:r>
          </w:p>
        </w:tc>
        <w:tc>
          <w:tcPr>
            <w:tcW w:w="4080" w:type="dxa"/>
            <w:tcBorders>
              <w:top w:val="nil"/>
              <w:left w:val="nil"/>
              <w:bottom w:val="single" w:sz="4" w:space="0" w:color="auto"/>
              <w:right w:val="single" w:sz="4" w:space="0" w:color="auto"/>
            </w:tcBorders>
            <w:shd w:val="clear" w:color="000000" w:fill="D9D9D9"/>
            <w:noWrap/>
            <w:vAlign w:val="center"/>
            <w:hideMark/>
          </w:tcPr>
          <w:p w14:paraId="6E2E79FE"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Koichi Wakata</w:t>
            </w:r>
          </w:p>
        </w:tc>
      </w:tr>
      <w:tr w:rsidR="00DF0DE2" w:rsidRPr="00DF0DE2" w14:paraId="39155497"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9D9D9"/>
            <w:noWrap/>
            <w:vAlign w:val="center"/>
            <w:hideMark/>
          </w:tcPr>
          <w:p w14:paraId="2518421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Astro_Soichi</w:t>
            </w:r>
          </w:p>
        </w:tc>
        <w:tc>
          <w:tcPr>
            <w:tcW w:w="4080" w:type="dxa"/>
            <w:tcBorders>
              <w:top w:val="nil"/>
              <w:left w:val="nil"/>
              <w:bottom w:val="single" w:sz="4" w:space="0" w:color="auto"/>
              <w:right w:val="single" w:sz="4" w:space="0" w:color="auto"/>
            </w:tcBorders>
            <w:shd w:val="clear" w:color="000000" w:fill="D9D9D9"/>
            <w:noWrap/>
            <w:vAlign w:val="center"/>
            <w:hideMark/>
          </w:tcPr>
          <w:p w14:paraId="2EACDFE0" w14:textId="4F0750B0"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Soichi Noguchi</w:t>
            </w:r>
          </w:p>
        </w:tc>
      </w:tr>
      <w:tr w:rsidR="00DF0DE2" w:rsidRPr="00DF0DE2" w14:paraId="35153555"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9D9D9"/>
            <w:noWrap/>
            <w:vAlign w:val="center"/>
            <w:hideMark/>
          </w:tcPr>
          <w:p w14:paraId="025AF1E3"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Astro_Kimiya</w:t>
            </w:r>
          </w:p>
        </w:tc>
        <w:tc>
          <w:tcPr>
            <w:tcW w:w="4080" w:type="dxa"/>
            <w:tcBorders>
              <w:top w:val="nil"/>
              <w:left w:val="nil"/>
              <w:bottom w:val="single" w:sz="4" w:space="0" w:color="auto"/>
              <w:right w:val="single" w:sz="4" w:space="0" w:color="auto"/>
            </w:tcBorders>
            <w:shd w:val="clear" w:color="000000" w:fill="D9D9D9"/>
            <w:noWrap/>
            <w:vAlign w:val="center"/>
            <w:hideMark/>
          </w:tcPr>
          <w:p w14:paraId="75FE3A73" w14:textId="2E7C7A8D" w:rsidR="00DF0DE2" w:rsidRPr="00DF0DE2" w:rsidRDefault="00DF0DE2" w:rsidP="00DF0DE2">
            <w:pPr>
              <w:ind w:firstLine="0"/>
              <w:jc w:val="center"/>
              <w:rPr>
                <w:rFonts w:eastAsia="Times New Roman"/>
                <w:color w:val="000000"/>
                <w:sz w:val="18"/>
                <w:szCs w:val="18"/>
                <w:lang w:val="en-US-POSIX"/>
              </w:rPr>
            </w:pPr>
            <w:r>
              <w:rPr>
                <w:rFonts w:eastAsia="Times New Roman"/>
                <w:color w:val="000000"/>
                <w:sz w:val="18"/>
                <w:szCs w:val="18"/>
                <w:lang w:val="en-US-POSIX"/>
              </w:rPr>
              <w:t xml:space="preserve">Kimiya </w:t>
            </w:r>
            <w:r w:rsidRPr="00DF0DE2">
              <w:rPr>
                <w:rFonts w:eastAsia="Times New Roman"/>
                <w:color w:val="000000"/>
                <w:sz w:val="18"/>
                <w:szCs w:val="18"/>
                <w:lang w:val="en-US-POSIX"/>
              </w:rPr>
              <w:t>Yui</w:t>
            </w:r>
          </w:p>
        </w:tc>
      </w:tr>
      <w:tr w:rsidR="00DF0DE2" w:rsidRPr="00DF0DE2" w14:paraId="7E092D1D"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FFFFFF"/>
            <w:noWrap/>
            <w:vAlign w:val="center"/>
            <w:hideMark/>
          </w:tcPr>
          <w:p w14:paraId="09ABC97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JAXA_en</w:t>
            </w:r>
          </w:p>
        </w:tc>
        <w:tc>
          <w:tcPr>
            <w:tcW w:w="4080" w:type="dxa"/>
            <w:tcBorders>
              <w:top w:val="nil"/>
              <w:left w:val="nil"/>
              <w:bottom w:val="single" w:sz="4" w:space="0" w:color="auto"/>
              <w:right w:val="single" w:sz="4" w:space="0" w:color="auto"/>
            </w:tcBorders>
            <w:shd w:val="clear" w:color="000000" w:fill="FFFFFF"/>
            <w:noWrap/>
            <w:vAlign w:val="center"/>
            <w:hideMark/>
          </w:tcPr>
          <w:p w14:paraId="1E5D5817"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JAXA Web</w:t>
            </w:r>
          </w:p>
        </w:tc>
      </w:tr>
      <w:tr w:rsidR="00DF0DE2" w:rsidRPr="00DF0DE2" w14:paraId="1F0DE1DE"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9D9D9"/>
            <w:noWrap/>
            <w:vAlign w:val="center"/>
            <w:hideMark/>
          </w:tcPr>
          <w:p w14:paraId="4114ABA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Aki_Hoshide</w:t>
            </w:r>
          </w:p>
        </w:tc>
        <w:tc>
          <w:tcPr>
            <w:tcW w:w="4080" w:type="dxa"/>
            <w:tcBorders>
              <w:top w:val="nil"/>
              <w:left w:val="nil"/>
              <w:bottom w:val="single" w:sz="4" w:space="0" w:color="auto"/>
              <w:right w:val="single" w:sz="4" w:space="0" w:color="auto"/>
            </w:tcBorders>
            <w:shd w:val="clear" w:color="000000" w:fill="D9D9D9"/>
            <w:noWrap/>
            <w:vAlign w:val="center"/>
            <w:hideMark/>
          </w:tcPr>
          <w:p w14:paraId="510A9BF5" w14:textId="5D1FED8A" w:rsidR="00DF0DE2" w:rsidRPr="00DF0DE2" w:rsidRDefault="00DF0DE2" w:rsidP="00DF0DE2">
            <w:pPr>
              <w:ind w:firstLine="0"/>
              <w:jc w:val="center"/>
              <w:rPr>
                <w:rFonts w:eastAsia="Times New Roman"/>
                <w:color w:val="000000"/>
                <w:sz w:val="18"/>
                <w:szCs w:val="18"/>
                <w:lang w:val="en-US-POSIX"/>
              </w:rPr>
            </w:pPr>
            <w:r>
              <w:rPr>
                <w:rFonts w:eastAsia="Times New Roman"/>
                <w:color w:val="000000"/>
                <w:sz w:val="18"/>
                <w:szCs w:val="18"/>
                <w:lang w:val="en-US-POSIX"/>
              </w:rPr>
              <w:t>Akihiko Hoshide</w:t>
            </w:r>
          </w:p>
        </w:tc>
      </w:tr>
      <w:tr w:rsidR="00DF0DE2" w:rsidRPr="00DF0DE2" w14:paraId="4067D04B"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EBF1DE"/>
            <w:noWrap/>
            <w:vAlign w:val="center"/>
            <w:hideMark/>
          </w:tcPr>
          <w:p w14:paraId="729ECFA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fka_roscosmos</w:t>
            </w:r>
          </w:p>
        </w:tc>
        <w:tc>
          <w:tcPr>
            <w:tcW w:w="4080" w:type="dxa"/>
            <w:tcBorders>
              <w:top w:val="nil"/>
              <w:left w:val="nil"/>
              <w:bottom w:val="single" w:sz="4" w:space="0" w:color="auto"/>
              <w:right w:val="single" w:sz="4" w:space="0" w:color="auto"/>
            </w:tcBorders>
            <w:shd w:val="clear" w:color="000000" w:fill="EBF1DE"/>
            <w:noWrap/>
            <w:vAlign w:val="center"/>
            <w:hideMark/>
          </w:tcPr>
          <w:p w14:paraId="5190F084" w14:textId="2CE8AC4A" w:rsidR="00DF0DE2" w:rsidRPr="00DF0DE2" w:rsidRDefault="00DF0DE2" w:rsidP="00DF0DE2">
            <w:pPr>
              <w:ind w:firstLine="0"/>
              <w:jc w:val="center"/>
              <w:rPr>
                <w:rFonts w:eastAsia="Times New Roman"/>
                <w:color w:val="000000"/>
                <w:sz w:val="18"/>
                <w:szCs w:val="18"/>
                <w:lang w:val="en-US-POSIX"/>
              </w:rPr>
            </w:pPr>
            <w:r>
              <w:rPr>
                <w:rFonts w:eastAsia="Times New Roman"/>
                <w:color w:val="000000"/>
                <w:sz w:val="18"/>
                <w:szCs w:val="18"/>
                <w:lang w:val="en-US-POSIX"/>
              </w:rPr>
              <w:t>Roscosmos</w:t>
            </w:r>
          </w:p>
        </w:tc>
      </w:tr>
      <w:tr w:rsidR="00DF0DE2" w:rsidRPr="00DF0DE2" w14:paraId="6075A882"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8E4BC"/>
            <w:noWrap/>
            <w:vAlign w:val="center"/>
            <w:hideMark/>
          </w:tcPr>
          <w:p w14:paraId="69AEAD01"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spacetihon</w:t>
            </w:r>
          </w:p>
        </w:tc>
        <w:tc>
          <w:tcPr>
            <w:tcW w:w="4080" w:type="dxa"/>
            <w:tcBorders>
              <w:top w:val="nil"/>
              <w:left w:val="nil"/>
              <w:bottom w:val="single" w:sz="4" w:space="0" w:color="auto"/>
              <w:right w:val="single" w:sz="4" w:space="0" w:color="auto"/>
            </w:tcBorders>
            <w:shd w:val="clear" w:color="000000" w:fill="D8E4BC"/>
            <w:noWrap/>
            <w:vAlign w:val="center"/>
            <w:hideMark/>
          </w:tcPr>
          <w:p w14:paraId="6D2FDE72"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Nikolay Tikhonov</w:t>
            </w:r>
          </w:p>
        </w:tc>
      </w:tr>
      <w:tr w:rsidR="00DF0DE2" w:rsidRPr="00DF0DE2" w14:paraId="754371FA"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8E4BC"/>
            <w:noWrap/>
            <w:vAlign w:val="center"/>
            <w:hideMark/>
          </w:tcPr>
          <w:p w14:paraId="1CCE6F0D"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OlegMKS</w:t>
            </w:r>
          </w:p>
        </w:tc>
        <w:tc>
          <w:tcPr>
            <w:tcW w:w="4080" w:type="dxa"/>
            <w:tcBorders>
              <w:top w:val="nil"/>
              <w:left w:val="nil"/>
              <w:bottom w:val="single" w:sz="4" w:space="0" w:color="auto"/>
              <w:right w:val="single" w:sz="4" w:space="0" w:color="auto"/>
            </w:tcBorders>
            <w:shd w:val="clear" w:color="000000" w:fill="D8E4BC"/>
            <w:noWrap/>
            <w:vAlign w:val="center"/>
            <w:hideMark/>
          </w:tcPr>
          <w:p w14:paraId="368707CF"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Oleg Artemyev</w:t>
            </w:r>
          </w:p>
        </w:tc>
      </w:tr>
      <w:tr w:rsidR="00DF0DE2" w:rsidRPr="00DF0DE2" w14:paraId="072D534B"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8E4BC"/>
            <w:noWrap/>
            <w:vAlign w:val="center"/>
            <w:hideMark/>
          </w:tcPr>
          <w:p w14:paraId="3778859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Msuraev</w:t>
            </w:r>
          </w:p>
        </w:tc>
        <w:tc>
          <w:tcPr>
            <w:tcW w:w="4080" w:type="dxa"/>
            <w:tcBorders>
              <w:top w:val="nil"/>
              <w:left w:val="nil"/>
              <w:bottom w:val="single" w:sz="4" w:space="0" w:color="auto"/>
              <w:right w:val="single" w:sz="4" w:space="0" w:color="auto"/>
            </w:tcBorders>
            <w:shd w:val="clear" w:color="000000" w:fill="D8E4BC"/>
            <w:noWrap/>
            <w:vAlign w:val="center"/>
            <w:hideMark/>
          </w:tcPr>
          <w:p w14:paraId="25AA0923" w14:textId="59A23ADE" w:rsidR="00DF0DE2" w:rsidRPr="00DF0DE2" w:rsidRDefault="00DF0DE2" w:rsidP="00DF0DE2">
            <w:pPr>
              <w:ind w:firstLine="0"/>
              <w:jc w:val="center"/>
              <w:rPr>
                <w:rFonts w:eastAsia="Times New Roman"/>
                <w:color w:val="000000"/>
                <w:sz w:val="18"/>
                <w:szCs w:val="18"/>
                <w:lang w:val="en-US-POSIX"/>
              </w:rPr>
            </w:pPr>
            <w:r>
              <w:rPr>
                <w:rFonts w:eastAsia="Times New Roman"/>
                <w:color w:val="000000"/>
                <w:sz w:val="18"/>
                <w:szCs w:val="18"/>
                <w:lang w:val="en-US-POSIX"/>
              </w:rPr>
              <w:t>Maksim Suraev</w:t>
            </w:r>
          </w:p>
        </w:tc>
      </w:tr>
      <w:tr w:rsidR="00DF0DE2" w:rsidRPr="00DF0DE2" w14:paraId="6B5A1398"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D8E4BC"/>
            <w:noWrap/>
            <w:vAlign w:val="center"/>
            <w:hideMark/>
          </w:tcPr>
          <w:p w14:paraId="70E113F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AntonAstrey</w:t>
            </w:r>
          </w:p>
        </w:tc>
        <w:tc>
          <w:tcPr>
            <w:tcW w:w="4080" w:type="dxa"/>
            <w:tcBorders>
              <w:top w:val="nil"/>
              <w:left w:val="nil"/>
              <w:bottom w:val="single" w:sz="4" w:space="0" w:color="auto"/>
              <w:right w:val="single" w:sz="4" w:space="0" w:color="auto"/>
            </w:tcBorders>
            <w:shd w:val="clear" w:color="000000" w:fill="D8E4BC"/>
            <w:noWrap/>
            <w:vAlign w:val="center"/>
            <w:hideMark/>
          </w:tcPr>
          <w:p w14:paraId="05C82C5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Anton Shkaplerov</w:t>
            </w:r>
          </w:p>
        </w:tc>
      </w:tr>
      <w:tr w:rsidR="00DF0DE2" w:rsidRPr="00DF0DE2" w14:paraId="1FF575C5"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8DB4E2"/>
            <w:noWrap/>
            <w:vAlign w:val="center"/>
            <w:hideMark/>
          </w:tcPr>
          <w:p w14:paraId="79AE9012"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astro_Jfrancois</w:t>
            </w:r>
          </w:p>
        </w:tc>
        <w:tc>
          <w:tcPr>
            <w:tcW w:w="4080" w:type="dxa"/>
            <w:tcBorders>
              <w:top w:val="nil"/>
              <w:left w:val="nil"/>
              <w:bottom w:val="single" w:sz="4" w:space="0" w:color="auto"/>
              <w:right w:val="single" w:sz="4" w:space="0" w:color="auto"/>
            </w:tcBorders>
            <w:shd w:val="clear" w:color="000000" w:fill="8DB4E2"/>
            <w:noWrap/>
            <w:vAlign w:val="center"/>
            <w:hideMark/>
          </w:tcPr>
          <w:p w14:paraId="38DA0B6F" w14:textId="6651D6A0"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Jean</w:t>
            </w:r>
            <w:r w:rsidR="00604B00">
              <w:rPr>
                <w:rFonts w:eastAsia="Times New Roman"/>
                <w:color w:val="000000"/>
                <w:sz w:val="18"/>
                <w:szCs w:val="18"/>
                <w:lang w:val="en-US-POSIX"/>
              </w:rPr>
              <w:t>-</w:t>
            </w:r>
            <w:r w:rsidRPr="00DF0DE2">
              <w:rPr>
                <w:rFonts w:eastAsia="Times New Roman"/>
                <w:color w:val="000000"/>
                <w:sz w:val="18"/>
                <w:szCs w:val="18"/>
                <w:lang w:val="en-US-POSIX"/>
              </w:rPr>
              <w:t>Francois</w:t>
            </w:r>
            <w:r w:rsidR="00604B00">
              <w:rPr>
                <w:rFonts w:eastAsia="Times New Roman"/>
                <w:color w:val="000000"/>
                <w:sz w:val="18"/>
                <w:szCs w:val="18"/>
                <w:lang w:val="en-US-POSIX"/>
              </w:rPr>
              <w:t xml:space="preserve"> Clervoy</w:t>
            </w:r>
          </w:p>
        </w:tc>
      </w:tr>
      <w:tr w:rsidR="00DF0DE2" w:rsidRPr="00DF0DE2" w14:paraId="4C58E4D2"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8DB4E2"/>
            <w:noWrap/>
            <w:vAlign w:val="center"/>
            <w:hideMark/>
          </w:tcPr>
          <w:p w14:paraId="26B3D53E"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astro_timpeake</w:t>
            </w:r>
          </w:p>
        </w:tc>
        <w:tc>
          <w:tcPr>
            <w:tcW w:w="4080" w:type="dxa"/>
            <w:tcBorders>
              <w:top w:val="nil"/>
              <w:left w:val="nil"/>
              <w:bottom w:val="single" w:sz="4" w:space="0" w:color="auto"/>
              <w:right w:val="single" w:sz="4" w:space="0" w:color="auto"/>
            </w:tcBorders>
            <w:shd w:val="clear" w:color="000000" w:fill="8DB4E2"/>
            <w:noWrap/>
            <w:vAlign w:val="center"/>
            <w:hideMark/>
          </w:tcPr>
          <w:p w14:paraId="5C087AB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Tim Peake</w:t>
            </w:r>
          </w:p>
        </w:tc>
      </w:tr>
      <w:tr w:rsidR="00DF0DE2" w:rsidRPr="00DF0DE2" w14:paraId="15DA243B"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8DB4E2"/>
            <w:noWrap/>
            <w:vAlign w:val="center"/>
            <w:hideMark/>
          </w:tcPr>
          <w:p w14:paraId="094F2F6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Thom_astro</w:t>
            </w:r>
          </w:p>
        </w:tc>
        <w:tc>
          <w:tcPr>
            <w:tcW w:w="4080" w:type="dxa"/>
            <w:tcBorders>
              <w:top w:val="nil"/>
              <w:left w:val="nil"/>
              <w:bottom w:val="single" w:sz="4" w:space="0" w:color="auto"/>
              <w:right w:val="single" w:sz="4" w:space="0" w:color="auto"/>
            </w:tcBorders>
            <w:shd w:val="clear" w:color="000000" w:fill="8DB4E2"/>
            <w:noWrap/>
            <w:vAlign w:val="center"/>
            <w:hideMark/>
          </w:tcPr>
          <w:p w14:paraId="3DDB01A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Thomas Pesquet</w:t>
            </w:r>
          </w:p>
        </w:tc>
      </w:tr>
      <w:tr w:rsidR="00DF0DE2" w:rsidRPr="00DF0DE2" w14:paraId="7898E607"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8DB4E2"/>
            <w:noWrap/>
            <w:vAlign w:val="center"/>
            <w:hideMark/>
          </w:tcPr>
          <w:p w14:paraId="6CAC9B63"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Astro_Alex</w:t>
            </w:r>
          </w:p>
        </w:tc>
        <w:tc>
          <w:tcPr>
            <w:tcW w:w="4080" w:type="dxa"/>
            <w:tcBorders>
              <w:top w:val="nil"/>
              <w:left w:val="nil"/>
              <w:bottom w:val="single" w:sz="4" w:space="0" w:color="auto"/>
              <w:right w:val="single" w:sz="4" w:space="0" w:color="auto"/>
            </w:tcBorders>
            <w:shd w:val="clear" w:color="000000" w:fill="8DB4E2"/>
            <w:noWrap/>
            <w:vAlign w:val="center"/>
            <w:hideMark/>
          </w:tcPr>
          <w:p w14:paraId="34D2086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Alexander Gerst</w:t>
            </w:r>
          </w:p>
        </w:tc>
      </w:tr>
      <w:tr w:rsidR="00DF0DE2" w:rsidRPr="00DF0DE2" w14:paraId="21C7F60E"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8DB4E2"/>
            <w:noWrap/>
            <w:vAlign w:val="center"/>
            <w:hideMark/>
          </w:tcPr>
          <w:p w14:paraId="1CBD847E"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AstroSamantha</w:t>
            </w:r>
          </w:p>
        </w:tc>
        <w:tc>
          <w:tcPr>
            <w:tcW w:w="4080" w:type="dxa"/>
            <w:tcBorders>
              <w:top w:val="nil"/>
              <w:left w:val="nil"/>
              <w:bottom w:val="single" w:sz="4" w:space="0" w:color="auto"/>
              <w:right w:val="single" w:sz="4" w:space="0" w:color="auto"/>
            </w:tcBorders>
            <w:shd w:val="clear" w:color="000000" w:fill="8DB4E2"/>
            <w:noWrap/>
            <w:vAlign w:val="center"/>
            <w:hideMark/>
          </w:tcPr>
          <w:p w14:paraId="2D90A99F"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Sam Cristoforetti</w:t>
            </w:r>
          </w:p>
        </w:tc>
      </w:tr>
      <w:tr w:rsidR="00DF0DE2" w:rsidRPr="00DF0DE2" w14:paraId="71F88B5A"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8DB4E2"/>
            <w:noWrap/>
            <w:vAlign w:val="center"/>
            <w:hideMark/>
          </w:tcPr>
          <w:p w14:paraId="0F3740E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astro_luca</w:t>
            </w:r>
          </w:p>
        </w:tc>
        <w:tc>
          <w:tcPr>
            <w:tcW w:w="4080" w:type="dxa"/>
            <w:tcBorders>
              <w:top w:val="nil"/>
              <w:left w:val="nil"/>
              <w:bottom w:val="single" w:sz="4" w:space="0" w:color="auto"/>
              <w:right w:val="single" w:sz="4" w:space="0" w:color="auto"/>
            </w:tcBorders>
            <w:shd w:val="clear" w:color="000000" w:fill="8DB4E2"/>
            <w:noWrap/>
            <w:vAlign w:val="center"/>
            <w:hideMark/>
          </w:tcPr>
          <w:p w14:paraId="55C14172"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Luca Parmitano</w:t>
            </w:r>
          </w:p>
        </w:tc>
      </w:tr>
      <w:tr w:rsidR="00DF0DE2" w:rsidRPr="00DF0DE2" w14:paraId="3B9FBE2E"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8DB4E2"/>
            <w:noWrap/>
            <w:vAlign w:val="center"/>
            <w:hideMark/>
          </w:tcPr>
          <w:p w14:paraId="6706ECD6"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astro_andre</w:t>
            </w:r>
          </w:p>
        </w:tc>
        <w:tc>
          <w:tcPr>
            <w:tcW w:w="4080" w:type="dxa"/>
            <w:tcBorders>
              <w:top w:val="nil"/>
              <w:left w:val="nil"/>
              <w:bottom w:val="single" w:sz="4" w:space="0" w:color="auto"/>
              <w:right w:val="single" w:sz="4" w:space="0" w:color="auto"/>
            </w:tcBorders>
            <w:shd w:val="clear" w:color="000000" w:fill="8DB4E2"/>
            <w:noWrap/>
            <w:vAlign w:val="center"/>
            <w:hideMark/>
          </w:tcPr>
          <w:p w14:paraId="0FB8B260" w14:textId="37EF67E3" w:rsidR="00DF0DE2" w:rsidRPr="00DF0DE2" w:rsidRDefault="00DF0DE2" w:rsidP="00DF0DE2">
            <w:pPr>
              <w:ind w:firstLine="0"/>
              <w:jc w:val="center"/>
              <w:rPr>
                <w:rFonts w:eastAsia="Times New Roman"/>
                <w:color w:val="000000"/>
                <w:sz w:val="18"/>
                <w:szCs w:val="18"/>
                <w:lang w:val="en-US-POSIX"/>
              </w:rPr>
            </w:pPr>
            <w:r>
              <w:rPr>
                <w:rFonts w:eastAsia="Times New Roman"/>
                <w:color w:val="000000"/>
                <w:sz w:val="18"/>
                <w:szCs w:val="18"/>
                <w:lang w:val="en-US-POSIX"/>
              </w:rPr>
              <w:t>André</w:t>
            </w:r>
            <w:r w:rsidRPr="00DF0DE2">
              <w:rPr>
                <w:rFonts w:eastAsia="Times New Roman"/>
                <w:color w:val="000000"/>
                <w:sz w:val="18"/>
                <w:szCs w:val="18"/>
                <w:lang w:val="en-US-POSIX"/>
              </w:rPr>
              <w:t xml:space="preserve"> Kuipers</w:t>
            </w:r>
          </w:p>
        </w:tc>
      </w:tr>
      <w:tr w:rsidR="00DF0DE2" w:rsidRPr="00DF0DE2" w14:paraId="311B377B"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8DB4E2"/>
            <w:noWrap/>
            <w:vAlign w:val="center"/>
            <w:hideMark/>
          </w:tcPr>
          <w:p w14:paraId="7A4FB21D"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astro_paolo</w:t>
            </w:r>
          </w:p>
        </w:tc>
        <w:tc>
          <w:tcPr>
            <w:tcW w:w="4080" w:type="dxa"/>
            <w:tcBorders>
              <w:top w:val="nil"/>
              <w:left w:val="nil"/>
              <w:bottom w:val="single" w:sz="4" w:space="0" w:color="auto"/>
              <w:right w:val="single" w:sz="4" w:space="0" w:color="auto"/>
            </w:tcBorders>
            <w:shd w:val="clear" w:color="000000" w:fill="8DB4E2"/>
            <w:noWrap/>
            <w:vAlign w:val="center"/>
            <w:hideMark/>
          </w:tcPr>
          <w:p w14:paraId="5E7106B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Paolo Nespoli</w:t>
            </w:r>
          </w:p>
        </w:tc>
      </w:tr>
      <w:tr w:rsidR="00DF0DE2" w:rsidRPr="00DF0DE2" w14:paraId="001E2CA2"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8DB4E2"/>
            <w:noWrap/>
            <w:vAlign w:val="center"/>
            <w:hideMark/>
          </w:tcPr>
          <w:p w14:paraId="7C2C2878"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Astro_Andreas</w:t>
            </w:r>
          </w:p>
        </w:tc>
        <w:tc>
          <w:tcPr>
            <w:tcW w:w="4080" w:type="dxa"/>
            <w:tcBorders>
              <w:top w:val="nil"/>
              <w:left w:val="nil"/>
              <w:bottom w:val="single" w:sz="4" w:space="0" w:color="auto"/>
              <w:right w:val="single" w:sz="4" w:space="0" w:color="auto"/>
            </w:tcBorders>
            <w:shd w:val="clear" w:color="000000" w:fill="8DB4E2"/>
            <w:noWrap/>
            <w:vAlign w:val="center"/>
            <w:hideMark/>
          </w:tcPr>
          <w:p w14:paraId="45198C0A"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Andreas Mogensen</w:t>
            </w:r>
          </w:p>
        </w:tc>
      </w:tr>
      <w:tr w:rsidR="00DF0DE2" w:rsidRPr="00DF0DE2" w14:paraId="2A18E56D"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8DB4E2"/>
            <w:noWrap/>
            <w:vAlign w:val="center"/>
            <w:hideMark/>
          </w:tcPr>
          <w:p w14:paraId="20A303E4"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CFuglesang</w:t>
            </w:r>
          </w:p>
        </w:tc>
        <w:tc>
          <w:tcPr>
            <w:tcW w:w="4080" w:type="dxa"/>
            <w:tcBorders>
              <w:top w:val="nil"/>
              <w:left w:val="nil"/>
              <w:bottom w:val="single" w:sz="4" w:space="0" w:color="auto"/>
              <w:right w:val="single" w:sz="4" w:space="0" w:color="auto"/>
            </w:tcBorders>
            <w:shd w:val="clear" w:color="000000" w:fill="8DB4E2"/>
            <w:noWrap/>
            <w:vAlign w:val="center"/>
            <w:hideMark/>
          </w:tcPr>
          <w:p w14:paraId="28D90EC8" w14:textId="6CA3AD76"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Christer</w:t>
            </w:r>
            <w:r w:rsidR="00604B00">
              <w:rPr>
                <w:rFonts w:eastAsia="Times New Roman"/>
                <w:color w:val="000000"/>
                <w:sz w:val="18"/>
                <w:szCs w:val="18"/>
                <w:lang w:val="en-US-POSIX"/>
              </w:rPr>
              <w:t xml:space="preserve"> Fuglesang</w:t>
            </w:r>
          </w:p>
        </w:tc>
      </w:tr>
      <w:tr w:rsidR="00DF0DE2" w:rsidRPr="00DF0DE2" w14:paraId="2BC125C5"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C5D9F1"/>
            <w:noWrap/>
            <w:vAlign w:val="center"/>
            <w:hideMark/>
          </w:tcPr>
          <w:p w14:paraId="1826471D"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ESA_EAC</w:t>
            </w:r>
          </w:p>
        </w:tc>
        <w:tc>
          <w:tcPr>
            <w:tcW w:w="4080" w:type="dxa"/>
            <w:tcBorders>
              <w:top w:val="nil"/>
              <w:left w:val="nil"/>
              <w:bottom w:val="single" w:sz="4" w:space="0" w:color="auto"/>
              <w:right w:val="single" w:sz="4" w:space="0" w:color="auto"/>
            </w:tcBorders>
            <w:shd w:val="clear" w:color="000000" w:fill="C5D9F1"/>
            <w:noWrap/>
            <w:vAlign w:val="center"/>
            <w:hideMark/>
          </w:tcPr>
          <w:p w14:paraId="0F82E613"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ESA Astronaut Centre</w:t>
            </w:r>
          </w:p>
        </w:tc>
      </w:tr>
      <w:tr w:rsidR="00DF0DE2" w:rsidRPr="00DF0DE2" w14:paraId="4CD12651"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C5D9F1"/>
            <w:noWrap/>
            <w:vAlign w:val="center"/>
            <w:hideMark/>
          </w:tcPr>
          <w:p w14:paraId="2BD2B941"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esa</w:t>
            </w:r>
          </w:p>
        </w:tc>
        <w:tc>
          <w:tcPr>
            <w:tcW w:w="4080" w:type="dxa"/>
            <w:tcBorders>
              <w:top w:val="nil"/>
              <w:left w:val="nil"/>
              <w:bottom w:val="single" w:sz="4" w:space="0" w:color="auto"/>
              <w:right w:val="single" w:sz="4" w:space="0" w:color="auto"/>
            </w:tcBorders>
            <w:shd w:val="clear" w:color="000000" w:fill="C5D9F1"/>
            <w:noWrap/>
            <w:vAlign w:val="center"/>
            <w:hideMark/>
          </w:tcPr>
          <w:p w14:paraId="4E19BF6A"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ESA</w:t>
            </w:r>
          </w:p>
        </w:tc>
      </w:tr>
      <w:tr w:rsidR="00DF0DE2" w:rsidRPr="00DF0DE2" w14:paraId="6BD48331"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C5D9F1"/>
            <w:noWrap/>
            <w:vAlign w:val="center"/>
            <w:hideMark/>
          </w:tcPr>
          <w:p w14:paraId="0EB7BEF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esaoperations</w:t>
            </w:r>
          </w:p>
        </w:tc>
        <w:tc>
          <w:tcPr>
            <w:tcW w:w="4080" w:type="dxa"/>
            <w:tcBorders>
              <w:top w:val="nil"/>
              <w:left w:val="nil"/>
              <w:bottom w:val="single" w:sz="4" w:space="0" w:color="auto"/>
              <w:right w:val="single" w:sz="4" w:space="0" w:color="auto"/>
            </w:tcBorders>
            <w:shd w:val="clear" w:color="000000" w:fill="C5D9F1"/>
            <w:noWrap/>
            <w:vAlign w:val="center"/>
            <w:hideMark/>
          </w:tcPr>
          <w:p w14:paraId="3A265696"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ESA Operations</w:t>
            </w:r>
          </w:p>
        </w:tc>
      </w:tr>
      <w:tr w:rsidR="00DF0DE2" w:rsidRPr="00DF0DE2" w14:paraId="017E364E"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F2DCDB"/>
            <w:noWrap/>
            <w:vAlign w:val="center"/>
            <w:hideMark/>
          </w:tcPr>
          <w:p w14:paraId="52B9F2AC"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csa_asc</w:t>
            </w:r>
          </w:p>
        </w:tc>
        <w:tc>
          <w:tcPr>
            <w:tcW w:w="4080" w:type="dxa"/>
            <w:tcBorders>
              <w:top w:val="nil"/>
              <w:left w:val="nil"/>
              <w:bottom w:val="single" w:sz="4" w:space="0" w:color="auto"/>
              <w:right w:val="single" w:sz="4" w:space="0" w:color="auto"/>
            </w:tcBorders>
            <w:shd w:val="clear" w:color="000000" w:fill="F2DCDB"/>
            <w:noWrap/>
            <w:vAlign w:val="center"/>
            <w:hideMark/>
          </w:tcPr>
          <w:p w14:paraId="429FA4B3"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CanadianSpaceAgency</w:t>
            </w:r>
          </w:p>
        </w:tc>
      </w:tr>
      <w:tr w:rsidR="00DF0DE2" w:rsidRPr="00DF0DE2" w14:paraId="0E43CED0"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F2DCDB"/>
            <w:noWrap/>
            <w:vAlign w:val="center"/>
            <w:hideMark/>
          </w:tcPr>
          <w:p w14:paraId="61F6088E"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asc_csa</w:t>
            </w:r>
          </w:p>
        </w:tc>
        <w:tc>
          <w:tcPr>
            <w:tcW w:w="4080" w:type="dxa"/>
            <w:tcBorders>
              <w:top w:val="nil"/>
              <w:left w:val="nil"/>
              <w:bottom w:val="single" w:sz="4" w:space="0" w:color="auto"/>
              <w:right w:val="single" w:sz="4" w:space="0" w:color="auto"/>
            </w:tcBorders>
            <w:shd w:val="clear" w:color="000000" w:fill="F2DCDB"/>
            <w:noWrap/>
            <w:vAlign w:val="center"/>
            <w:hideMark/>
          </w:tcPr>
          <w:p w14:paraId="36B30E9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Agence spatiale can.</w:t>
            </w:r>
          </w:p>
        </w:tc>
      </w:tr>
      <w:tr w:rsidR="00DF0DE2" w:rsidRPr="00DF0DE2" w14:paraId="2F5FD72C"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E6B8B7"/>
            <w:noWrap/>
            <w:vAlign w:val="center"/>
            <w:hideMark/>
          </w:tcPr>
          <w:p w14:paraId="5A61C32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Astro_Jeremy</w:t>
            </w:r>
          </w:p>
        </w:tc>
        <w:tc>
          <w:tcPr>
            <w:tcW w:w="4080" w:type="dxa"/>
            <w:tcBorders>
              <w:top w:val="nil"/>
              <w:left w:val="nil"/>
              <w:bottom w:val="single" w:sz="4" w:space="0" w:color="auto"/>
              <w:right w:val="single" w:sz="4" w:space="0" w:color="auto"/>
            </w:tcBorders>
            <w:shd w:val="clear" w:color="000000" w:fill="E6B8B7"/>
            <w:noWrap/>
            <w:vAlign w:val="center"/>
            <w:hideMark/>
          </w:tcPr>
          <w:p w14:paraId="738779FD" w14:textId="5C66E7B5" w:rsidR="00DF0DE2" w:rsidRPr="00DF0DE2" w:rsidRDefault="00604B00" w:rsidP="00DF0DE2">
            <w:pPr>
              <w:ind w:firstLine="0"/>
              <w:jc w:val="center"/>
              <w:rPr>
                <w:rFonts w:eastAsia="Times New Roman"/>
                <w:color w:val="000000"/>
                <w:sz w:val="18"/>
                <w:szCs w:val="18"/>
                <w:lang w:val="en-US-POSIX"/>
              </w:rPr>
            </w:pPr>
            <w:r>
              <w:rPr>
                <w:rFonts w:eastAsia="Times New Roman"/>
                <w:color w:val="000000"/>
                <w:sz w:val="18"/>
                <w:szCs w:val="18"/>
                <w:lang w:val="en-US-POSIX"/>
              </w:rPr>
              <w:t>Jeremy</w:t>
            </w:r>
            <w:r w:rsidR="00DF0DE2" w:rsidRPr="00DF0DE2">
              <w:rPr>
                <w:rFonts w:eastAsia="Times New Roman"/>
                <w:color w:val="000000"/>
                <w:sz w:val="18"/>
                <w:szCs w:val="18"/>
                <w:lang w:val="en-US-POSIX"/>
              </w:rPr>
              <w:t xml:space="preserve"> Hansen</w:t>
            </w:r>
          </w:p>
        </w:tc>
      </w:tr>
      <w:tr w:rsidR="00DF0DE2" w:rsidRPr="00DF0DE2" w14:paraId="7AEF7390"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E6B8B7"/>
            <w:noWrap/>
            <w:vAlign w:val="center"/>
            <w:hideMark/>
          </w:tcPr>
          <w:p w14:paraId="0ACE7AFE"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Astro_DavidS</w:t>
            </w:r>
          </w:p>
        </w:tc>
        <w:tc>
          <w:tcPr>
            <w:tcW w:w="4080" w:type="dxa"/>
            <w:tcBorders>
              <w:top w:val="nil"/>
              <w:left w:val="nil"/>
              <w:bottom w:val="single" w:sz="4" w:space="0" w:color="auto"/>
              <w:right w:val="single" w:sz="4" w:space="0" w:color="auto"/>
            </w:tcBorders>
            <w:shd w:val="clear" w:color="000000" w:fill="E6B8B7"/>
            <w:noWrap/>
            <w:vAlign w:val="center"/>
            <w:hideMark/>
          </w:tcPr>
          <w:p w14:paraId="2E512B1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David Saint-Jacques</w:t>
            </w:r>
          </w:p>
        </w:tc>
      </w:tr>
      <w:tr w:rsidR="00DF0DE2" w:rsidRPr="00DF0DE2" w14:paraId="095CD45B"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E6B8B7"/>
            <w:noWrap/>
            <w:vAlign w:val="center"/>
            <w:hideMark/>
          </w:tcPr>
          <w:p w14:paraId="4F314376"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AstroDaveMD</w:t>
            </w:r>
          </w:p>
        </w:tc>
        <w:tc>
          <w:tcPr>
            <w:tcW w:w="4080" w:type="dxa"/>
            <w:tcBorders>
              <w:top w:val="nil"/>
              <w:left w:val="nil"/>
              <w:bottom w:val="single" w:sz="4" w:space="0" w:color="auto"/>
              <w:right w:val="single" w:sz="4" w:space="0" w:color="auto"/>
            </w:tcBorders>
            <w:shd w:val="clear" w:color="000000" w:fill="E6B8B7"/>
            <w:noWrap/>
            <w:vAlign w:val="center"/>
            <w:hideMark/>
          </w:tcPr>
          <w:p w14:paraId="2FF5F24A"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Dave Williams</w:t>
            </w:r>
          </w:p>
        </w:tc>
      </w:tr>
      <w:tr w:rsidR="00DF0DE2" w:rsidRPr="00DF0DE2" w14:paraId="6A0267FA"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E6B8B7"/>
            <w:noWrap/>
            <w:vAlign w:val="center"/>
            <w:hideMark/>
          </w:tcPr>
          <w:p w14:paraId="494B67DF"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Cmdr_Hadfield</w:t>
            </w:r>
          </w:p>
        </w:tc>
        <w:tc>
          <w:tcPr>
            <w:tcW w:w="4080" w:type="dxa"/>
            <w:tcBorders>
              <w:top w:val="nil"/>
              <w:left w:val="nil"/>
              <w:bottom w:val="single" w:sz="4" w:space="0" w:color="auto"/>
              <w:right w:val="single" w:sz="4" w:space="0" w:color="auto"/>
            </w:tcBorders>
            <w:shd w:val="clear" w:color="000000" w:fill="E6B8B7"/>
            <w:noWrap/>
            <w:vAlign w:val="center"/>
            <w:hideMark/>
          </w:tcPr>
          <w:p w14:paraId="6CDCB46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Chris Hadfield</w:t>
            </w:r>
          </w:p>
        </w:tc>
      </w:tr>
      <w:tr w:rsidR="00DF0DE2" w:rsidRPr="00DF0DE2" w14:paraId="261A513A"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E6B8B7"/>
            <w:noWrap/>
            <w:vAlign w:val="center"/>
            <w:hideMark/>
          </w:tcPr>
          <w:p w14:paraId="795BCC71"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RobertaBondar</w:t>
            </w:r>
          </w:p>
        </w:tc>
        <w:tc>
          <w:tcPr>
            <w:tcW w:w="4080" w:type="dxa"/>
            <w:tcBorders>
              <w:top w:val="nil"/>
              <w:left w:val="nil"/>
              <w:bottom w:val="single" w:sz="4" w:space="0" w:color="auto"/>
              <w:right w:val="single" w:sz="4" w:space="0" w:color="auto"/>
            </w:tcBorders>
            <w:shd w:val="clear" w:color="000000" w:fill="E6B8B7"/>
            <w:noWrap/>
            <w:vAlign w:val="center"/>
            <w:hideMark/>
          </w:tcPr>
          <w:p w14:paraId="51BEF719"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Roberta Bondar</w:t>
            </w:r>
          </w:p>
        </w:tc>
      </w:tr>
      <w:tr w:rsidR="00DF0DE2" w:rsidRPr="00DF0DE2" w14:paraId="6B09F7E8"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E6B8B7"/>
            <w:noWrap/>
            <w:vAlign w:val="center"/>
            <w:hideMark/>
          </w:tcPr>
          <w:p w14:paraId="5AAADB10"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RobertThirsk</w:t>
            </w:r>
          </w:p>
        </w:tc>
        <w:tc>
          <w:tcPr>
            <w:tcW w:w="4080" w:type="dxa"/>
            <w:tcBorders>
              <w:top w:val="nil"/>
              <w:left w:val="nil"/>
              <w:bottom w:val="single" w:sz="4" w:space="0" w:color="auto"/>
              <w:right w:val="single" w:sz="4" w:space="0" w:color="auto"/>
            </w:tcBorders>
            <w:shd w:val="clear" w:color="000000" w:fill="E6B8B7"/>
            <w:noWrap/>
            <w:vAlign w:val="center"/>
            <w:hideMark/>
          </w:tcPr>
          <w:p w14:paraId="67A2C91B"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Robert Thirsk</w:t>
            </w:r>
          </w:p>
        </w:tc>
      </w:tr>
      <w:tr w:rsidR="00DF0DE2" w:rsidRPr="00DF0DE2" w14:paraId="2348D4AE" w14:textId="77777777" w:rsidTr="002A5BDD">
        <w:trPr>
          <w:trHeight w:val="170"/>
          <w:jc w:val="center"/>
        </w:trPr>
        <w:tc>
          <w:tcPr>
            <w:tcW w:w="2140" w:type="dxa"/>
            <w:tcBorders>
              <w:top w:val="nil"/>
              <w:left w:val="single" w:sz="4" w:space="0" w:color="auto"/>
              <w:bottom w:val="single" w:sz="4" w:space="0" w:color="auto"/>
              <w:right w:val="single" w:sz="4" w:space="0" w:color="auto"/>
            </w:tcBorders>
            <w:shd w:val="clear" w:color="000000" w:fill="E6B8B7"/>
            <w:noWrap/>
            <w:vAlign w:val="center"/>
            <w:hideMark/>
          </w:tcPr>
          <w:p w14:paraId="78787D15" w14:textId="77777777"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AstroGarneau</w:t>
            </w:r>
          </w:p>
        </w:tc>
        <w:tc>
          <w:tcPr>
            <w:tcW w:w="4080" w:type="dxa"/>
            <w:tcBorders>
              <w:top w:val="nil"/>
              <w:left w:val="nil"/>
              <w:bottom w:val="single" w:sz="4" w:space="0" w:color="auto"/>
              <w:right w:val="single" w:sz="4" w:space="0" w:color="auto"/>
            </w:tcBorders>
            <w:shd w:val="clear" w:color="000000" w:fill="E6B8B7"/>
            <w:noWrap/>
            <w:vAlign w:val="center"/>
            <w:hideMark/>
          </w:tcPr>
          <w:p w14:paraId="41638DEF" w14:textId="5E4272F0" w:rsidR="00DF0DE2" w:rsidRPr="00DF0DE2" w:rsidRDefault="00DF0DE2" w:rsidP="00DF0DE2">
            <w:pPr>
              <w:ind w:firstLine="0"/>
              <w:jc w:val="center"/>
              <w:rPr>
                <w:rFonts w:eastAsia="Times New Roman"/>
                <w:color w:val="000000"/>
                <w:sz w:val="18"/>
                <w:szCs w:val="18"/>
                <w:lang w:val="en-US-POSIX"/>
              </w:rPr>
            </w:pPr>
            <w:r w:rsidRPr="00DF0DE2">
              <w:rPr>
                <w:rFonts w:eastAsia="Times New Roman"/>
                <w:color w:val="000000"/>
                <w:sz w:val="18"/>
                <w:szCs w:val="18"/>
                <w:lang w:val="en-US-POSIX"/>
              </w:rPr>
              <w:t>Marc Garneau</w:t>
            </w:r>
          </w:p>
        </w:tc>
      </w:tr>
    </w:tbl>
    <w:p w14:paraId="3955B33E" w14:textId="77777777" w:rsidR="002E3167" w:rsidRDefault="002E3167" w:rsidP="00850326">
      <w:pPr>
        <w:rPr>
          <w:sz w:val="18"/>
          <w:szCs w:val="18"/>
        </w:rPr>
      </w:pPr>
    </w:p>
    <w:p w14:paraId="27CA3003" w14:textId="77777777" w:rsidR="00850326" w:rsidRPr="00850326" w:rsidRDefault="00850326" w:rsidP="00850326">
      <w:pPr>
        <w:rPr>
          <w:sz w:val="18"/>
          <w:szCs w:val="18"/>
        </w:rPr>
      </w:pPr>
    </w:p>
    <w:p w14:paraId="12A09871" w14:textId="77777777" w:rsidR="00E06E98" w:rsidRPr="00E06E98" w:rsidRDefault="00E06E98" w:rsidP="006F4083">
      <w:pPr>
        <w:rPr>
          <w:sz w:val="18"/>
          <w:szCs w:val="18"/>
        </w:rPr>
      </w:pPr>
    </w:p>
    <w:p w14:paraId="3604E71E" w14:textId="77777777" w:rsidR="006F4083" w:rsidRPr="006F4083" w:rsidRDefault="006F4083" w:rsidP="006F4083">
      <w:pPr>
        <w:rPr>
          <w:sz w:val="18"/>
          <w:szCs w:val="18"/>
        </w:rPr>
      </w:pPr>
    </w:p>
    <w:p w14:paraId="752328FC" w14:textId="77777777" w:rsidR="006F4083" w:rsidRPr="006F4083" w:rsidRDefault="006F4083" w:rsidP="006F4083">
      <w:pPr>
        <w:rPr>
          <w:sz w:val="18"/>
          <w:szCs w:val="18"/>
        </w:rPr>
      </w:pPr>
    </w:p>
    <w:p w14:paraId="60E84980" w14:textId="77777777" w:rsidR="006F4083" w:rsidRPr="006F4083" w:rsidRDefault="006F4083" w:rsidP="006F4083">
      <w:pPr>
        <w:rPr>
          <w:sz w:val="18"/>
          <w:szCs w:val="18"/>
        </w:rPr>
      </w:pPr>
    </w:p>
    <w:p w14:paraId="4A589A60" w14:textId="77777777" w:rsidR="009A4F9A" w:rsidRPr="006F4083" w:rsidRDefault="009A4F9A" w:rsidP="004A3290">
      <w:pPr>
        <w:pStyle w:val="IACSub-subheading"/>
        <w:rPr>
          <w:sz w:val="18"/>
          <w:szCs w:val="18"/>
          <w:u w:val="none"/>
        </w:rPr>
      </w:pPr>
    </w:p>
    <w:p w14:paraId="44273DC6" w14:textId="77777777" w:rsidR="0070785B" w:rsidRPr="0070785B" w:rsidRDefault="0070785B" w:rsidP="004A3290">
      <w:pPr>
        <w:pStyle w:val="IACSub-subheading"/>
        <w:rPr>
          <w:sz w:val="18"/>
          <w:szCs w:val="18"/>
          <w:u w:val="none"/>
        </w:rPr>
      </w:pPr>
    </w:p>
    <w:p w14:paraId="3079BA29" w14:textId="77777777" w:rsidR="007B07EA" w:rsidRPr="005B5E2E" w:rsidRDefault="006307BB" w:rsidP="006307BB">
      <w:pPr>
        <w:pStyle w:val="IACSubheading"/>
        <w:rPr>
          <w:lang w:val="en-US"/>
        </w:rPr>
        <w:sectPr w:rsidR="007B07EA" w:rsidRPr="005B5E2E" w:rsidSect="00DF0DE2">
          <w:footnotePr>
            <w:pos w:val="beneathText"/>
            <w:numFmt w:val="chicago"/>
          </w:footnotePr>
          <w:endnotePr>
            <w:numFmt w:val="decimal"/>
          </w:endnotePr>
          <w:type w:val="continuous"/>
          <w:pgSz w:w="12240" w:h="15840" w:code="1"/>
          <w:pgMar w:top="1417" w:right="1417" w:bottom="1417" w:left="1417" w:header="709" w:footer="709" w:gutter="0"/>
          <w:cols w:space="335"/>
          <w:docGrid w:linePitch="360"/>
        </w:sectPr>
      </w:pPr>
      <w:r w:rsidRPr="005B5E2E">
        <w:rPr>
          <w:lang w:val="en-US"/>
        </w:rPr>
        <w:t xml:space="preserve"> </w:t>
      </w:r>
    </w:p>
    <w:p w14:paraId="48E77995" w14:textId="77777777" w:rsidR="007B07EA" w:rsidRPr="005B5E2E" w:rsidRDefault="007B07EA" w:rsidP="00542459">
      <w:pPr>
        <w:ind w:firstLine="0"/>
        <w:rPr>
          <w:lang w:val="en-US"/>
        </w:rPr>
      </w:pPr>
    </w:p>
    <w:sectPr w:rsidR="007B07EA" w:rsidRPr="005B5E2E" w:rsidSect="00DF0DE2">
      <w:footnotePr>
        <w:pos w:val="beneathText"/>
        <w:numFmt w:val="chicago"/>
      </w:footnotePr>
      <w:endnotePr>
        <w:numFmt w:val="decimal"/>
      </w:endnotePr>
      <w:type w:val="continuous"/>
      <w:pgSz w:w="12240" w:h="15840" w:code="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A8FAE0" w14:textId="77777777" w:rsidR="00F37573" w:rsidRDefault="00F37573" w:rsidP="007B07EA">
      <w:r>
        <w:separator/>
      </w:r>
    </w:p>
  </w:endnote>
  <w:endnote w:type="continuationSeparator" w:id="0">
    <w:p w14:paraId="57060B21" w14:textId="77777777" w:rsidR="00F37573" w:rsidRDefault="00F37573" w:rsidP="007B07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Optima">
    <w:panose1 w:val="0200050306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17F0D9" w14:textId="77777777" w:rsidR="00F37573" w:rsidRPr="00A2086F" w:rsidRDefault="00F37573" w:rsidP="00A2086F">
    <w:r w:rsidRPr="00A2086F">
      <w:rPr>
        <w:lang w:val="en-US"/>
      </w:rPr>
      <w:t>IAC-1</w:t>
    </w:r>
    <w:r>
      <w:rPr>
        <w:lang w:val="en-US"/>
      </w:rPr>
      <w:t>4</w:t>
    </w:r>
    <w:r w:rsidRPr="00A2086F">
      <w:rPr>
        <w:lang w:val="en-US"/>
      </w:rPr>
      <w:t>-</w:t>
    </w:r>
    <w:r w:rsidRPr="00784E85">
      <w:rPr>
        <w:lang w:val="en-US"/>
      </w:rPr>
      <w:t xml:space="preserve"> </w:t>
    </w:r>
    <w:r>
      <w:rPr>
        <w:lang w:val="en-US"/>
      </w:rPr>
      <w:t>E3-3-2-</w:t>
    </w:r>
    <w:r w:rsidRPr="00784E85">
      <w:rPr>
        <w:lang w:val="en-US"/>
      </w:rPr>
      <w:t>x22415</w:t>
    </w:r>
    <w:r>
      <w:rPr>
        <w:lang w:val="en-US"/>
      </w:rPr>
      <w:tab/>
    </w:r>
    <w:r w:rsidRPr="00A2086F">
      <w:rPr>
        <w:lang w:val="en-US"/>
      </w:rPr>
      <w:tab/>
    </w:r>
    <w:r w:rsidRPr="00A2086F">
      <w:rPr>
        <w:lang w:val="en-US"/>
      </w:rPr>
      <w:tab/>
    </w:r>
    <w:r w:rsidRPr="00A2086F">
      <w:rPr>
        <w:lang w:val="en-US"/>
      </w:rPr>
      <w:tab/>
    </w:r>
    <w:r w:rsidRPr="00A2086F">
      <w:rPr>
        <w:lang w:val="en-US"/>
      </w:rPr>
      <w:tab/>
    </w:r>
    <w:r w:rsidRPr="00A2086F">
      <w:rPr>
        <w:lang w:val="en-US"/>
      </w:rPr>
      <w:tab/>
    </w:r>
    <w:r w:rsidRPr="00A2086F">
      <w:rPr>
        <w:lang w:val="en-US"/>
      </w:rPr>
      <w:tab/>
    </w:r>
    <w:r w:rsidRPr="00A2086F">
      <w:rPr>
        <w:lang w:val="en-US"/>
      </w:rPr>
      <w:tab/>
    </w:r>
    <w:r w:rsidRPr="00A2086F">
      <w:rPr>
        <w:lang w:val="en-US"/>
      </w:rPr>
      <w:tab/>
    </w:r>
    <w:r w:rsidRPr="00A2086F">
      <w:t xml:space="preserve">Page </w:t>
    </w:r>
    <w:r w:rsidRPr="00A2086F">
      <w:fldChar w:fldCharType="begin"/>
    </w:r>
    <w:r w:rsidRPr="00A2086F">
      <w:instrText xml:space="preserve"> PAGE </w:instrText>
    </w:r>
    <w:r w:rsidRPr="00A2086F">
      <w:fldChar w:fldCharType="separate"/>
    </w:r>
    <w:r w:rsidR="00403235">
      <w:rPr>
        <w:noProof/>
      </w:rPr>
      <w:t>17</w:t>
    </w:r>
    <w:r w:rsidRPr="00A2086F">
      <w:fldChar w:fldCharType="end"/>
    </w:r>
    <w:r w:rsidRPr="00A2086F">
      <w:t xml:space="preserve"> of </w:t>
    </w:r>
    <w:r w:rsidRPr="00A2086F">
      <w:fldChar w:fldCharType="begin"/>
    </w:r>
    <w:r w:rsidRPr="00A2086F">
      <w:instrText xml:space="preserve"> NUMPAGES  </w:instrText>
    </w:r>
    <w:r w:rsidRPr="00A2086F">
      <w:fldChar w:fldCharType="separate"/>
    </w:r>
    <w:r w:rsidR="00403235">
      <w:rPr>
        <w:noProof/>
      </w:rPr>
      <w:t>19</w:t>
    </w:r>
    <w:r w:rsidRPr="00A2086F">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C62C45" w14:textId="77777777" w:rsidR="00F37573" w:rsidRDefault="00F37573" w:rsidP="007B07EA">
      <w:r>
        <w:separator/>
      </w:r>
    </w:p>
  </w:footnote>
  <w:footnote w:type="continuationSeparator" w:id="0">
    <w:p w14:paraId="65F92729" w14:textId="77777777" w:rsidR="00F37573" w:rsidRDefault="00F37573" w:rsidP="007B07E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5AD0D" w14:textId="77777777" w:rsidR="00F37573" w:rsidRDefault="00F37573" w:rsidP="001C4BAE">
    <w:pPr>
      <w:pStyle w:val="Header"/>
      <w:ind w:firstLine="0"/>
      <w:rPr>
        <w:sz w:val="16"/>
        <w:szCs w:val="16"/>
        <w:lang w:val="en-US"/>
      </w:rPr>
    </w:pPr>
    <w:r>
      <w:rPr>
        <w:sz w:val="16"/>
        <w:szCs w:val="16"/>
        <w:lang w:val="en-US"/>
      </w:rPr>
      <w:t xml:space="preserve"> 65</w:t>
    </w:r>
    <w:r w:rsidRPr="001C4BAE">
      <w:rPr>
        <w:sz w:val="16"/>
        <w:szCs w:val="16"/>
        <w:vertAlign w:val="superscript"/>
        <w:lang w:val="en-US"/>
      </w:rPr>
      <w:t>th</w:t>
    </w:r>
    <w:r>
      <w:rPr>
        <w:sz w:val="16"/>
        <w:szCs w:val="16"/>
        <w:lang w:val="en-US"/>
      </w:rPr>
      <w:t xml:space="preserve"> International </w:t>
    </w:r>
    <w:proofErr w:type="spellStart"/>
    <w:r>
      <w:rPr>
        <w:sz w:val="16"/>
        <w:szCs w:val="16"/>
        <w:lang w:val="en-US"/>
      </w:rPr>
      <w:t>Astronautical</w:t>
    </w:r>
    <w:proofErr w:type="spellEnd"/>
    <w:r>
      <w:rPr>
        <w:sz w:val="16"/>
        <w:szCs w:val="16"/>
        <w:lang w:val="en-US"/>
      </w:rPr>
      <w:t xml:space="preserve"> Congress, Toronto, Canada. Copyright ©2014 by </w:t>
    </w:r>
    <w:r w:rsidRPr="001C4BAE">
      <w:rPr>
        <w:sz w:val="16"/>
        <w:szCs w:val="16"/>
        <w:lang w:val="en-US"/>
      </w:rPr>
      <w:t xml:space="preserve">the International </w:t>
    </w:r>
    <w:proofErr w:type="spellStart"/>
    <w:r w:rsidRPr="001C4BAE">
      <w:rPr>
        <w:sz w:val="16"/>
        <w:szCs w:val="16"/>
        <w:lang w:val="en-US"/>
      </w:rPr>
      <w:t>Astronautical</w:t>
    </w:r>
    <w:proofErr w:type="spellEnd"/>
    <w:r w:rsidRPr="001C4BAE">
      <w:rPr>
        <w:sz w:val="16"/>
        <w:szCs w:val="16"/>
        <w:lang w:val="en-US"/>
      </w:rPr>
      <w:t xml:space="preserve"> Federation</w:t>
    </w:r>
    <w:r>
      <w:rPr>
        <w:sz w:val="16"/>
        <w:szCs w:val="16"/>
        <w:lang w:val="en-US"/>
      </w:rPr>
      <w:t>. All rights reserved.</w:t>
    </w:r>
  </w:p>
  <w:p w14:paraId="32EC8B7D" w14:textId="77777777" w:rsidR="00F37573" w:rsidRDefault="00F37573">
    <w:pPr>
      <w:pStyle w:val="Header"/>
    </w:pPr>
  </w:p>
  <w:p w14:paraId="37B003FE" w14:textId="77777777" w:rsidR="00F37573" w:rsidRPr="003C3F3F" w:rsidRDefault="00F37573" w:rsidP="005F7684">
    <w:pPr>
      <w:pStyle w:val="Header"/>
      <w:ind w:firstLine="0"/>
      <w:rPr>
        <w:sz w:val="16"/>
        <w:szCs w:val="16"/>
        <w:lang w:val="en-U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D8609B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B8E57D3"/>
    <w:multiLevelType w:val="hybridMultilevel"/>
    <w:tmpl w:val="C0F64BFE"/>
    <w:lvl w:ilvl="0" w:tplc="9C1A1A98">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F400EF"/>
    <w:multiLevelType w:val="hybridMultilevel"/>
    <w:tmpl w:val="A3A4422A"/>
    <w:lvl w:ilvl="0" w:tplc="BAC21F1A">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483CF6"/>
    <w:multiLevelType w:val="hybridMultilevel"/>
    <w:tmpl w:val="21868BE0"/>
    <w:lvl w:ilvl="0" w:tplc="25BE553A">
      <w:start w:val="3"/>
      <w:numFmt w:val="bullet"/>
      <w:lvlText w:val="-"/>
      <w:lvlJc w:val="left"/>
      <w:pPr>
        <w:ind w:left="644" w:hanging="360"/>
      </w:pPr>
      <w:rPr>
        <w:rFonts w:ascii="Times New Roman" w:eastAsia="Calibri" w:hAnsi="Times New Roman" w:cs="Times New Roman" w:hint="default"/>
      </w:rPr>
    </w:lvl>
    <w:lvl w:ilvl="1" w:tplc="04090003">
      <w:start w:val="1"/>
      <w:numFmt w:val="bullet"/>
      <w:lvlText w:val="o"/>
      <w:lvlJc w:val="left"/>
      <w:pPr>
        <w:ind w:left="1364" w:hanging="360"/>
      </w:pPr>
      <w:rPr>
        <w:rFonts w:ascii="Courier New" w:hAnsi="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nsid w:val="64D21BE0"/>
    <w:multiLevelType w:val="hybridMultilevel"/>
    <w:tmpl w:val="9F82A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99F428F"/>
    <w:multiLevelType w:val="hybridMultilevel"/>
    <w:tmpl w:val="B776B85A"/>
    <w:lvl w:ilvl="0" w:tplc="BD804E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nsid w:val="6FC64347"/>
    <w:multiLevelType w:val="hybridMultilevel"/>
    <w:tmpl w:val="8ABCC59C"/>
    <w:lvl w:ilvl="0" w:tplc="2DCC5D3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0"/>
  </w:num>
  <w:num w:numId="2">
    <w:abstractNumId w:val="3"/>
  </w:num>
  <w:num w:numId="3">
    <w:abstractNumId w:val="2"/>
  </w:num>
  <w:num w:numId="4">
    <w:abstractNumId w:val="4"/>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defaultTabStop w:val="708"/>
  <w:hyphenationZone w:val="425"/>
  <w:drawingGridHorizontalSpacing w:val="100"/>
  <w:displayHorizontalDrawingGridEvery w:val="2"/>
  <w:characterSpacingControl w:val="doNotCompress"/>
  <w:hdrShapeDefaults>
    <o:shapedefaults v:ext="edit" spidmax="2050"/>
  </w:hdrShapeDefaults>
  <w:footnotePr>
    <w:pos w:val="beneathText"/>
    <w:numFmt w:val="chicago"/>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5F7684"/>
    <w:rsid w:val="00000A79"/>
    <w:rsid w:val="00002CCA"/>
    <w:rsid w:val="00014395"/>
    <w:rsid w:val="00023B36"/>
    <w:rsid w:val="000272B0"/>
    <w:rsid w:val="000358B2"/>
    <w:rsid w:val="00035F1A"/>
    <w:rsid w:val="000409FB"/>
    <w:rsid w:val="00047547"/>
    <w:rsid w:val="00047688"/>
    <w:rsid w:val="000505D5"/>
    <w:rsid w:val="000513BA"/>
    <w:rsid w:val="000513D3"/>
    <w:rsid w:val="000575ED"/>
    <w:rsid w:val="00061835"/>
    <w:rsid w:val="000720A9"/>
    <w:rsid w:val="0007245A"/>
    <w:rsid w:val="00073269"/>
    <w:rsid w:val="00083154"/>
    <w:rsid w:val="000907F0"/>
    <w:rsid w:val="000C2C63"/>
    <w:rsid w:val="000C5268"/>
    <w:rsid w:val="000E3491"/>
    <w:rsid w:val="000E3D7F"/>
    <w:rsid w:val="000E6364"/>
    <w:rsid w:val="000E6B1E"/>
    <w:rsid w:val="000F0F49"/>
    <w:rsid w:val="000F648F"/>
    <w:rsid w:val="00104A90"/>
    <w:rsid w:val="001104A9"/>
    <w:rsid w:val="00110749"/>
    <w:rsid w:val="0011402B"/>
    <w:rsid w:val="0013144F"/>
    <w:rsid w:val="001350AD"/>
    <w:rsid w:val="0016191A"/>
    <w:rsid w:val="00164795"/>
    <w:rsid w:val="00165C6C"/>
    <w:rsid w:val="0017672F"/>
    <w:rsid w:val="00186545"/>
    <w:rsid w:val="00196EF7"/>
    <w:rsid w:val="001B14ED"/>
    <w:rsid w:val="001C033D"/>
    <w:rsid w:val="001C3500"/>
    <w:rsid w:val="001C4BAE"/>
    <w:rsid w:val="001C72E0"/>
    <w:rsid w:val="001D15BA"/>
    <w:rsid w:val="001D60C4"/>
    <w:rsid w:val="001E12CA"/>
    <w:rsid w:val="001E3E4D"/>
    <w:rsid w:val="001E4678"/>
    <w:rsid w:val="00206A01"/>
    <w:rsid w:val="002102C5"/>
    <w:rsid w:val="00210AA4"/>
    <w:rsid w:val="00216A71"/>
    <w:rsid w:val="00220E9E"/>
    <w:rsid w:val="00231022"/>
    <w:rsid w:val="00232532"/>
    <w:rsid w:val="00240F23"/>
    <w:rsid w:val="00244B88"/>
    <w:rsid w:val="00247633"/>
    <w:rsid w:val="00252225"/>
    <w:rsid w:val="002576B6"/>
    <w:rsid w:val="00261BCD"/>
    <w:rsid w:val="002647DA"/>
    <w:rsid w:val="0026783B"/>
    <w:rsid w:val="002713F2"/>
    <w:rsid w:val="002721BB"/>
    <w:rsid w:val="002865D2"/>
    <w:rsid w:val="0028704C"/>
    <w:rsid w:val="0029078E"/>
    <w:rsid w:val="00291FBD"/>
    <w:rsid w:val="002A0AB5"/>
    <w:rsid w:val="002A1DFE"/>
    <w:rsid w:val="002A5BDD"/>
    <w:rsid w:val="002B0968"/>
    <w:rsid w:val="002B2DBB"/>
    <w:rsid w:val="002B4FB0"/>
    <w:rsid w:val="002C0DFE"/>
    <w:rsid w:val="002C13B4"/>
    <w:rsid w:val="002D1B87"/>
    <w:rsid w:val="002D2A3E"/>
    <w:rsid w:val="002E2B6A"/>
    <w:rsid w:val="002E3167"/>
    <w:rsid w:val="002F40B8"/>
    <w:rsid w:val="002F562E"/>
    <w:rsid w:val="003037B8"/>
    <w:rsid w:val="003110B4"/>
    <w:rsid w:val="003116F6"/>
    <w:rsid w:val="00325D03"/>
    <w:rsid w:val="00332410"/>
    <w:rsid w:val="00336F5D"/>
    <w:rsid w:val="0033773F"/>
    <w:rsid w:val="00341D65"/>
    <w:rsid w:val="003436DB"/>
    <w:rsid w:val="00343D12"/>
    <w:rsid w:val="00343FEF"/>
    <w:rsid w:val="003442A2"/>
    <w:rsid w:val="0034454D"/>
    <w:rsid w:val="00355821"/>
    <w:rsid w:val="00365F15"/>
    <w:rsid w:val="00371DE2"/>
    <w:rsid w:val="00376DF3"/>
    <w:rsid w:val="00377BE3"/>
    <w:rsid w:val="0038141D"/>
    <w:rsid w:val="0038168D"/>
    <w:rsid w:val="00385DCA"/>
    <w:rsid w:val="00391DC6"/>
    <w:rsid w:val="0039265F"/>
    <w:rsid w:val="00392E29"/>
    <w:rsid w:val="003953A7"/>
    <w:rsid w:val="003A1AD4"/>
    <w:rsid w:val="003A2D2F"/>
    <w:rsid w:val="003A30F1"/>
    <w:rsid w:val="003A6B12"/>
    <w:rsid w:val="003B15CA"/>
    <w:rsid w:val="003B2166"/>
    <w:rsid w:val="003B61FC"/>
    <w:rsid w:val="003C3F3F"/>
    <w:rsid w:val="003E6494"/>
    <w:rsid w:val="003F69F6"/>
    <w:rsid w:val="004022A9"/>
    <w:rsid w:val="004022CC"/>
    <w:rsid w:val="00403235"/>
    <w:rsid w:val="004222D8"/>
    <w:rsid w:val="00441F8A"/>
    <w:rsid w:val="00443890"/>
    <w:rsid w:val="00456054"/>
    <w:rsid w:val="004628B3"/>
    <w:rsid w:val="00466AFC"/>
    <w:rsid w:val="0046708D"/>
    <w:rsid w:val="004770B0"/>
    <w:rsid w:val="00481819"/>
    <w:rsid w:val="00482A58"/>
    <w:rsid w:val="00483FF8"/>
    <w:rsid w:val="00485A4C"/>
    <w:rsid w:val="0048717C"/>
    <w:rsid w:val="0049260D"/>
    <w:rsid w:val="004A0766"/>
    <w:rsid w:val="004A3290"/>
    <w:rsid w:val="004B7A57"/>
    <w:rsid w:val="004C39DF"/>
    <w:rsid w:val="004C3B95"/>
    <w:rsid w:val="004E1049"/>
    <w:rsid w:val="004E3FCF"/>
    <w:rsid w:val="00516618"/>
    <w:rsid w:val="00520333"/>
    <w:rsid w:val="005247C4"/>
    <w:rsid w:val="0052605F"/>
    <w:rsid w:val="00537E19"/>
    <w:rsid w:val="005405EE"/>
    <w:rsid w:val="00542459"/>
    <w:rsid w:val="00546EAF"/>
    <w:rsid w:val="00547197"/>
    <w:rsid w:val="00563495"/>
    <w:rsid w:val="005720B5"/>
    <w:rsid w:val="00575ECB"/>
    <w:rsid w:val="00576520"/>
    <w:rsid w:val="0058114D"/>
    <w:rsid w:val="00583EB9"/>
    <w:rsid w:val="005A02C7"/>
    <w:rsid w:val="005B575C"/>
    <w:rsid w:val="005B5E2E"/>
    <w:rsid w:val="005C6221"/>
    <w:rsid w:val="005D1E10"/>
    <w:rsid w:val="005E1661"/>
    <w:rsid w:val="005F7684"/>
    <w:rsid w:val="00603213"/>
    <w:rsid w:val="00604B00"/>
    <w:rsid w:val="00604E1F"/>
    <w:rsid w:val="00612077"/>
    <w:rsid w:val="006307BB"/>
    <w:rsid w:val="00631E90"/>
    <w:rsid w:val="00634F42"/>
    <w:rsid w:val="00635087"/>
    <w:rsid w:val="00641592"/>
    <w:rsid w:val="00642735"/>
    <w:rsid w:val="00644E06"/>
    <w:rsid w:val="006458AB"/>
    <w:rsid w:val="006475EF"/>
    <w:rsid w:val="00651FDB"/>
    <w:rsid w:val="00654221"/>
    <w:rsid w:val="006545EC"/>
    <w:rsid w:val="00672EA5"/>
    <w:rsid w:val="006819B1"/>
    <w:rsid w:val="00682ACE"/>
    <w:rsid w:val="0068581A"/>
    <w:rsid w:val="006933ED"/>
    <w:rsid w:val="00695254"/>
    <w:rsid w:val="006958EF"/>
    <w:rsid w:val="00697336"/>
    <w:rsid w:val="006C3DED"/>
    <w:rsid w:val="006D54EA"/>
    <w:rsid w:val="006E2140"/>
    <w:rsid w:val="006E4628"/>
    <w:rsid w:val="006E6FEF"/>
    <w:rsid w:val="006F24D1"/>
    <w:rsid w:val="006F4083"/>
    <w:rsid w:val="006F605E"/>
    <w:rsid w:val="007011E4"/>
    <w:rsid w:val="00707793"/>
    <w:rsid w:val="0070785B"/>
    <w:rsid w:val="00716A70"/>
    <w:rsid w:val="00716F2B"/>
    <w:rsid w:val="00717D50"/>
    <w:rsid w:val="00732C74"/>
    <w:rsid w:val="007478EF"/>
    <w:rsid w:val="00750442"/>
    <w:rsid w:val="007515F4"/>
    <w:rsid w:val="00764E67"/>
    <w:rsid w:val="00784E85"/>
    <w:rsid w:val="00790843"/>
    <w:rsid w:val="00790D12"/>
    <w:rsid w:val="00791E1D"/>
    <w:rsid w:val="00795BF5"/>
    <w:rsid w:val="0079650B"/>
    <w:rsid w:val="00796CD2"/>
    <w:rsid w:val="007A455B"/>
    <w:rsid w:val="007A47F6"/>
    <w:rsid w:val="007B07EA"/>
    <w:rsid w:val="007B2065"/>
    <w:rsid w:val="007B64D7"/>
    <w:rsid w:val="007B766C"/>
    <w:rsid w:val="007C11AF"/>
    <w:rsid w:val="007C4FBC"/>
    <w:rsid w:val="007C5F36"/>
    <w:rsid w:val="007C7A93"/>
    <w:rsid w:val="007D1EAA"/>
    <w:rsid w:val="007D4D69"/>
    <w:rsid w:val="007D64E7"/>
    <w:rsid w:val="007E0D53"/>
    <w:rsid w:val="007E1720"/>
    <w:rsid w:val="007E183B"/>
    <w:rsid w:val="007E44B7"/>
    <w:rsid w:val="007E476A"/>
    <w:rsid w:val="007E59D1"/>
    <w:rsid w:val="007F799F"/>
    <w:rsid w:val="00804BF1"/>
    <w:rsid w:val="0082774B"/>
    <w:rsid w:val="008304AF"/>
    <w:rsid w:val="008307D5"/>
    <w:rsid w:val="0084050E"/>
    <w:rsid w:val="00845F64"/>
    <w:rsid w:val="00850326"/>
    <w:rsid w:val="008662B9"/>
    <w:rsid w:val="00881741"/>
    <w:rsid w:val="00884216"/>
    <w:rsid w:val="0089282A"/>
    <w:rsid w:val="00895FE4"/>
    <w:rsid w:val="008B2D97"/>
    <w:rsid w:val="008B41FF"/>
    <w:rsid w:val="008C6560"/>
    <w:rsid w:val="008C6AE3"/>
    <w:rsid w:val="008C700C"/>
    <w:rsid w:val="008D12C0"/>
    <w:rsid w:val="008D5CA0"/>
    <w:rsid w:val="008E7162"/>
    <w:rsid w:val="008E75A9"/>
    <w:rsid w:val="008F231A"/>
    <w:rsid w:val="00901B26"/>
    <w:rsid w:val="009032BE"/>
    <w:rsid w:val="009161B2"/>
    <w:rsid w:val="009333FB"/>
    <w:rsid w:val="00933E59"/>
    <w:rsid w:val="00937BAE"/>
    <w:rsid w:val="00951762"/>
    <w:rsid w:val="00952EF1"/>
    <w:rsid w:val="00954EEF"/>
    <w:rsid w:val="00956A25"/>
    <w:rsid w:val="00962624"/>
    <w:rsid w:val="00963554"/>
    <w:rsid w:val="009833DB"/>
    <w:rsid w:val="00983409"/>
    <w:rsid w:val="00984653"/>
    <w:rsid w:val="00990604"/>
    <w:rsid w:val="0099133A"/>
    <w:rsid w:val="0099786B"/>
    <w:rsid w:val="009A4F9A"/>
    <w:rsid w:val="009B4855"/>
    <w:rsid w:val="009B5262"/>
    <w:rsid w:val="009D25BC"/>
    <w:rsid w:val="009D41B1"/>
    <w:rsid w:val="009D60E1"/>
    <w:rsid w:val="009E65E1"/>
    <w:rsid w:val="009F1056"/>
    <w:rsid w:val="009F3F31"/>
    <w:rsid w:val="00A03119"/>
    <w:rsid w:val="00A0658A"/>
    <w:rsid w:val="00A10C3B"/>
    <w:rsid w:val="00A16F9E"/>
    <w:rsid w:val="00A2086F"/>
    <w:rsid w:val="00A31D49"/>
    <w:rsid w:val="00A32697"/>
    <w:rsid w:val="00A33B24"/>
    <w:rsid w:val="00A341E9"/>
    <w:rsid w:val="00A3701B"/>
    <w:rsid w:val="00A507F7"/>
    <w:rsid w:val="00A5293C"/>
    <w:rsid w:val="00A554C8"/>
    <w:rsid w:val="00A664A7"/>
    <w:rsid w:val="00A6697A"/>
    <w:rsid w:val="00A719D6"/>
    <w:rsid w:val="00A76CC1"/>
    <w:rsid w:val="00A779C5"/>
    <w:rsid w:val="00AA101E"/>
    <w:rsid w:val="00AA1C4C"/>
    <w:rsid w:val="00AA21E0"/>
    <w:rsid w:val="00AC06A4"/>
    <w:rsid w:val="00AC195C"/>
    <w:rsid w:val="00AC1BD6"/>
    <w:rsid w:val="00AC2332"/>
    <w:rsid w:val="00AC2679"/>
    <w:rsid w:val="00AC7341"/>
    <w:rsid w:val="00AD457C"/>
    <w:rsid w:val="00AD773B"/>
    <w:rsid w:val="00AE166F"/>
    <w:rsid w:val="00AE333E"/>
    <w:rsid w:val="00B07269"/>
    <w:rsid w:val="00B105AF"/>
    <w:rsid w:val="00B13C22"/>
    <w:rsid w:val="00B20054"/>
    <w:rsid w:val="00B21B5F"/>
    <w:rsid w:val="00B2788C"/>
    <w:rsid w:val="00B30AF9"/>
    <w:rsid w:val="00B338C3"/>
    <w:rsid w:val="00B3666B"/>
    <w:rsid w:val="00B5062A"/>
    <w:rsid w:val="00B60463"/>
    <w:rsid w:val="00B63637"/>
    <w:rsid w:val="00B70478"/>
    <w:rsid w:val="00B72760"/>
    <w:rsid w:val="00B75B4A"/>
    <w:rsid w:val="00B75F11"/>
    <w:rsid w:val="00B77162"/>
    <w:rsid w:val="00B8034C"/>
    <w:rsid w:val="00B82156"/>
    <w:rsid w:val="00B92701"/>
    <w:rsid w:val="00BA1FEB"/>
    <w:rsid w:val="00BA73AD"/>
    <w:rsid w:val="00BB6160"/>
    <w:rsid w:val="00BB7D3C"/>
    <w:rsid w:val="00BC46DA"/>
    <w:rsid w:val="00BD6DAF"/>
    <w:rsid w:val="00BD76B8"/>
    <w:rsid w:val="00BF128F"/>
    <w:rsid w:val="00BF3808"/>
    <w:rsid w:val="00BF4D36"/>
    <w:rsid w:val="00C00DD7"/>
    <w:rsid w:val="00C0543B"/>
    <w:rsid w:val="00C10649"/>
    <w:rsid w:val="00C14B33"/>
    <w:rsid w:val="00C17733"/>
    <w:rsid w:val="00C22E35"/>
    <w:rsid w:val="00C30EE3"/>
    <w:rsid w:val="00C376D5"/>
    <w:rsid w:val="00C50F2F"/>
    <w:rsid w:val="00C52E84"/>
    <w:rsid w:val="00C573DA"/>
    <w:rsid w:val="00C6107D"/>
    <w:rsid w:val="00C80300"/>
    <w:rsid w:val="00C86589"/>
    <w:rsid w:val="00C87D87"/>
    <w:rsid w:val="00C90860"/>
    <w:rsid w:val="00C95C69"/>
    <w:rsid w:val="00C96225"/>
    <w:rsid w:val="00CD4918"/>
    <w:rsid w:val="00CE5048"/>
    <w:rsid w:val="00CE7AB8"/>
    <w:rsid w:val="00CF1768"/>
    <w:rsid w:val="00CF24E7"/>
    <w:rsid w:val="00D150EE"/>
    <w:rsid w:val="00D24A2E"/>
    <w:rsid w:val="00D340A5"/>
    <w:rsid w:val="00D34FFF"/>
    <w:rsid w:val="00D4100C"/>
    <w:rsid w:val="00D4346A"/>
    <w:rsid w:val="00D51258"/>
    <w:rsid w:val="00D52C82"/>
    <w:rsid w:val="00D62936"/>
    <w:rsid w:val="00D71CED"/>
    <w:rsid w:val="00D73018"/>
    <w:rsid w:val="00D76F9C"/>
    <w:rsid w:val="00D82EED"/>
    <w:rsid w:val="00D95D5A"/>
    <w:rsid w:val="00D96961"/>
    <w:rsid w:val="00D96A25"/>
    <w:rsid w:val="00DB2053"/>
    <w:rsid w:val="00DB6281"/>
    <w:rsid w:val="00DB7591"/>
    <w:rsid w:val="00DC1075"/>
    <w:rsid w:val="00DD15E8"/>
    <w:rsid w:val="00DE7B47"/>
    <w:rsid w:val="00DF0DE2"/>
    <w:rsid w:val="00DF4DA5"/>
    <w:rsid w:val="00E06E98"/>
    <w:rsid w:val="00E176D4"/>
    <w:rsid w:val="00E17A53"/>
    <w:rsid w:val="00E34C52"/>
    <w:rsid w:val="00E42A7A"/>
    <w:rsid w:val="00E47120"/>
    <w:rsid w:val="00E47EE0"/>
    <w:rsid w:val="00E503E4"/>
    <w:rsid w:val="00E60CC9"/>
    <w:rsid w:val="00E66038"/>
    <w:rsid w:val="00E734E4"/>
    <w:rsid w:val="00E85FF1"/>
    <w:rsid w:val="00E95944"/>
    <w:rsid w:val="00EB0A1C"/>
    <w:rsid w:val="00EB3B3B"/>
    <w:rsid w:val="00EB7EA9"/>
    <w:rsid w:val="00EC2D26"/>
    <w:rsid w:val="00ED777C"/>
    <w:rsid w:val="00EE0F5F"/>
    <w:rsid w:val="00EE44B3"/>
    <w:rsid w:val="00F00D21"/>
    <w:rsid w:val="00F158CE"/>
    <w:rsid w:val="00F15959"/>
    <w:rsid w:val="00F2498D"/>
    <w:rsid w:val="00F25D8B"/>
    <w:rsid w:val="00F34DF4"/>
    <w:rsid w:val="00F37573"/>
    <w:rsid w:val="00F453D9"/>
    <w:rsid w:val="00F50AED"/>
    <w:rsid w:val="00F70EBD"/>
    <w:rsid w:val="00F754C9"/>
    <w:rsid w:val="00F77D1C"/>
    <w:rsid w:val="00F842FC"/>
    <w:rsid w:val="00F93972"/>
    <w:rsid w:val="00FA2855"/>
    <w:rsid w:val="00FA68C6"/>
    <w:rsid w:val="00FB4E86"/>
    <w:rsid w:val="00FC3DF4"/>
    <w:rsid w:val="00FC4B5F"/>
    <w:rsid w:val="00FC65FB"/>
    <w:rsid w:val="00FC6A0F"/>
    <w:rsid w:val="00FF16DC"/>
    <w:rsid w:val="00FF216F"/>
    <w:rsid w:val="00FF2C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B688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POSIX"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l">
    <w:name w:val="Normal"/>
    <w:qFormat/>
    <w:rsid w:val="007B07EA"/>
    <w:pPr>
      <w:ind w:firstLine="284"/>
      <w:jc w:val="both"/>
    </w:pPr>
    <w:rPr>
      <w:rFonts w:ascii="Times New Roman" w:hAnsi="Times New Roman"/>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6F5D"/>
    <w:pPr>
      <w:tabs>
        <w:tab w:val="center" w:pos="4536"/>
        <w:tab w:val="right" w:pos="9072"/>
      </w:tabs>
    </w:pPr>
  </w:style>
  <w:style w:type="character" w:customStyle="1" w:styleId="HeaderChar">
    <w:name w:val="Header Char"/>
    <w:basedOn w:val="DefaultParagraphFont"/>
    <w:link w:val="Header"/>
    <w:uiPriority w:val="99"/>
    <w:rsid w:val="00336F5D"/>
  </w:style>
  <w:style w:type="paragraph" w:styleId="Footer">
    <w:name w:val="footer"/>
    <w:basedOn w:val="Normal"/>
    <w:link w:val="FooterChar"/>
    <w:uiPriority w:val="99"/>
    <w:unhideWhenUsed/>
    <w:rsid w:val="00336F5D"/>
    <w:pPr>
      <w:tabs>
        <w:tab w:val="center" w:pos="4536"/>
        <w:tab w:val="right" w:pos="9072"/>
      </w:tabs>
    </w:pPr>
  </w:style>
  <w:style w:type="character" w:customStyle="1" w:styleId="FooterChar">
    <w:name w:val="Footer Char"/>
    <w:basedOn w:val="DefaultParagraphFont"/>
    <w:link w:val="Footer"/>
    <w:uiPriority w:val="99"/>
    <w:rsid w:val="00336F5D"/>
  </w:style>
  <w:style w:type="paragraph" w:styleId="BalloonText">
    <w:name w:val="Balloon Text"/>
    <w:basedOn w:val="Normal"/>
    <w:link w:val="BalloonTextChar"/>
    <w:uiPriority w:val="99"/>
    <w:semiHidden/>
    <w:unhideWhenUsed/>
    <w:rsid w:val="00336F5D"/>
    <w:rPr>
      <w:rFonts w:ascii="Tahoma" w:hAnsi="Tahoma" w:cs="Tahoma"/>
      <w:sz w:val="16"/>
      <w:szCs w:val="16"/>
    </w:rPr>
  </w:style>
  <w:style w:type="character" w:customStyle="1" w:styleId="BalloonTextChar">
    <w:name w:val="Balloon Text Char"/>
    <w:link w:val="BalloonText"/>
    <w:uiPriority w:val="99"/>
    <w:semiHidden/>
    <w:rsid w:val="00336F5D"/>
    <w:rPr>
      <w:rFonts w:ascii="Tahoma" w:hAnsi="Tahoma" w:cs="Tahoma"/>
      <w:sz w:val="16"/>
      <w:szCs w:val="16"/>
    </w:rPr>
  </w:style>
  <w:style w:type="character" w:styleId="Hyperlink">
    <w:name w:val="Hyperlink"/>
    <w:uiPriority w:val="99"/>
    <w:unhideWhenUsed/>
    <w:rsid w:val="00336F5D"/>
    <w:rPr>
      <w:color w:val="0000FF"/>
      <w:u w:val="single"/>
    </w:rPr>
  </w:style>
  <w:style w:type="paragraph" w:customStyle="1" w:styleId="IACHeading">
    <w:name w:val="IAC Heading"/>
    <w:basedOn w:val="Normal"/>
    <w:link w:val="IACHeadingChar"/>
    <w:qFormat/>
    <w:rsid w:val="007B07EA"/>
    <w:pPr>
      <w:jc w:val="center"/>
    </w:pPr>
    <w:rPr>
      <w:caps/>
      <w:u w:val="single"/>
    </w:rPr>
  </w:style>
  <w:style w:type="paragraph" w:customStyle="1" w:styleId="IACSubheading">
    <w:name w:val="IAC Subheading"/>
    <w:link w:val="IACSubheadingChar"/>
    <w:qFormat/>
    <w:rsid w:val="00332410"/>
    <w:rPr>
      <w:rFonts w:ascii="Times New Roman" w:hAnsi="Times New Roman"/>
      <w:u w:val="single"/>
      <w:lang w:val="en-GB"/>
    </w:rPr>
  </w:style>
  <w:style w:type="character" w:customStyle="1" w:styleId="IACHeadingChar">
    <w:name w:val="IAC Heading Char"/>
    <w:link w:val="IACHeading"/>
    <w:rsid w:val="007B07EA"/>
    <w:rPr>
      <w:rFonts w:ascii="Times New Roman" w:hAnsi="Times New Roman"/>
      <w:caps/>
      <w:u w:val="single"/>
      <w:lang w:val="en-GB" w:eastAsia="en-US"/>
    </w:rPr>
  </w:style>
  <w:style w:type="paragraph" w:customStyle="1" w:styleId="IACSub-subheading">
    <w:name w:val="IAC Sub-subheading"/>
    <w:basedOn w:val="Normal"/>
    <w:link w:val="IACSub-subheadingChar"/>
    <w:qFormat/>
    <w:rsid w:val="007B07EA"/>
    <w:rPr>
      <w:u w:val="single"/>
    </w:rPr>
  </w:style>
  <w:style w:type="character" w:customStyle="1" w:styleId="IACSubheadingChar">
    <w:name w:val="IAC Subheading Char"/>
    <w:link w:val="IACSubheading"/>
    <w:rsid w:val="00332410"/>
    <w:rPr>
      <w:rFonts w:ascii="Times New Roman" w:hAnsi="Times New Roman"/>
      <w:u w:val="single"/>
      <w:lang w:val="en-GB" w:eastAsia="en-US" w:bidi="ar-SA"/>
    </w:rPr>
  </w:style>
  <w:style w:type="paragraph" w:styleId="FootnoteText">
    <w:name w:val="footnote text"/>
    <w:basedOn w:val="Normal"/>
    <w:link w:val="FootnoteTextChar"/>
    <w:uiPriority w:val="99"/>
    <w:semiHidden/>
    <w:unhideWhenUsed/>
    <w:rsid w:val="007B07EA"/>
  </w:style>
  <w:style w:type="character" w:customStyle="1" w:styleId="IACSub-subheadingChar">
    <w:name w:val="IAC Sub-subheading Char"/>
    <w:link w:val="IACSub-subheading"/>
    <w:rsid w:val="007B07EA"/>
    <w:rPr>
      <w:rFonts w:ascii="Times New Roman" w:hAnsi="Times New Roman"/>
      <w:u w:val="single"/>
      <w:lang w:val="en-GB" w:eastAsia="en-US"/>
    </w:rPr>
  </w:style>
  <w:style w:type="character" w:customStyle="1" w:styleId="FootnoteTextChar">
    <w:name w:val="Footnote Text Char"/>
    <w:link w:val="FootnoteText"/>
    <w:uiPriority w:val="99"/>
    <w:semiHidden/>
    <w:rsid w:val="007B07EA"/>
    <w:rPr>
      <w:rFonts w:ascii="Times New Roman" w:hAnsi="Times New Roman"/>
      <w:lang w:val="en-GB" w:eastAsia="en-US"/>
    </w:rPr>
  </w:style>
  <w:style w:type="character" w:styleId="FootnoteReference">
    <w:name w:val="footnote reference"/>
    <w:uiPriority w:val="99"/>
    <w:semiHidden/>
    <w:unhideWhenUsed/>
    <w:rsid w:val="007B07EA"/>
    <w:rPr>
      <w:vertAlign w:val="superscript"/>
    </w:rPr>
  </w:style>
  <w:style w:type="paragraph" w:styleId="EndnoteText">
    <w:name w:val="endnote text"/>
    <w:basedOn w:val="Normal"/>
    <w:link w:val="EndnoteTextChar"/>
    <w:uiPriority w:val="99"/>
    <w:semiHidden/>
    <w:unhideWhenUsed/>
    <w:rsid w:val="004770B0"/>
  </w:style>
  <w:style w:type="character" w:customStyle="1" w:styleId="EndnoteTextChar">
    <w:name w:val="Endnote Text Char"/>
    <w:link w:val="EndnoteText"/>
    <w:uiPriority w:val="99"/>
    <w:semiHidden/>
    <w:rsid w:val="004770B0"/>
    <w:rPr>
      <w:rFonts w:ascii="Times New Roman" w:hAnsi="Times New Roman"/>
      <w:lang w:val="en-GB" w:eastAsia="en-US"/>
    </w:rPr>
  </w:style>
  <w:style w:type="character" w:styleId="EndnoteReference">
    <w:name w:val="endnote reference"/>
    <w:uiPriority w:val="99"/>
    <w:semiHidden/>
    <w:unhideWhenUsed/>
    <w:rsid w:val="004770B0"/>
    <w:rPr>
      <w:vertAlign w:val="superscript"/>
    </w:rPr>
  </w:style>
  <w:style w:type="paragraph" w:styleId="ListParagraph">
    <w:name w:val="List Paragraph"/>
    <w:basedOn w:val="Normal"/>
    <w:uiPriority w:val="34"/>
    <w:qFormat/>
    <w:rsid w:val="006F4083"/>
    <w:pPr>
      <w:ind w:left="720" w:firstLine="0"/>
      <w:contextualSpacing/>
      <w:jc w:val="left"/>
    </w:pPr>
    <w:rPr>
      <w:rFonts w:asciiTheme="minorHAnsi" w:eastAsiaTheme="minorEastAsia" w:hAnsiTheme="minorHAnsi" w:cstheme="minorBidi"/>
      <w:sz w:val="24"/>
      <w:szCs w:val="24"/>
      <w:lang w:val="en-US"/>
    </w:rPr>
  </w:style>
  <w:style w:type="character" w:styleId="FollowedHyperlink">
    <w:name w:val="FollowedHyperlink"/>
    <w:basedOn w:val="DefaultParagraphFont"/>
    <w:uiPriority w:val="99"/>
    <w:semiHidden/>
    <w:unhideWhenUsed/>
    <w:rsid w:val="00E06E98"/>
    <w:rPr>
      <w:color w:val="800080" w:themeColor="followedHyperlink"/>
      <w:u w:val="single"/>
    </w:rPr>
  </w:style>
  <w:style w:type="character" w:styleId="CommentReference">
    <w:name w:val="annotation reference"/>
    <w:basedOn w:val="DefaultParagraphFont"/>
    <w:uiPriority w:val="99"/>
    <w:semiHidden/>
    <w:unhideWhenUsed/>
    <w:rsid w:val="000E6B1E"/>
    <w:rPr>
      <w:sz w:val="16"/>
      <w:szCs w:val="16"/>
    </w:rPr>
  </w:style>
  <w:style w:type="paragraph" w:styleId="CommentText">
    <w:name w:val="annotation text"/>
    <w:basedOn w:val="Normal"/>
    <w:link w:val="CommentTextChar"/>
    <w:uiPriority w:val="99"/>
    <w:semiHidden/>
    <w:unhideWhenUsed/>
    <w:rsid w:val="000E6B1E"/>
  </w:style>
  <w:style w:type="character" w:customStyle="1" w:styleId="CommentTextChar">
    <w:name w:val="Comment Text Char"/>
    <w:basedOn w:val="DefaultParagraphFont"/>
    <w:link w:val="CommentText"/>
    <w:uiPriority w:val="99"/>
    <w:semiHidden/>
    <w:rsid w:val="000E6B1E"/>
    <w:rPr>
      <w:rFonts w:ascii="Times New Roman" w:hAnsi="Times New Roman"/>
      <w:lang w:val="en-GB"/>
    </w:rPr>
  </w:style>
  <w:style w:type="paragraph" w:styleId="CommentSubject">
    <w:name w:val="annotation subject"/>
    <w:basedOn w:val="CommentText"/>
    <w:next w:val="CommentText"/>
    <w:link w:val="CommentSubjectChar"/>
    <w:uiPriority w:val="99"/>
    <w:semiHidden/>
    <w:unhideWhenUsed/>
    <w:rsid w:val="000E6B1E"/>
    <w:rPr>
      <w:b/>
      <w:bCs/>
    </w:rPr>
  </w:style>
  <w:style w:type="character" w:customStyle="1" w:styleId="CommentSubjectChar">
    <w:name w:val="Comment Subject Char"/>
    <w:basedOn w:val="CommentTextChar"/>
    <w:link w:val="CommentSubject"/>
    <w:uiPriority w:val="99"/>
    <w:semiHidden/>
    <w:rsid w:val="000E6B1E"/>
    <w:rPr>
      <w:rFonts w:ascii="Times New Roman" w:hAnsi="Times New Roman"/>
      <w:b/>
      <w:bCs/>
      <w:lang w:val="en-GB"/>
    </w:rPr>
  </w:style>
  <w:style w:type="table" w:styleId="TableGrid">
    <w:name w:val="Table Grid"/>
    <w:basedOn w:val="TableNormal"/>
    <w:uiPriority w:val="59"/>
    <w:rsid w:val="00BA1F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qFormat/>
    <w:rsid w:val="00C22E35"/>
    <w:pPr>
      <w:tabs>
        <w:tab w:val="left" w:pos="288"/>
      </w:tabs>
      <w:ind w:firstLine="288"/>
    </w:pPr>
    <w:rPr>
      <w:rFonts w:eastAsia="Times New Roman"/>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POSIX"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l">
    <w:name w:val="Normal"/>
    <w:qFormat/>
    <w:rsid w:val="007B07EA"/>
    <w:pPr>
      <w:ind w:firstLine="284"/>
      <w:jc w:val="both"/>
    </w:pPr>
    <w:rPr>
      <w:rFonts w:ascii="Times New Roman" w:hAnsi="Times New Roman"/>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6F5D"/>
    <w:pPr>
      <w:tabs>
        <w:tab w:val="center" w:pos="4536"/>
        <w:tab w:val="right" w:pos="9072"/>
      </w:tabs>
    </w:pPr>
  </w:style>
  <w:style w:type="character" w:customStyle="1" w:styleId="HeaderChar">
    <w:name w:val="Header Char"/>
    <w:basedOn w:val="DefaultParagraphFont"/>
    <w:link w:val="Header"/>
    <w:uiPriority w:val="99"/>
    <w:rsid w:val="00336F5D"/>
  </w:style>
  <w:style w:type="paragraph" w:styleId="Footer">
    <w:name w:val="footer"/>
    <w:basedOn w:val="Normal"/>
    <w:link w:val="FooterChar"/>
    <w:uiPriority w:val="99"/>
    <w:unhideWhenUsed/>
    <w:rsid w:val="00336F5D"/>
    <w:pPr>
      <w:tabs>
        <w:tab w:val="center" w:pos="4536"/>
        <w:tab w:val="right" w:pos="9072"/>
      </w:tabs>
    </w:pPr>
  </w:style>
  <w:style w:type="character" w:customStyle="1" w:styleId="FooterChar">
    <w:name w:val="Footer Char"/>
    <w:basedOn w:val="DefaultParagraphFont"/>
    <w:link w:val="Footer"/>
    <w:uiPriority w:val="99"/>
    <w:rsid w:val="00336F5D"/>
  </w:style>
  <w:style w:type="paragraph" w:styleId="BalloonText">
    <w:name w:val="Balloon Text"/>
    <w:basedOn w:val="Normal"/>
    <w:link w:val="BalloonTextChar"/>
    <w:uiPriority w:val="99"/>
    <w:semiHidden/>
    <w:unhideWhenUsed/>
    <w:rsid w:val="00336F5D"/>
    <w:rPr>
      <w:rFonts w:ascii="Tahoma" w:hAnsi="Tahoma" w:cs="Tahoma"/>
      <w:sz w:val="16"/>
      <w:szCs w:val="16"/>
    </w:rPr>
  </w:style>
  <w:style w:type="character" w:customStyle="1" w:styleId="BalloonTextChar">
    <w:name w:val="Balloon Text Char"/>
    <w:link w:val="BalloonText"/>
    <w:uiPriority w:val="99"/>
    <w:semiHidden/>
    <w:rsid w:val="00336F5D"/>
    <w:rPr>
      <w:rFonts w:ascii="Tahoma" w:hAnsi="Tahoma" w:cs="Tahoma"/>
      <w:sz w:val="16"/>
      <w:szCs w:val="16"/>
    </w:rPr>
  </w:style>
  <w:style w:type="character" w:styleId="Hyperlink">
    <w:name w:val="Hyperlink"/>
    <w:uiPriority w:val="99"/>
    <w:unhideWhenUsed/>
    <w:rsid w:val="00336F5D"/>
    <w:rPr>
      <w:color w:val="0000FF"/>
      <w:u w:val="single"/>
    </w:rPr>
  </w:style>
  <w:style w:type="paragraph" w:customStyle="1" w:styleId="IACHeading">
    <w:name w:val="IAC Heading"/>
    <w:basedOn w:val="Normal"/>
    <w:link w:val="IACHeadingChar"/>
    <w:qFormat/>
    <w:rsid w:val="007B07EA"/>
    <w:pPr>
      <w:jc w:val="center"/>
    </w:pPr>
    <w:rPr>
      <w:caps/>
      <w:u w:val="single"/>
    </w:rPr>
  </w:style>
  <w:style w:type="paragraph" w:customStyle="1" w:styleId="IACSubheading">
    <w:name w:val="IAC Subheading"/>
    <w:link w:val="IACSubheadingChar"/>
    <w:qFormat/>
    <w:rsid w:val="00332410"/>
    <w:rPr>
      <w:rFonts w:ascii="Times New Roman" w:hAnsi="Times New Roman"/>
      <w:u w:val="single"/>
      <w:lang w:val="en-GB"/>
    </w:rPr>
  </w:style>
  <w:style w:type="character" w:customStyle="1" w:styleId="IACHeadingChar">
    <w:name w:val="IAC Heading Char"/>
    <w:link w:val="IACHeading"/>
    <w:rsid w:val="007B07EA"/>
    <w:rPr>
      <w:rFonts w:ascii="Times New Roman" w:hAnsi="Times New Roman"/>
      <w:caps/>
      <w:u w:val="single"/>
      <w:lang w:val="en-GB" w:eastAsia="en-US"/>
    </w:rPr>
  </w:style>
  <w:style w:type="paragraph" w:customStyle="1" w:styleId="IACSub-subheading">
    <w:name w:val="IAC Sub-subheading"/>
    <w:basedOn w:val="Normal"/>
    <w:link w:val="IACSub-subheadingChar"/>
    <w:qFormat/>
    <w:rsid w:val="007B07EA"/>
    <w:rPr>
      <w:u w:val="single"/>
    </w:rPr>
  </w:style>
  <w:style w:type="character" w:customStyle="1" w:styleId="IACSubheadingChar">
    <w:name w:val="IAC Subheading Char"/>
    <w:link w:val="IACSubheading"/>
    <w:rsid w:val="00332410"/>
    <w:rPr>
      <w:rFonts w:ascii="Times New Roman" w:hAnsi="Times New Roman"/>
      <w:u w:val="single"/>
      <w:lang w:val="en-GB" w:eastAsia="en-US" w:bidi="ar-SA"/>
    </w:rPr>
  </w:style>
  <w:style w:type="paragraph" w:styleId="FootnoteText">
    <w:name w:val="footnote text"/>
    <w:basedOn w:val="Normal"/>
    <w:link w:val="FootnoteTextChar"/>
    <w:uiPriority w:val="99"/>
    <w:semiHidden/>
    <w:unhideWhenUsed/>
    <w:rsid w:val="007B07EA"/>
  </w:style>
  <w:style w:type="character" w:customStyle="1" w:styleId="IACSub-subheadingChar">
    <w:name w:val="IAC Sub-subheading Char"/>
    <w:link w:val="IACSub-subheading"/>
    <w:rsid w:val="007B07EA"/>
    <w:rPr>
      <w:rFonts w:ascii="Times New Roman" w:hAnsi="Times New Roman"/>
      <w:u w:val="single"/>
      <w:lang w:val="en-GB" w:eastAsia="en-US"/>
    </w:rPr>
  </w:style>
  <w:style w:type="character" w:customStyle="1" w:styleId="FootnoteTextChar">
    <w:name w:val="Footnote Text Char"/>
    <w:link w:val="FootnoteText"/>
    <w:uiPriority w:val="99"/>
    <w:semiHidden/>
    <w:rsid w:val="007B07EA"/>
    <w:rPr>
      <w:rFonts w:ascii="Times New Roman" w:hAnsi="Times New Roman"/>
      <w:lang w:val="en-GB" w:eastAsia="en-US"/>
    </w:rPr>
  </w:style>
  <w:style w:type="character" w:styleId="FootnoteReference">
    <w:name w:val="footnote reference"/>
    <w:uiPriority w:val="99"/>
    <w:semiHidden/>
    <w:unhideWhenUsed/>
    <w:rsid w:val="007B07EA"/>
    <w:rPr>
      <w:vertAlign w:val="superscript"/>
    </w:rPr>
  </w:style>
  <w:style w:type="paragraph" w:styleId="EndnoteText">
    <w:name w:val="endnote text"/>
    <w:basedOn w:val="Normal"/>
    <w:link w:val="EndnoteTextChar"/>
    <w:uiPriority w:val="99"/>
    <w:semiHidden/>
    <w:unhideWhenUsed/>
    <w:rsid w:val="004770B0"/>
  </w:style>
  <w:style w:type="character" w:customStyle="1" w:styleId="EndnoteTextChar">
    <w:name w:val="Endnote Text Char"/>
    <w:link w:val="EndnoteText"/>
    <w:uiPriority w:val="99"/>
    <w:semiHidden/>
    <w:rsid w:val="004770B0"/>
    <w:rPr>
      <w:rFonts w:ascii="Times New Roman" w:hAnsi="Times New Roman"/>
      <w:lang w:val="en-GB" w:eastAsia="en-US"/>
    </w:rPr>
  </w:style>
  <w:style w:type="character" w:styleId="EndnoteReference">
    <w:name w:val="endnote reference"/>
    <w:uiPriority w:val="99"/>
    <w:semiHidden/>
    <w:unhideWhenUsed/>
    <w:rsid w:val="004770B0"/>
    <w:rPr>
      <w:vertAlign w:val="superscript"/>
    </w:rPr>
  </w:style>
  <w:style w:type="paragraph" w:styleId="ListParagraph">
    <w:name w:val="List Paragraph"/>
    <w:basedOn w:val="Normal"/>
    <w:uiPriority w:val="34"/>
    <w:qFormat/>
    <w:rsid w:val="006F4083"/>
    <w:pPr>
      <w:ind w:left="720" w:firstLine="0"/>
      <w:contextualSpacing/>
      <w:jc w:val="left"/>
    </w:pPr>
    <w:rPr>
      <w:rFonts w:asciiTheme="minorHAnsi" w:eastAsiaTheme="minorEastAsia" w:hAnsiTheme="minorHAnsi" w:cstheme="minorBidi"/>
      <w:sz w:val="24"/>
      <w:szCs w:val="24"/>
      <w:lang w:val="en-US"/>
    </w:rPr>
  </w:style>
  <w:style w:type="character" w:styleId="FollowedHyperlink">
    <w:name w:val="FollowedHyperlink"/>
    <w:basedOn w:val="DefaultParagraphFont"/>
    <w:uiPriority w:val="99"/>
    <w:semiHidden/>
    <w:unhideWhenUsed/>
    <w:rsid w:val="00E06E98"/>
    <w:rPr>
      <w:color w:val="800080" w:themeColor="followedHyperlink"/>
      <w:u w:val="single"/>
    </w:rPr>
  </w:style>
  <w:style w:type="character" w:styleId="CommentReference">
    <w:name w:val="annotation reference"/>
    <w:basedOn w:val="DefaultParagraphFont"/>
    <w:uiPriority w:val="99"/>
    <w:semiHidden/>
    <w:unhideWhenUsed/>
    <w:rsid w:val="000E6B1E"/>
    <w:rPr>
      <w:sz w:val="16"/>
      <w:szCs w:val="16"/>
    </w:rPr>
  </w:style>
  <w:style w:type="paragraph" w:styleId="CommentText">
    <w:name w:val="annotation text"/>
    <w:basedOn w:val="Normal"/>
    <w:link w:val="CommentTextChar"/>
    <w:uiPriority w:val="99"/>
    <w:semiHidden/>
    <w:unhideWhenUsed/>
    <w:rsid w:val="000E6B1E"/>
  </w:style>
  <w:style w:type="character" w:customStyle="1" w:styleId="CommentTextChar">
    <w:name w:val="Comment Text Char"/>
    <w:basedOn w:val="DefaultParagraphFont"/>
    <w:link w:val="CommentText"/>
    <w:uiPriority w:val="99"/>
    <w:semiHidden/>
    <w:rsid w:val="000E6B1E"/>
    <w:rPr>
      <w:rFonts w:ascii="Times New Roman" w:hAnsi="Times New Roman"/>
      <w:lang w:val="en-GB"/>
    </w:rPr>
  </w:style>
  <w:style w:type="paragraph" w:styleId="CommentSubject">
    <w:name w:val="annotation subject"/>
    <w:basedOn w:val="CommentText"/>
    <w:next w:val="CommentText"/>
    <w:link w:val="CommentSubjectChar"/>
    <w:uiPriority w:val="99"/>
    <w:semiHidden/>
    <w:unhideWhenUsed/>
    <w:rsid w:val="000E6B1E"/>
    <w:rPr>
      <w:b/>
      <w:bCs/>
    </w:rPr>
  </w:style>
  <w:style w:type="character" w:customStyle="1" w:styleId="CommentSubjectChar">
    <w:name w:val="Comment Subject Char"/>
    <w:basedOn w:val="CommentTextChar"/>
    <w:link w:val="CommentSubject"/>
    <w:uiPriority w:val="99"/>
    <w:semiHidden/>
    <w:rsid w:val="000E6B1E"/>
    <w:rPr>
      <w:rFonts w:ascii="Times New Roman" w:hAnsi="Times New Roman"/>
      <w:b/>
      <w:bCs/>
      <w:lang w:val="en-GB"/>
    </w:rPr>
  </w:style>
  <w:style w:type="table" w:styleId="TableGrid">
    <w:name w:val="Table Grid"/>
    <w:basedOn w:val="TableNormal"/>
    <w:uiPriority w:val="59"/>
    <w:rsid w:val="00BA1F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qFormat/>
    <w:rsid w:val="00C22E35"/>
    <w:pPr>
      <w:tabs>
        <w:tab w:val="left" w:pos="288"/>
      </w:tabs>
      <w:ind w:firstLine="288"/>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870156">
      <w:bodyDiv w:val="1"/>
      <w:marLeft w:val="0"/>
      <w:marRight w:val="0"/>
      <w:marTop w:val="0"/>
      <w:marBottom w:val="0"/>
      <w:divBdr>
        <w:top w:val="none" w:sz="0" w:space="0" w:color="auto"/>
        <w:left w:val="none" w:sz="0" w:space="0" w:color="auto"/>
        <w:bottom w:val="none" w:sz="0" w:space="0" w:color="auto"/>
        <w:right w:val="none" w:sz="0" w:space="0" w:color="auto"/>
      </w:divBdr>
    </w:div>
    <w:div w:id="165634681">
      <w:bodyDiv w:val="1"/>
      <w:marLeft w:val="0"/>
      <w:marRight w:val="0"/>
      <w:marTop w:val="0"/>
      <w:marBottom w:val="0"/>
      <w:divBdr>
        <w:top w:val="none" w:sz="0" w:space="0" w:color="auto"/>
        <w:left w:val="none" w:sz="0" w:space="0" w:color="auto"/>
        <w:bottom w:val="none" w:sz="0" w:space="0" w:color="auto"/>
        <w:right w:val="none" w:sz="0" w:space="0" w:color="auto"/>
      </w:divBdr>
    </w:div>
    <w:div w:id="388040963">
      <w:bodyDiv w:val="1"/>
      <w:marLeft w:val="0"/>
      <w:marRight w:val="0"/>
      <w:marTop w:val="0"/>
      <w:marBottom w:val="0"/>
      <w:divBdr>
        <w:top w:val="none" w:sz="0" w:space="0" w:color="auto"/>
        <w:left w:val="none" w:sz="0" w:space="0" w:color="auto"/>
        <w:bottom w:val="none" w:sz="0" w:space="0" w:color="auto"/>
        <w:right w:val="none" w:sz="0" w:space="0" w:color="auto"/>
      </w:divBdr>
    </w:div>
    <w:div w:id="392168740">
      <w:bodyDiv w:val="1"/>
      <w:marLeft w:val="0"/>
      <w:marRight w:val="0"/>
      <w:marTop w:val="0"/>
      <w:marBottom w:val="0"/>
      <w:divBdr>
        <w:top w:val="none" w:sz="0" w:space="0" w:color="auto"/>
        <w:left w:val="none" w:sz="0" w:space="0" w:color="auto"/>
        <w:bottom w:val="none" w:sz="0" w:space="0" w:color="auto"/>
        <w:right w:val="none" w:sz="0" w:space="0" w:color="auto"/>
      </w:divBdr>
    </w:div>
    <w:div w:id="573861253">
      <w:bodyDiv w:val="1"/>
      <w:marLeft w:val="0"/>
      <w:marRight w:val="0"/>
      <w:marTop w:val="0"/>
      <w:marBottom w:val="0"/>
      <w:divBdr>
        <w:top w:val="none" w:sz="0" w:space="0" w:color="auto"/>
        <w:left w:val="none" w:sz="0" w:space="0" w:color="auto"/>
        <w:bottom w:val="none" w:sz="0" w:space="0" w:color="auto"/>
        <w:right w:val="none" w:sz="0" w:space="0" w:color="auto"/>
      </w:divBdr>
    </w:div>
    <w:div w:id="592396303">
      <w:bodyDiv w:val="1"/>
      <w:marLeft w:val="0"/>
      <w:marRight w:val="0"/>
      <w:marTop w:val="0"/>
      <w:marBottom w:val="0"/>
      <w:divBdr>
        <w:top w:val="none" w:sz="0" w:space="0" w:color="auto"/>
        <w:left w:val="none" w:sz="0" w:space="0" w:color="auto"/>
        <w:bottom w:val="none" w:sz="0" w:space="0" w:color="auto"/>
        <w:right w:val="none" w:sz="0" w:space="0" w:color="auto"/>
      </w:divBdr>
    </w:div>
    <w:div w:id="752704699">
      <w:bodyDiv w:val="1"/>
      <w:marLeft w:val="0"/>
      <w:marRight w:val="0"/>
      <w:marTop w:val="0"/>
      <w:marBottom w:val="0"/>
      <w:divBdr>
        <w:top w:val="none" w:sz="0" w:space="0" w:color="auto"/>
        <w:left w:val="none" w:sz="0" w:space="0" w:color="auto"/>
        <w:bottom w:val="none" w:sz="0" w:space="0" w:color="auto"/>
        <w:right w:val="none" w:sz="0" w:space="0" w:color="auto"/>
      </w:divBdr>
    </w:div>
    <w:div w:id="780607622">
      <w:bodyDiv w:val="1"/>
      <w:marLeft w:val="0"/>
      <w:marRight w:val="0"/>
      <w:marTop w:val="0"/>
      <w:marBottom w:val="0"/>
      <w:divBdr>
        <w:top w:val="none" w:sz="0" w:space="0" w:color="auto"/>
        <w:left w:val="none" w:sz="0" w:space="0" w:color="auto"/>
        <w:bottom w:val="none" w:sz="0" w:space="0" w:color="auto"/>
        <w:right w:val="none" w:sz="0" w:space="0" w:color="auto"/>
      </w:divBdr>
    </w:div>
    <w:div w:id="798763210">
      <w:bodyDiv w:val="1"/>
      <w:marLeft w:val="0"/>
      <w:marRight w:val="0"/>
      <w:marTop w:val="0"/>
      <w:marBottom w:val="0"/>
      <w:divBdr>
        <w:top w:val="none" w:sz="0" w:space="0" w:color="auto"/>
        <w:left w:val="none" w:sz="0" w:space="0" w:color="auto"/>
        <w:bottom w:val="none" w:sz="0" w:space="0" w:color="auto"/>
        <w:right w:val="none" w:sz="0" w:space="0" w:color="auto"/>
      </w:divBdr>
    </w:div>
    <w:div w:id="858009826">
      <w:bodyDiv w:val="1"/>
      <w:marLeft w:val="0"/>
      <w:marRight w:val="0"/>
      <w:marTop w:val="0"/>
      <w:marBottom w:val="0"/>
      <w:divBdr>
        <w:top w:val="none" w:sz="0" w:space="0" w:color="auto"/>
        <w:left w:val="none" w:sz="0" w:space="0" w:color="auto"/>
        <w:bottom w:val="none" w:sz="0" w:space="0" w:color="auto"/>
        <w:right w:val="none" w:sz="0" w:space="0" w:color="auto"/>
      </w:divBdr>
    </w:div>
    <w:div w:id="950935405">
      <w:bodyDiv w:val="1"/>
      <w:marLeft w:val="0"/>
      <w:marRight w:val="0"/>
      <w:marTop w:val="0"/>
      <w:marBottom w:val="0"/>
      <w:divBdr>
        <w:top w:val="none" w:sz="0" w:space="0" w:color="auto"/>
        <w:left w:val="none" w:sz="0" w:space="0" w:color="auto"/>
        <w:bottom w:val="none" w:sz="0" w:space="0" w:color="auto"/>
        <w:right w:val="none" w:sz="0" w:space="0" w:color="auto"/>
      </w:divBdr>
    </w:div>
    <w:div w:id="973826714">
      <w:bodyDiv w:val="1"/>
      <w:marLeft w:val="0"/>
      <w:marRight w:val="0"/>
      <w:marTop w:val="0"/>
      <w:marBottom w:val="0"/>
      <w:divBdr>
        <w:top w:val="none" w:sz="0" w:space="0" w:color="auto"/>
        <w:left w:val="none" w:sz="0" w:space="0" w:color="auto"/>
        <w:bottom w:val="none" w:sz="0" w:space="0" w:color="auto"/>
        <w:right w:val="none" w:sz="0" w:space="0" w:color="auto"/>
      </w:divBdr>
    </w:div>
    <w:div w:id="1007943778">
      <w:bodyDiv w:val="1"/>
      <w:marLeft w:val="0"/>
      <w:marRight w:val="0"/>
      <w:marTop w:val="0"/>
      <w:marBottom w:val="0"/>
      <w:divBdr>
        <w:top w:val="none" w:sz="0" w:space="0" w:color="auto"/>
        <w:left w:val="none" w:sz="0" w:space="0" w:color="auto"/>
        <w:bottom w:val="none" w:sz="0" w:space="0" w:color="auto"/>
        <w:right w:val="none" w:sz="0" w:space="0" w:color="auto"/>
      </w:divBdr>
    </w:div>
    <w:div w:id="1087073786">
      <w:bodyDiv w:val="1"/>
      <w:marLeft w:val="0"/>
      <w:marRight w:val="0"/>
      <w:marTop w:val="0"/>
      <w:marBottom w:val="0"/>
      <w:divBdr>
        <w:top w:val="none" w:sz="0" w:space="0" w:color="auto"/>
        <w:left w:val="none" w:sz="0" w:space="0" w:color="auto"/>
        <w:bottom w:val="none" w:sz="0" w:space="0" w:color="auto"/>
        <w:right w:val="none" w:sz="0" w:space="0" w:color="auto"/>
      </w:divBdr>
    </w:div>
    <w:div w:id="1296913628">
      <w:bodyDiv w:val="1"/>
      <w:marLeft w:val="0"/>
      <w:marRight w:val="0"/>
      <w:marTop w:val="0"/>
      <w:marBottom w:val="0"/>
      <w:divBdr>
        <w:top w:val="none" w:sz="0" w:space="0" w:color="auto"/>
        <w:left w:val="none" w:sz="0" w:space="0" w:color="auto"/>
        <w:bottom w:val="none" w:sz="0" w:space="0" w:color="auto"/>
        <w:right w:val="none" w:sz="0" w:space="0" w:color="auto"/>
      </w:divBdr>
    </w:div>
    <w:div w:id="1587761958">
      <w:bodyDiv w:val="1"/>
      <w:marLeft w:val="0"/>
      <w:marRight w:val="0"/>
      <w:marTop w:val="0"/>
      <w:marBottom w:val="0"/>
      <w:divBdr>
        <w:top w:val="none" w:sz="0" w:space="0" w:color="auto"/>
        <w:left w:val="none" w:sz="0" w:space="0" w:color="auto"/>
        <w:bottom w:val="none" w:sz="0" w:space="0" w:color="auto"/>
        <w:right w:val="none" w:sz="0" w:space="0" w:color="auto"/>
      </w:divBdr>
    </w:div>
    <w:div w:id="1594777309">
      <w:bodyDiv w:val="1"/>
      <w:marLeft w:val="0"/>
      <w:marRight w:val="0"/>
      <w:marTop w:val="0"/>
      <w:marBottom w:val="0"/>
      <w:divBdr>
        <w:top w:val="none" w:sz="0" w:space="0" w:color="auto"/>
        <w:left w:val="none" w:sz="0" w:space="0" w:color="auto"/>
        <w:bottom w:val="none" w:sz="0" w:space="0" w:color="auto"/>
        <w:right w:val="none" w:sz="0" w:space="0" w:color="auto"/>
      </w:divBdr>
    </w:div>
    <w:div w:id="1993100780">
      <w:bodyDiv w:val="1"/>
      <w:marLeft w:val="0"/>
      <w:marRight w:val="0"/>
      <w:marTop w:val="0"/>
      <w:marBottom w:val="0"/>
      <w:divBdr>
        <w:top w:val="none" w:sz="0" w:space="0" w:color="auto"/>
        <w:left w:val="none" w:sz="0" w:space="0" w:color="auto"/>
        <w:bottom w:val="none" w:sz="0" w:space="0" w:color="auto"/>
        <w:right w:val="none" w:sz="0" w:space="0" w:color="auto"/>
      </w:divBdr>
    </w:div>
    <w:div w:id="20744302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50" Type="http://schemas.openxmlformats.org/officeDocument/2006/relationships/image" Target="media/image39.emf"/><Relationship Id="rId51" Type="http://schemas.openxmlformats.org/officeDocument/2006/relationships/hyperlink" Target="http://www.huffingtonpost.com/2014/03/26/nasa-spacesuit-design-z-2-prototype-vote_n_5030361.html" TargetMode="External"/><Relationship Id="rId52" Type="http://schemas.openxmlformats.org/officeDocument/2006/relationships/hyperlink" Target="http://www.insidefacebook.com/2009/01/12/application-insights-how-exactly-is-mau-calculated/" TargetMode="External"/><Relationship Id="rId53" Type="http://schemas.openxmlformats.org/officeDocument/2006/relationships/hyperlink" Target="http://geography.oii.ox.ac.uk/?page=gender-and-social-networks" TargetMode="External"/><Relationship Id="rId54" Type="http://schemas.openxmlformats.org/officeDocument/2006/relationships/hyperlink" Target="http://www.statisticbrain.com/twitter-statistics/" TargetMode="Externa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5.gif"/><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png"/><Relationship Id="rId10" Type="http://schemas.openxmlformats.org/officeDocument/2006/relationships/footer" Target="footer1.xml"/><Relationship Id="rId11" Type="http://schemas.openxmlformats.org/officeDocument/2006/relationships/image" Target="media/image1.emf"/><Relationship Id="rId12"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ilippe\Desktop\IAF\backup%20Janv2011\IAF\1%20-%20Filling\01%20-%20IAC\IAC%202010\Authors%20&amp;%20Papers\Instructions%20-%20authors\Manuscripts\Templates\IAC10_Paper_Template_MSOffice\IAC10_Paper_Template_MSOffic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3653A09E-DEDE-C347-B357-EAF7C4CA4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\Users\Philippe\Desktop\IAF\backup Janv2011\IAF\1 - Filling\01 - IAC\IAC 2010\Authors &amp; Papers\Instructions - authors\Manuscripts\Templates\IAC10_Paper_Template_MSOffice\IAC10_Paper_Template_MSOffice.dot</Template>
  <TotalTime>3</TotalTime>
  <Pages>19</Pages>
  <Words>8910</Words>
  <Characters>50792</Characters>
  <Application>Microsoft Macintosh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IAF</Company>
  <LinksUpToDate>false</LinksUpToDate>
  <CharactersWithSpaces>59583</CharactersWithSpaces>
  <SharedDoc>false</SharedDoc>
  <HLinks>
    <vt:vector size="12" baseType="variant">
      <vt:variant>
        <vt:i4>4849772</vt:i4>
      </vt:variant>
      <vt:variant>
        <vt:i4>4663</vt:i4>
      </vt:variant>
      <vt:variant>
        <vt:i4>1025</vt:i4>
      </vt:variant>
      <vt:variant>
        <vt:i4>1</vt:i4>
      </vt:variant>
      <vt:variant>
        <vt:lpwstr>brahe_universe</vt:lpwstr>
      </vt:variant>
      <vt:variant>
        <vt:lpwstr/>
      </vt:variant>
      <vt:variant>
        <vt:i4>5439547</vt:i4>
      </vt:variant>
      <vt:variant>
        <vt:i4>4666</vt:i4>
      </vt:variant>
      <vt:variant>
        <vt:i4>1026</vt:i4>
      </vt:variant>
      <vt:variant>
        <vt:i4>1</vt:i4>
      </vt:variant>
      <vt:variant>
        <vt:lpwstr>kepler_ellipitcal_orbit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Philippe Moreels</dc:creator>
  <cp:lastModifiedBy>Pierre BERTRAND</cp:lastModifiedBy>
  <cp:revision>5</cp:revision>
  <cp:lastPrinted>2014-09-16T22:18:00Z</cp:lastPrinted>
  <dcterms:created xsi:type="dcterms:W3CDTF">2014-09-16T22:18:00Z</dcterms:created>
  <dcterms:modified xsi:type="dcterms:W3CDTF">2015-03-24T02:39:00Z</dcterms:modified>
</cp:coreProperties>
</file>